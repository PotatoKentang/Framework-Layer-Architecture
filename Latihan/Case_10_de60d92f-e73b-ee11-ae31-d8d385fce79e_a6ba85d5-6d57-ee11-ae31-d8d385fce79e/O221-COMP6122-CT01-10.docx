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B29C" w14:textId="77777777" w:rsidR="003B1DB3" w:rsidRPr="00B67595" w:rsidRDefault="003B1DB3" w:rsidP="003B1DB3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 xml:space="preserve">COMP6122 | COMP6122001 </w:t>
            </w:r>
          </w:p>
          <w:p w14:paraId="36656A16" w14:textId="30E2D946" w:rsidR="00235C36" w:rsidRPr="00AE2984" w:rsidRDefault="003B1DB3" w:rsidP="003B1DB3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8C421CE" w:rsidR="000732DF" w:rsidRPr="0036420F" w:rsidRDefault="00D2076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2076F">
              <w:rPr>
                <w:rFonts w:ascii="Arial" w:hAnsi="Arial" w:cs="Arial"/>
                <w:b/>
                <w:sz w:val="20"/>
              </w:rPr>
              <w:t>O221-COMP6122-CT01-10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2A9FA5B" w:rsidR="00535DA7" w:rsidRPr="00CE5E27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E5E27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CE5E27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E929B4C" w14:textId="495C8614" w:rsidR="00787E02" w:rsidRDefault="00787E02" w:rsidP="001C1093">
      <w:pPr>
        <w:rPr>
          <w:lang w:val="id-ID"/>
        </w:rPr>
      </w:pPr>
    </w:p>
    <w:p w14:paraId="40D1B36D" w14:textId="77777777" w:rsidR="00BA23CA" w:rsidRPr="00141684" w:rsidRDefault="00BA23CA" w:rsidP="00BA23CA">
      <w:pPr>
        <w:spacing w:line="360" w:lineRule="auto"/>
        <w:rPr>
          <w:b/>
        </w:rPr>
      </w:pPr>
      <w:bookmarkStart w:id="0" w:name="_Hlk116851257"/>
      <w:r w:rsidRPr="00141684">
        <w:rPr>
          <w:b/>
        </w:rPr>
        <w:t>Learning Outcome</w:t>
      </w:r>
    </w:p>
    <w:p w14:paraId="47DD3576" w14:textId="56DA5384" w:rsidR="00BA23CA" w:rsidRPr="00972825" w:rsidRDefault="00BA23CA" w:rsidP="00BA23C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LO2 – </w:t>
      </w:r>
      <w:r w:rsidR="00170702">
        <w:t xml:space="preserve">apply </w:t>
      </w:r>
      <w:r>
        <w:t>design pattern in java</w:t>
      </w:r>
    </w:p>
    <w:p w14:paraId="0C58DA0B" w14:textId="158BF60D" w:rsidR="00BA23CA" w:rsidRPr="00141684" w:rsidRDefault="00BA23CA" w:rsidP="00BA23C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LO3 – </w:t>
      </w:r>
      <w:r w:rsidR="00170702">
        <w:t xml:space="preserve">design </w:t>
      </w:r>
      <w:r>
        <w:t>object oriented in design pattern</w:t>
      </w:r>
    </w:p>
    <w:p w14:paraId="47B19A3C" w14:textId="77777777" w:rsidR="00BA23CA" w:rsidRPr="00141684" w:rsidRDefault="00BA23CA" w:rsidP="00BA23CA">
      <w:pPr>
        <w:suppressAutoHyphens/>
        <w:spacing w:line="360" w:lineRule="auto"/>
        <w:rPr>
          <w:rFonts w:eastAsia="Times New Roman"/>
        </w:rPr>
      </w:pPr>
    </w:p>
    <w:p w14:paraId="0376B928" w14:textId="77777777" w:rsidR="00BA23CA" w:rsidRPr="00141684" w:rsidRDefault="00BA23CA" w:rsidP="00BA23CA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7CA9E056" w14:textId="5E255359" w:rsidR="00BA23CA" w:rsidRPr="00141684" w:rsidRDefault="00BA23CA" w:rsidP="00BA23C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>
        <w:t>10</w:t>
      </w:r>
      <w:r w:rsidRPr="00141684">
        <w:t xml:space="preserve"> – </w:t>
      </w:r>
      <w:r>
        <w:t>Behavioral Design Pattern II</w:t>
      </w:r>
    </w:p>
    <w:p w14:paraId="1C1034E9" w14:textId="77777777" w:rsidR="00BA23CA" w:rsidRPr="00141684" w:rsidRDefault="00BA23CA" w:rsidP="00BA23CA">
      <w:pPr>
        <w:spacing w:line="360" w:lineRule="auto"/>
        <w:jc w:val="both"/>
      </w:pPr>
    </w:p>
    <w:p w14:paraId="34CA9740" w14:textId="77777777" w:rsidR="00BA23CA" w:rsidRPr="00141684" w:rsidRDefault="00BA23CA" w:rsidP="00BA23CA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B194C76" w14:textId="1137F4DD" w:rsidR="00BA23CA" w:rsidRDefault="00BA23CA" w:rsidP="00BA23C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Mediator</w:t>
      </w:r>
    </w:p>
    <w:p w14:paraId="2AB98D4A" w14:textId="0F29A121" w:rsidR="00BA23CA" w:rsidRPr="001E0FA3" w:rsidRDefault="00BA23CA" w:rsidP="00BA23C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Iterator</w:t>
      </w:r>
    </w:p>
    <w:bookmarkEnd w:id="0"/>
    <w:p w14:paraId="719B39DD" w14:textId="38B75EFB" w:rsidR="005F5D67" w:rsidRDefault="005F5D67" w:rsidP="001C1093">
      <w:pPr>
        <w:rPr>
          <w:lang w:val="id-ID"/>
        </w:rPr>
      </w:pPr>
    </w:p>
    <w:p w14:paraId="166337E4" w14:textId="77777777" w:rsidR="00693117" w:rsidRDefault="0069311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0B04CC2" w14:textId="09016A99" w:rsidR="005F5D67" w:rsidRPr="005D22B0" w:rsidRDefault="005F5D67" w:rsidP="005D22B0">
      <w:pPr>
        <w:pStyle w:val="ListParagraph"/>
        <w:numPr>
          <w:ilvl w:val="0"/>
          <w:numId w:val="26"/>
        </w:numPr>
        <w:spacing w:before="120" w:line="360" w:lineRule="auto"/>
        <w:ind w:left="426" w:hanging="426"/>
        <w:jc w:val="both"/>
        <w:rPr>
          <w:b/>
          <w:bCs/>
        </w:rPr>
      </w:pPr>
      <w:r w:rsidRPr="005D22B0">
        <w:rPr>
          <w:b/>
          <w:bCs/>
        </w:rPr>
        <w:lastRenderedPageBreak/>
        <w:t>Mediator Pattern</w:t>
      </w:r>
    </w:p>
    <w:p w14:paraId="09DA18DF" w14:textId="2F2A6EB8" w:rsidR="00335F77" w:rsidRDefault="00E07D16" w:rsidP="005D22B0">
      <w:pPr>
        <w:spacing w:before="120" w:line="360" w:lineRule="auto"/>
        <w:ind w:left="426" w:firstLine="720"/>
        <w:jc w:val="both"/>
      </w:pPr>
      <w:r w:rsidRPr="00E07D16">
        <w:t>Mediator is a behavioral design pattern that lets you reduce chaotic dependencies between objects. The pattern restricts direct communications between the objects and forces them to collaborate only via a mediator object.</w:t>
      </w:r>
    </w:p>
    <w:p w14:paraId="7AA95D92" w14:textId="7C38EAC8" w:rsidR="005F5D67" w:rsidRDefault="005F5D67" w:rsidP="005D22B0">
      <w:pPr>
        <w:pStyle w:val="ListParagraph"/>
        <w:numPr>
          <w:ilvl w:val="0"/>
          <w:numId w:val="26"/>
        </w:numPr>
        <w:spacing w:before="120" w:line="360" w:lineRule="auto"/>
        <w:ind w:left="426" w:hanging="426"/>
        <w:jc w:val="both"/>
        <w:rPr>
          <w:b/>
          <w:bCs/>
        </w:rPr>
      </w:pPr>
      <w:r w:rsidRPr="005F5D67">
        <w:rPr>
          <w:b/>
          <w:bCs/>
        </w:rPr>
        <w:t>Iterator Pattern</w:t>
      </w:r>
    </w:p>
    <w:p w14:paraId="62EB5ED2" w14:textId="30500DDF" w:rsidR="001E2645" w:rsidRDefault="00553843" w:rsidP="005D22B0">
      <w:pPr>
        <w:spacing w:before="120" w:line="360" w:lineRule="auto"/>
        <w:ind w:left="426" w:firstLine="720"/>
        <w:jc w:val="both"/>
      </w:pPr>
      <w:r w:rsidRPr="00553843">
        <w:t>Iterator is a behavioral design pattern that lets you traverse elements of a collection without exposing its underlying representation (list, stack, tree, etc.). The main idea of the Iterator pattern is to extract the traversal behavior of a collection into a separate object called an iterator.</w:t>
      </w:r>
    </w:p>
    <w:p w14:paraId="42FC66EE" w14:textId="77777777" w:rsidR="00C41EE3" w:rsidRPr="00103D2C" w:rsidRDefault="00C41EE3" w:rsidP="00C41EE3">
      <w:pPr>
        <w:tabs>
          <w:tab w:val="left" w:pos="360"/>
        </w:tabs>
        <w:suppressAutoHyphens/>
        <w:jc w:val="both"/>
      </w:pPr>
    </w:p>
    <w:p w14:paraId="369A0B9E" w14:textId="77777777" w:rsidR="005F5D67" w:rsidRDefault="005F5D67" w:rsidP="001C1093">
      <w:pPr>
        <w:rPr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ECE9906" w14:textId="274737C5" w:rsidR="00643F7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2335A2E" w14:textId="77777777" w:rsidR="007C6AF1" w:rsidRPr="007C6AF1" w:rsidRDefault="007C6AF1" w:rsidP="00643F75">
      <w:pPr>
        <w:rPr>
          <w:i/>
          <w:sz w:val="16"/>
          <w:lang w:val="id-ID"/>
        </w:rPr>
      </w:pPr>
    </w:p>
    <w:p w14:paraId="16D13FD1" w14:textId="436E0213" w:rsidR="00BC6DE8" w:rsidRDefault="00A23988" w:rsidP="00DA46EC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 xml:space="preserve">Angel </w:t>
      </w:r>
      <w:r w:rsidR="00AA348D">
        <w:rPr>
          <w:b/>
          <w:bCs/>
        </w:rPr>
        <w:t>Maya</w:t>
      </w:r>
    </w:p>
    <w:p w14:paraId="151BF0A9" w14:textId="196202DD" w:rsidR="000170C1" w:rsidRDefault="00DA46EC" w:rsidP="00A96DA1">
      <w:pPr>
        <w:spacing w:after="240" w:line="360" w:lineRule="auto"/>
        <w:jc w:val="both"/>
      </w:pPr>
      <w:r>
        <w:rPr>
          <w:b/>
          <w:bCs/>
        </w:rPr>
        <w:tab/>
      </w:r>
      <w:r w:rsidR="005D276E">
        <w:t xml:space="preserve">Angel </w:t>
      </w:r>
      <w:r w:rsidR="00F66CAD">
        <w:t xml:space="preserve">Maya </w:t>
      </w:r>
      <w:r w:rsidR="00F73182">
        <w:t>is</w:t>
      </w:r>
      <w:r w:rsidR="005D276E">
        <w:t xml:space="preserve"> one of the</w:t>
      </w:r>
      <w:r w:rsidR="00C95E70">
        <w:t xml:space="preserve"> top</w:t>
      </w:r>
      <w:r w:rsidR="005D276E">
        <w:t xml:space="preserve"> </w:t>
      </w:r>
      <w:r w:rsidR="00F66CAD">
        <w:t>social media</w:t>
      </w:r>
      <w:r w:rsidR="00F1533E">
        <w:t xml:space="preserve"> in the world</w:t>
      </w:r>
      <w:r w:rsidR="005F7C18">
        <w:t>.</w:t>
      </w:r>
      <w:r w:rsidR="00D979D3">
        <w:t xml:space="preserve"> </w:t>
      </w:r>
      <w:r w:rsidR="00F847DD">
        <w:t xml:space="preserve">At this moment, </w:t>
      </w:r>
      <w:r w:rsidR="006B43F5">
        <w:t>the manager of Angel Maya</w:t>
      </w:r>
      <w:r w:rsidR="00F847DD">
        <w:t xml:space="preserve"> wants to launch</w:t>
      </w:r>
      <w:r w:rsidR="00D11BC7">
        <w:t xml:space="preserve"> a</w:t>
      </w:r>
      <w:r w:rsidR="00F847DD">
        <w:t xml:space="preserve"> </w:t>
      </w:r>
      <w:r w:rsidR="00EB16F0">
        <w:t>new login page</w:t>
      </w:r>
      <w:r w:rsidR="00B11C70">
        <w:t>, register page, and so on</w:t>
      </w:r>
      <w:r w:rsidR="00F847DD">
        <w:t>.</w:t>
      </w:r>
      <w:r w:rsidR="001B304D">
        <w:t xml:space="preserve"> </w:t>
      </w:r>
      <w:r w:rsidR="00C24547">
        <w:t xml:space="preserve">You as the programmer of </w:t>
      </w:r>
      <w:r w:rsidR="00871EAD">
        <w:t>A</w:t>
      </w:r>
      <w:r w:rsidR="00C24547">
        <w:t xml:space="preserve">ngel </w:t>
      </w:r>
      <w:r w:rsidR="00B20DFE">
        <w:t>Maya</w:t>
      </w:r>
      <w:r w:rsidR="00EF78BC">
        <w:t xml:space="preserve">, </w:t>
      </w:r>
      <w:r w:rsidR="005D5CF7">
        <w:t>t</w:t>
      </w:r>
      <w:r w:rsidR="00871EAD">
        <w:t>he manager</w:t>
      </w:r>
      <w:r w:rsidR="008549D0">
        <w:t xml:space="preserve"> asks you </w:t>
      </w:r>
      <w:r w:rsidR="009F548B">
        <w:t xml:space="preserve">to create a </w:t>
      </w:r>
      <w:r w:rsidR="009F548B" w:rsidRPr="00365E94">
        <w:rPr>
          <w:b/>
          <w:bCs/>
        </w:rPr>
        <w:t>login page</w:t>
      </w:r>
      <w:r w:rsidR="009F548B">
        <w:t xml:space="preserve"> </w:t>
      </w:r>
      <w:r w:rsidR="00F93B58">
        <w:t xml:space="preserve">and </w:t>
      </w:r>
      <w:r w:rsidR="00F93B58" w:rsidRPr="00A96DA1">
        <w:t>create</w:t>
      </w:r>
      <w:r w:rsidR="00EB57B0" w:rsidRPr="00A96DA1">
        <w:t xml:space="preserve"> some</w:t>
      </w:r>
      <w:r w:rsidR="00230837" w:rsidRPr="00F333D4">
        <w:rPr>
          <w:b/>
          <w:bCs/>
        </w:rPr>
        <w:t xml:space="preserve"> components</w:t>
      </w:r>
      <w:r w:rsidR="00230837">
        <w:t xml:space="preserve"> </w:t>
      </w:r>
      <w:r w:rsidR="00A62A35" w:rsidRPr="00D40888">
        <w:rPr>
          <w:b/>
          <w:bCs/>
        </w:rPr>
        <w:t>that</w:t>
      </w:r>
      <w:r w:rsidR="005A39E0" w:rsidRPr="00D40888">
        <w:rPr>
          <w:b/>
          <w:bCs/>
        </w:rPr>
        <w:t xml:space="preserve"> can be</w:t>
      </w:r>
      <w:r w:rsidR="005A39E0" w:rsidRPr="00E5690A">
        <w:rPr>
          <w:b/>
          <w:bCs/>
        </w:rPr>
        <w:t xml:space="preserve"> reusable</w:t>
      </w:r>
      <w:r w:rsidR="005A39E0">
        <w:t xml:space="preserve"> </w:t>
      </w:r>
      <w:r w:rsidR="00230837">
        <w:t xml:space="preserve">for Angel </w:t>
      </w:r>
      <w:r w:rsidR="00473198">
        <w:t>M</w:t>
      </w:r>
      <w:r w:rsidR="00230837">
        <w:t>aya</w:t>
      </w:r>
      <w:r w:rsidR="000D04D6">
        <w:t xml:space="preserve"> for </w:t>
      </w:r>
      <w:r w:rsidR="001A1FBF">
        <w:t xml:space="preserve">the </w:t>
      </w:r>
      <w:r w:rsidR="001A1FBF" w:rsidRPr="00A96DA1">
        <w:t>future development</w:t>
      </w:r>
      <w:r w:rsidR="00452925">
        <w:t>, such as register page</w:t>
      </w:r>
      <w:r w:rsidR="00875345">
        <w:t>.</w:t>
      </w:r>
      <w:r w:rsidR="0056231B">
        <w:t xml:space="preserve"> Below are the following details of the program:</w:t>
      </w:r>
    </w:p>
    <w:p w14:paraId="3441218D" w14:textId="2DDF2F9B" w:rsidR="00CD3C9D" w:rsidRDefault="006E7DFC" w:rsidP="00A96DA1">
      <w:pPr>
        <w:spacing w:line="360" w:lineRule="auto"/>
        <w:ind w:firstLine="720"/>
        <w:jc w:val="both"/>
      </w:pPr>
      <w:r>
        <w:t>Currently</w:t>
      </w:r>
      <w:r w:rsidR="00733032">
        <w:t>,</w:t>
      </w:r>
      <w:r>
        <w:t xml:space="preserve"> there are only </w:t>
      </w:r>
      <w:r w:rsidR="00B7232D">
        <w:rPr>
          <w:b/>
          <w:bCs/>
        </w:rPr>
        <w:t>five</w:t>
      </w:r>
      <w:r w:rsidRPr="00E46599">
        <w:rPr>
          <w:b/>
          <w:bCs/>
        </w:rPr>
        <w:t xml:space="preserve"> components</w:t>
      </w:r>
      <w:r>
        <w:t xml:space="preserve">, which are </w:t>
      </w:r>
      <w:r w:rsidRPr="00B73DDC">
        <w:rPr>
          <w:b/>
          <w:bCs/>
        </w:rPr>
        <w:t>email</w:t>
      </w:r>
      <w:r w:rsidR="00614296">
        <w:rPr>
          <w:b/>
          <w:bCs/>
        </w:rPr>
        <w:t xml:space="preserve"> textbox</w:t>
      </w:r>
      <w:r>
        <w:t xml:space="preserve">, </w:t>
      </w:r>
      <w:r w:rsidRPr="00B73DDC">
        <w:rPr>
          <w:b/>
          <w:bCs/>
        </w:rPr>
        <w:t>password</w:t>
      </w:r>
      <w:r w:rsidR="00614296">
        <w:rPr>
          <w:b/>
          <w:bCs/>
        </w:rPr>
        <w:t xml:space="preserve"> textbox</w:t>
      </w:r>
      <w:r>
        <w:t xml:space="preserve">, </w:t>
      </w:r>
      <w:r w:rsidR="00614296">
        <w:rPr>
          <w:b/>
          <w:bCs/>
        </w:rPr>
        <w:t>admin</w:t>
      </w:r>
      <w:r w:rsidR="00614296">
        <w:t xml:space="preserve"> </w:t>
      </w:r>
      <w:r w:rsidR="00614296" w:rsidRPr="00125431">
        <w:rPr>
          <w:b/>
          <w:bCs/>
        </w:rPr>
        <w:t>secret</w:t>
      </w:r>
      <w:r w:rsidR="00200EC7" w:rsidRPr="00125431">
        <w:rPr>
          <w:b/>
          <w:bCs/>
        </w:rPr>
        <w:t xml:space="preserve"> textbox</w:t>
      </w:r>
      <w:r w:rsidR="00614296">
        <w:t>,</w:t>
      </w:r>
      <w:r w:rsidR="00D82883">
        <w:t xml:space="preserve"> </w:t>
      </w:r>
      <w:r w:rsidR="00AB6DEB" w:rsidRPr="00125431">
        <w:rPr>
          <w:b/>
          <w:bCs/>
        </w:rPr>
        <w:t>captcha textbox</w:t>
      </w:r>
      <w:r w:rsidR="00D82883">
        <w:t>,</w:t>
      </w:r>
      <w:r w:rsidR="000520CC">
        <w:t xml:space="preserve"> </w:t>
      </w:r>
      <w:r w:rsidR="00C95F26">
        <w:rPr>
          <w:b/>
          <w:bCs/>
        </w:rPr>
        <w:t>list selection</w:t>
      </w:r>
      <w:r w:rsidR="000520CC">
        <w:t>,</w:t>
      </w:r>
      <w:r w:rsidR="00614296">
        <w:t xml:space="preserve"> </w:t>
      </w:r>
      <w:r>
        <w:t xml:space="preserve">and </w:t>
      </w:r>
      <w:r w:rsidRPr="00B73DDC">
        <w:rPr>
          <w:b/>
          <w:bCs/>
        </w:rPr>
        <w:t>submit</w:t>
      </w:r>
      <w:r>
        <w:t xml:space="preserve"> </w:t>
      </w:r>
      <w:r w:rsidRPr="00B73DDC">
        <w:rPr>
          <w:b/>
          <w:bCs/>
        </w:rPr>
        <w:t>button</w:t>
      </w:r>
      <w:r>
        <w:t>.</w:t>
      </w:r>
    </w:p>
    <w:p w14:paraId="7A0012FC" w14:textId="7A9A32E7" w:rsidR="00737D0B" w:rsidRPr="00737D0B" w:rsidRDefault="00BE204A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>At first</w:t>
      </w:r>
      <w:r w:rsidR="00C16B97">
        <w:rPr>
          <w:color w:val="000000"/>
        </w:rPr>
        <w:t>,</w:t>
      </w:r>
      <w:r>
        <w:rPr>
          <w:color w:val="000000"/>
        </w:rPr>
        <w:t xml:space="preserve"> the program will a</w:t>
      </w:r>
      <w:r w:rsidR="00D20362" w:rsidRPr="000A24A5">
        <w:rPr>
          <w:color w:val="000000"/>
        </w:rPr>
        <w:t xml:space="preserve">sk the </w:t>
      </w:r>
      <w:r w:rsidR="00D20362" w:rsidRPr="00A96DA1">
        <w:rPr>
          <w:color w:val="000000"/>
        </w:rPr>
        <w:t>user to input</w:t>
      </w:r>
      <w:r w:rsidR="00B77BDE" w:rsidRPr="00A96DA1">
        <w:rPr>
          <w:color w:val="000000"/>
        </w:rPr>
        <w:t xml:space="preserve"> </w:t>
      </w:r>
      <w:r w:rsidR="00395481" w:rsidRPr="00A96DA1">
        <w:rPr>
          <w:color w:val="000000"/>
        </w:rPr>
        <w:t>his/her</w:t>
      </w:r>
      <w:r w:rsidR="00395481">
        <w:rPr>
          <w:color w:val="000000"/>
        </w:rPr>
        <w:t xml:space="preserve"> </w:t>
      </w:r>
      <w:r w:rsidR="00A7002A" w:rsidRPr="00666931">
        <w:rPr>
          <w:b/>
          <w:bCs/>
          <w:color w:val="000000"/>
        </w:rPr>
        <w:t>email</w:t>
      </w:r>
      <w:r w:rsidR="00185677">
        <w:rPr>
          <w:b/>
          <w:bCs/>
          <w:color w:val="000000"/>
        </w:rPr>
        <w:t xml:space="preserve"> </w:t>
      </w:r>
      <w:r w:rsidR="00185677" w:rsidRPr="00A96DA1">
        <w:rPr>
          <w:color w:val="000000"/>
        </w:rPr>
        <w:t>and</w:t>
      </w:r>
      <w:r w:rsidR="00185677">
        <w:rPr>
          <w:b/>
          <w:bCs/>
          <w:color w:val="000000"/>
        </w:rPr>
        <w:t xml:space="preserve"> must not be empty</w:t>
      </w:r>
      <w:r w:rsidR="004029E1" w:rsidRPr="00A96DA1">
        <w:rPr>
          <w:color w:val="000000"/>
        </w:rPr>
        <w:t xml:space="preserve"> (email textbox)</w:t>
      </w:r>
      <w:r w:rsidR="00A96DA1">
        <w:rPr>
          <w:color w:val="000000"/>
        </w:rPr>
        <w:t>.</w:t>
      </w:r>
    </w:p>
    <w:p w14:paraId="3626DED5" w14:textId="6A68761C" w:rsidR="00B0032F" w:rsidRPr="00A96DA1" w:rsidRDefault="003F6B4F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>T</w:t>
      </w:r>
      <w:r w:rsidR="0024619A">
        <w:rPr>
          <w:color w:val="000000"/>
        </w:rPr>
        <w:t>he program will a</w:t>
      </w:r>
      <w:r w:rsidR="0024619A" w:rsidRPr="000A24A5">
        <w:rPr>
          <w:color w:val="000000"/>
        </w:rPr>
        <w:t xml:space="preserve">sk the </w:t>
      </w:r>
      <w:r w:rsidR="0024619A" w:rsidRPr="00A96DA1">
        <w:rPr>
          <w:color w:val="000000"/>
        </w:rPr>
        <w:t>user to input his/her</w:t>
      </w:r>
      <w:r w:rsidR="0024619A">
        <w:rPr>
          <w:color w:val="000000"/>
        </w:rPr>
        <w:t xml:space="preserve"> </w:t>
      </w:r>
      <w:r w:rsidR="00BC1831" w:rsidRPr="00666931">
        <w:rPr>
          <w:b/>
          <w:bCs/>
          <w:color w:val="000000"/>
        </w:rPr>
        <w:t>password</w:t>
      </w:r>
      <w:r w:rsidR="00BC1831">
        <w:rPr>
          <w:b/>
          <w:bCs/>
          <w:color w:val="000000"/>
        </w:rPr>
        <w:t xml:space="preserve"> </w:t>
      </w:r>
      <w:r w:rsidR="00BC1831" w:rsidRPr="00A96DA1">
        <w:rPr>
          <w:color w:val="000000"/>
        </w:rPr>
        <w:t>and</w:t>
      </w:r>
      <w:r w:rsidR="008564BF">
        <w:rPr>
          <w:b/>
          <w:bCs/>
          <w:color w:val="000000"/>
        </w:rPr>
        <w:t xml:space="preserve"> must not</w:t>
      </w:r>
      <w:r w:rsidR="001A1418">
        <w:rPr>
          <w:b/>
          <w:bCs/>
          <w:color w:val="000000"/>
        </w:rPr>
        <w:t xml:space="preserve"> be empty</w:t>
      </w:r>
      <w:r w:rsidR="004029E1">
        <w:rPr>
          <w:b/>
          <w:bCs/>
          <w:color w:val="000000"/>
        </w:rPr>
        <w:t xml:space="preserve"> </w:t>
      </w:r>
      <w:r w:rsidR="004029E1" w:rsidRPr="00A96DA1">
        <w:rPr>
          <w:color w:val="000000"/>
        </w:rPr>
        <w:t>(password textbox)</w:t>
      </w:r>
      <w:r w:rsidR="005724E0" w:rsidRPr="00A96DA1">
        <w:rPr>
          <w:color w:val="000000"/>
        </w:rPr>
        <w:t>.</w:t>
      </w:r>
    </w:p>
    <w:p w14:paraId="57E90039" w14:textId="089FCFEB" w:rsidR="002977DE" w:rsidRDefault="002977DE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The program will </w:t>
      </w:r>
      <w:r w:rsidRPr="00A96DA1">
        <w:rPr>
          <w:color w:val="000000"/>
        </w:rPr>
        <w:t xml:space="preserve">ask the user to </w:t>
      </w:r>
      <w:r w:rsidR="005F5A00" w:rsidRPr="00A96DA1">
        <w:rPr>
          <w:color w:val="000000"/>
        </w:rPr>
        <w:t>choose</w:t>
      </w:r>
      <w:r w:rsidR="005F5A00" w:rsidRPr="00FA1DEC">
        <w:rPr>
          <w:b/>
          <w:bCs/>
          <w:color w:val="000000"/>
        </w:rPr>
        <w:t xml:space="preserve"> </w:t>
      </w:r>
      <w:r w:rsidR="00CC4C42" w:rsidRPr="00A96DA1">
        <w:rPr>
          <w:color w:val="000000"/>
        </w:rPr>
        <w:t>to</w:t>
      </w:r>
      <w:r w:rsidR="00CC4C42" w:rsidRPr="00FA1DEC">
        <w:rPr>
          <w:b/>
          <w:bCs/>
          <w:color w:val="000000"/>
        </w:rPr>
        <w:t xml:space="preserve"> log</w:t>
      </w:r>
      <w:r w:rsidR="00AD434F" w:rsidRPr="00FA1DEC">
        <w:rPr>
          <w:b/>
          <w:bCs/>
          <w:color w:val="000000"/>
        </w:rPr>
        <w:t xml:space="preserve"> in</w:t>
      </w:r>
      <w:r w:rsidR="00AD434F">
        <w:rPr>
          <w:color w:val="000000"/>
        </w:rPr>
        <w:t xml:space="preserve"> as what.</w:t>
      </w:r>
      <w:r w:rsidR="00DA7E4F">
        <w:rPr>
          <w:color w:val="000000"/>
        </w:rPr>
        <w:t xml:space="preserve"> </w:t>
      </w:r>
      <w:r w:rsidR="004029E1" w:rsidRPr="00A96DA1">
        <w:rPr>
          <w:color w:val="000000"/>
        </w:rPr>
        <w:t>Currently</w:t>
      </w:r>
      <w:r w:rsidR="004029E1">
        <w:rPr>
          <w:color w:val="000000"/>
        </w:rPr>
        <w:t xml:space="preserve">, in the login page, </w:t>
      </w:r>
      <w:r w:rsidR="002354E9">
        <w:rPr>
          <w:color w:val="000000"/>
        </w:rPr>
        <w:t>there are</w:t>
      </w:r>
      <w:r w:rsidR="004029E1">
        <w:rPr>
          <w:color w:val="000000"/>
        </w:rPr>
        <w:t xml:space="preserve"> </w:t>
      </w:r>
      <w:r w:rsidR="004029E1" w:rsidRPr="00A96DA1">
        <w:rPr>
          <w:color w:val="000000"/>
        </w:rPr>
        <w:t xml:space="preserve">only </w:t>
      </w:r>
      <w:r w:rsidR="004029E1" w:rsidRPr="005D6429">
        <w:rPr>
          <w:b/>
          <w:bCs/>
          <w:color w:val="000000"/>
        </w:rPr>
        <w:t>two option</w:t>
      </w:r>
      <w:r w:rsidR="003325BE" w:rsidRPr="005D6429">
        <w:rPr>
          <w:b/>
          <w:bCs/>
          <w:color w:val="000000"/>
        </w:rPr>
        <w:t>s</w:t>
      </w:r>
      <w:r w:rsidR="003325BE">
        <w:rPr>
          <w:color w:val="000000"/>
        </w:rPr>
        <w:t xml:space="preserve"> which </w:t>
      </w:r>
      <w:r w:rsidR="00CD0927">
        <w:rPr>
          <w:color w:val="000000"/>
        </w:rPr>
        <w:t>are</w:t>
      </w:r>
      <w:r w:rsidR="003325BE">
        <w:rPr>
          <w:color w:val="000000"/>
        </w:rPr>
        <w:t xml:space="preserve"> </w:t>
      </w:r>
      <w:r w:rsidR="00631BB1" w:rsidRPr="00631BB1">
        <w:rPr>
          <w:b/>
          <w:bCs/>
          <w:color w:val="000000"/>
        </w:rPr>
        <w:t>l</w:t>
      </w:r>
      <w:r w:rsidR="003325BE" w:rsidRPr="00631BB1">
        <w:rPr>
          <w:b/>
          <w:bCs/>
          <w:color w:val="000000"/>
        </w:rPr>
        <w:t>ogin as</w:t>
      </w:r>
      <w:r w:rsidR="00FF3B5D">
        <w:rPr>
          <w:b/>
          <w:bCs/>
          <w:color w:val="000000"/>
        </w:rPr>
        <w:t xml:space="preserve"> an</w:t>
      </w:r>
      <w:r w:rsidR="003325BE" w:rsidRPr="00631BB1">
        <w:rPr>
          <w:b/>
          <w:bCs/>
          <w:color w:val="000000"/>
        </w:rPr>
        <w:t xml:space="preserve"> </w:t>
      </w:r>
      <w:r w:rsidR="0049130E">
        <w:rPr>
          <w:b/>
          <w:bCs/>
          <w:color w:val="000000"/>
        </w:rPr>
        <w:t>a</w:t>
      </w:r>
      <w:r w:rsidR="003325BE" w:rsidRPr="00631BB1">
        <w:rPr>
          <w:b/>
          <w:bCs/>
          <w:color w:val="000000"/>
        </w:rPr>
        <w:t>dmin</w:t>
      </w:r>
      <w:r w:rsidR="003325BE">
        <w:rPr>
          <w:color w:val="000000"/>
        </w:rPr>
        <w:t xml:space="preserve"> or </w:t>
      </w:r>
      <w:r w:rsidR="003325BE" w:rsidRPr="00631BB1">
        <w:rPr>
          <w:b/>
          <w:bCs/>
          <w:color w:val="000000"/>
        </w:rPr>
        <w:t xml:space="preserve">login as </w:t>
      </w:r>
      <w:r w:rsidR="00213623">
        <w:rPr>
          <w:b/>
          <w:bCs/>
          <w:color w:val="000000"/>
        </w:rPr>
        <w:t>a</w:t>
      </w:r>
      <w:r w:rsidR="00200B55">
        <w:rPr>
          <w:b/>
          <w:bCs/>
          <w:color w:val="000000"/>
        </w:rPr>
        <w:t xml:space="preserve"> </w:t>
      </w:r>
      <w:r w:rsidR="003325BE" w:rsidRPr="00631BB1">
        <w:rPr>
          <w:b/>
          <w:bCs/>
          <w:color w:val="000000"/>
        </w:rPr>
        <w:t>user</w:t>
      </w:r>
      <w:r w:rsidR="00EE2946">
        <w:rPr>
          <w:b/>
          <w:bCs/>
          <w:color w:val="000000"/>
        </w:rPr>
        <w:t xml:space="preserve"> </w:t>
      </w:r>
      <w:r w:rsidR="00EE2946" w:rsidRPr="00A96DA1">
        <w:rPr>
          <w:color w:val="000000"/>
        </w:rPr>
        <w:t>(</w:t>
      </w:r>
      <w:r w:rsidR="00EA776C" w:rsidRPr="00A96DA1">
        <w:t>l</w:t>
      </w:r>
      <w:r w:rsidR="003D4DDA" w:rsidRPr="00A96DA1">
        <w:t>ist selection</w:t>
      </w:r>
      <w:r w:rsidR="00EA776C" w:rsidRPr="00A96DA1">
        <w:t>)</w:t>
      </w:r>
      <w:r w:rsidR="00A96DA1">
        <w:t>.</w:t>
      </w:r>
    </w:p>
    <w:p w14:paraId="7A532A63" w14:textId="7A8D8B6C" w:rsidR="006D44AB" w:rsidRPr="006D44AB" w:rsidRDefault="006D44AB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If the user chose </w:t>
      </w:r>
      <w:r w:rsidRPr="00A96DA1">
        <w:rPr>
          <w:color w:val="000000"/>
        </w:rPr>
        <w:t>login as an</w:t>
      </w:r>
      <w:r w:rsidRPr="004E35A9">
        <w:rPr>
          <w:b/>
          <w:bCs/>
          <w:color w:val="000000"/>
        </w:rPr>
        <w:t xml:space="preserve"> admin</w:t>
      </w:r>
      <w:r>
        <w:rPr>
          <w:color w:val="000000"/>
        </w:rPr>
        <w:t xml:space="preserve">, then the program will ask the user to input the </w:t>
      </w:r>
      <w:r w:rsidRPr="00EB52F8">
        <w:rPr>
          <w:b/>
          <w:bCs/>
          <w:color w:val="000000"/>
        </w:rPr>
        <w:t>admin’s secret</w:t>
      </w:r>
      <w:r w:rsidR="005B36BF">
        <w:rPr>
          <w:b/>
          <w:bCs/>
          <w:color w:val="000000"/>
        </w:rPr>
        <w:t xml:space="preserve"> </w:t>
      </w:r>
      <w:r w:rsidR="005B36BF">
        <w:rPr>
          <w:color w:val="000000"/>
        </w:rPr>
        <w:t xml:space="preserve">and validate the </w:t>
      </w:r>
      <w:r w:rsidR="005B36BF" w:rsidRPr="00A96DA1">
        <w:rPr>
          <w:color w:val="000000"/>
        </w:rPr>
        <w:t>input must</w:t>
      </w:r>
      <w:r w:rsidR="005B36BF" w:rsidRPr="004C57A8">
        <w:rPr>
          <w:b/>
          <w:bCs/>
          <w:color w:val="000000"/>
        </w:rPr>
        <w:t xml:space="preserve"> not be empty</w:t>
      </w:r>
      <w:r w:rsidR="00373232">
        <w:rPr>
          <w:b/>
          <w:bCs/>
          <w:color w:val="000000"/>
        </w:rPr>
        <w:t xml:space="preserve"> </w:t>
      </w:r>
      <w:r w:rsidR="00373232" w:rsidRPr="00A96DA1">
        <w:rPr>
          <w:color w:val="000000"/>
        </w:rPr>
        <w:t>(admin secret textbox)</w:t>
      </w:r>
      <w:r>
        <w:rPr>
          <w:color w:val="000000"/>
        </w:rPr>
        <w:t>.</w:t>
      </w:r>
      <w:r w:rsidR="00FD6F21">
        <w:rPr>
          <w:color w:val="000000"/>
        </w:rPr>
        <w:t xml:space="preserve"> </w:t>
      </w:r>
      <w:r w:rsidR="00FD6F21" w:rsidRPr="00A96DA1">
        <w:rPr>
          <w:b/>
          <w:bCs/>
          <w:color w:val="000000"/>
        </w:rPr>
        <w:t>Otherwise</w:t>
      </w:r>
      <w:r w:rsidR="00A96DA1">
        <w:rPr>
          <w:color w:val="000000"/>
        </w:rPr>
        <w:t xml:space="preserve">, </w:t>
      </w:r>
      <w:r w:rsidR="008028AC">
        <w:rPr>
          <w:color w:val="000000"/>
        </w:rPr>
        <w:t xml:space="preserve">then the program will ask the user to input </w:t>
      </w:r>
      <w:r w:rsidR="008028AC" w:rsidRPr="00A96DA1">
        <w:rPr>
          <w:b/>
          <w:bCs/>
          <w:color w:val="000000"/>
        </w:rPr>
        <w:t>captcha</w:t>
      </w:r>
      <w:r w:rsidR="008028AC">
        <w:rPr>
          <w:color w:val="000000"/>
        </w:rPr>
        <w:t xml:space="preserve"> to make sure the user is </w:t>
      </w:r>
      <w:r w:rsidR="008028AC" w:rsidRPr="00A96DA1">
        <w:rPr>
          <w:color w:val="000000"/>
        </w:rPr>
        <w:t>not a robot</w:t>
      </w:r>
      <w:r w:rsidR="008028AC" w:rsidRPr="00B912DD">
        <w:rPr>
          <w:b/>
          <w:bCs/>
          <w:color w:val="000000"/>
        </w:rPr>
        <w:t xml:space="preserve">, </w:t>
      </w:r>
      <w:r w:rsidR="008028AC" w:rsidRPr="00A96DA1">
        <w:rPr>
          <w:color w:val="000000"/>
        </w:rPr>
        <w:t>which the captcha will always</w:t>
      </w:r>
      <w:r w:rsidR="008028AC" w:rsidRPr="00B912DD">
        <w:rPr>
          <w:b/>
          <w:bCs/>
          <w:color w:val="000000"/>
        </w:rPr>
        <w:t xml:space="preserve"> random</w:t>
      </w:r>
      <w:r w:rsidR="00E57572" w:rsidRPr="00B912DD">
        <w:rPr>
          <w:b/>
          <w:bCs/>
          <w:color w:val="000000"/>
        </w:rPr>
        <w:t xml:space="preserve"> 4 lower case character</w:t>
      </w:r>
      <w:r w:rsidR="00816453">
        <w:rPr>
          <w:color w:val="000000"/>
        </w:rPr>
        <w:t xml:space="preserve"> and validate </w:t>
      </w:r>
      <w:r w:rsidR="00816453" w:rsidRPr="00A96DA1">
        <w:rPr>
          <w:color w:val="000000"/>
        </w:rPr>
        <w:t>the input must</w:t>
      </w:r>
      <w:r w:rsidR="00816453" w:rsidRPr="005159BB">
        <w:rPr>
          <w:b/>
          <w:bCs/>
          <w:color w:val="000000"/>
        </w:rPr>
        <w:t xml:space="preserve"> not be empty</w:t>
      </w:r>
      <w:r w:rsidR="00B17A47">
        <w:rPr>
          <w:b/>
          <w:bCs/>
          <w:color w:val="000000"/>
        </w:rPr>
        <w:t xml:space="preserve"> </w:t>
      </w:r>
      <w:r w:rsidR="002855CC" w:rsidRPr="00A96DA1">
        <w:rPr>
          <w:color w:val="000000"/>
        </w:rPr>
        <w:t>(</w:t>
      </w:r>
      <w:r w:rsidR="002855CC" w:rsidRPr="00A96DA1">
        <w:t>captcha textbox</w:t>
      </w:r>
      <w:r w:rsidR="002855CC" w:rsidRPr="00A96DA1">
        <w:rPr>
          <w:color w:val="000000"/>
        </w:rPr>
        <w:t>)</w:t>
      </w:r>
      <w:r w:rsidR="00E57572" w:rsidRPr="00A96DA1">
        <w:rPr>
          <w:color w:val="000000"/>
        </w:rPr>
        <w:t>.</w:t>
      </w:r>
    </w:p>
    <w:p w14:paraId="4622A908" w14:textId="05B89C00" w:rsidR="00A96DA1" w:rsidRDefault="00802F1A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After </w:t>
      </w:r>
      <w:r w:rsidRPr="00A96DA1">
        <w:rPr>
          <w:color w:val="000000"/>
        </w:rPr>
        <w:t>finish</w:t>
      </w:r>
      <w:r w:rsidR="008A4DF1" w:rsidRPr="00A96DA1">
        <w:rPr>
          <w:color w:val="000000"/>
        </w:rPr>
        <w:t xml:space="preserve"> </w:t>
      </w:r>
      <w:r w:rsidR="00753FA5" w:rsidRPr="00A96DA1">
        <w:rPr>
          <w:color w:val="000000"/>
        </w:rPr>
        <w:t>all</w:t>
      </w:r>
      <w:r w:rsidR="008A4DF1" w:rsidRPr="00A96DA1">
        <w:rPr>
          <w:color w:val="000000"/>
        </w:rPr>
        <w:t xml:space="preserve"> </w:t>
      </w:r>
      <w:r w:rsidR="001D65B9" w:rsidRPr="00A96DA1">
        <w:rPr>
          <w:color w:val="000000"/>
        </w:rPr>
        <w:t xml:space="preserve">of </w:t>
      </w:r>
      <w:r w:rsidR="008A4DF1" w:rsidRPr="00A96DA1">
        <w:rPr>
          <w:color w:val="000000"/>
        </w:rPr>
        <w:t>the inp</w:t>
      </w:r>
      <w:r w:rsidR="009C6D91" w:rsidRPr="00A96DA1">
        <w:rPr>
          <w:color w:val="000000"/>
        </w:rPr>
        <w:t>uts</w:t>
      </w:r>
      <w:r w:rsidRPr="00A96DA1">
        <w:rPr>
          <w:color w:val="000000"/>
        </w:rPr>
        <w:t>,</w:t>
      </w:r>
      <w:r>
        <w:rPr>
          <w:color w:val="000000"/>
        </w:rPr>
        <w:t xml:space="preserve"> the program </w:t>
      </w:r>
      <w:r w:rsidR="00517F34">
        <w:rPr>
          <w:color w:val="000000"/>
        </w:rPr>
        <w:t xml:space="preserve">will ask the user to </w:t>
      </w:r>
      <w:r w:rsidR="00517F34" w:rsidRPr="00D25FD6">
        <w:rPr>
          <w:b/>
          <w:bCs/>
          <w:color w:val="000000"/>
        </w:rPr>
        <w:t xml:space="preserve">press enter </w:t>
      </w:r>
      <w:r w:rsidR="00D55300" w:rsidRPr="00A96DA1">
        <w:rPr>
          <w:color w:val="000000"/>
        </w:rPr>
        <w:t>to click the submit button</w:t>
      </w:r>
      <w:r w:rsidR="000E1468" w:rsidRPr="00A96DA1">
        <w:rPr>
          <w:color w:val="000000"/>
        </w:rPr>
        <w:t>.</w:t>
      </w:r>
    </w:p>
    <w:p w14:paraId="1E92EDC7" w14:textId="649C509D" w:rsidR="00802F1A" w:rsidRPr="00A96DA1" w:rsidRDefault="00A96DA1" w:rsidP="00A96DA1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2CB51A77" w14:textId="6FD1BECD" w:rsidR="00D55300" w:rsidRDefault="00D55300" w:rsidP="00A96DA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lastRenderedPageBreak/>
        <w:t>After su</w:t>
      </w:r>
      <w:r w:rsidR="00D47932">
        <w:rPr>
          <w:color w:val="000000"/>
        </w:rPr>
        <w:t>bmit</w:t>
      </w:r>
      <w:r w:rsidR="00E00D5F">
        <w:rPr>
          <w:color w:val="000000"/>
        </w:rPr>
        <w:t>ted</w:t>
      </w:r>
      <w:r w:rsidR="009472ED">
        <w:rPr>
          <w:color w:val="000000"/>
        </w:rPr>
        <w:t xml:space="preserve">, the submit button automatically will </w:t>
      </w:r>
      <w:r w:rsidR="00960881" w:rsidRPr="00A96DA1">
        <w:rPr>
          <w:color w:val="000000"/>
        </w:rPr>
        <w:t>validate</w:t>
      </w:r>
      <w:r w:rsidR="009472ED" w:rsidRPr="00B856D8">
        <w:rPr>
          <w:b/>
          <w:bCs/>
          <w:color w:val="000000"/>
        </w:rPr>
        <w:t xml:space="preserve"> </w:t>
      </w:r>
      <w:r w:rsidR="009472ED" w:rsidRPr="00A96DA1">
        <w:rPr>
          <w:color w:val="000000"/>
        </w:rPr>
        <w:t>all the component</w:t>
      </w:r>
      <w:r w:rsidR="006C4D44" w:rsidRPr="00A96DA1">
        <w:rPr>
          <w:color w:val="000000"/>
        </w:rPr>
        <w:t>s</w:t>
      </w:r>
      <w:r w:rsidR="009472ED">
        <w:rPr>
          <w:color w:val="000000"/>
        </w:rPr>
        <w:t xml:space="preserve"> </w:t>
      </w:r>
      <w:r w:rsidR="00460BA7">
        <w:rPr>
          <w:color w:val="000000"/>
        </w:rPr>
        <w:t xml:space="preserve">that </w:t>
      </w:r>
      <w:r w:rsidR="00460BA7" w:rsidRPr="00A96DA1">
        <w:rPr>
          <w:color w:val="000000"/>
        </w:rPr>
        <w:t>have been submitted</w:t>
      </w:r>
      <w:r w:rsidR="00DD50A3" w:rsidRPr="00A96DA1">
        <w:rPr>
          <w:color w:val="000000"/>
        </w:rPr>
        <w:t>.</w:t>
      </w:r>
      <w:r w:rsidR="000D27A5" w:rsidRPr="00A96DA1">
        <w:rPr>
          <w:color w:val="000000"/>
        </w:rPr>
        <w:t xml:space="preserve"> </w:t>
      </w:r>
      <w:r w:rsidR="000D27A5">
        <w:rPr>
          <w:color w:val="000000"/>
        </w:rPr>
        <w:t xml:space="preserve">Here are the </w:t>
      </w:r>
      <w:r w:rsidR="000D27A5" w:rsidRPr="004D666C">
        <w:rPr>
          <w:b/>
          <w:bCs/>
          <w:color w:val="000000"/>
        </w:rPr>
        <w:t>validation</w:t>
      </w:r>
      <w:r w:rsidR="00594A32" w:rsidRPr="004D666C">
        <w:rPr>
          <w:b/>
          <w:bCs/>
          <w:color w:val="000000"/>
        </w:rPr>
        <w:t>s</w:t>
      </w:r>
      <w:r w:rsidR="00D92412">
        <w:rPr>
          <w:color w:val="000000"/>
        </w:rPr>
        <w:t xml:space="preserve"> </w:t>
      </w:r>
      <w:r w:rsidR="00D92412" w:rsidRPr="00A96DA1">
        <w:rPr>
          <w:color w:val="000000"/>
        </w:rPr>
        <w:t>for the components</w:t>
      </w:r>
      <w:r w:rsidR="000D27A5">
        <w:rPr>
          <w:color w:val="000000"/>
        </w:rPr>
        <w:t>:</w:t>
      </w:r>
    </w:p>
    <w:p w14:paraId="364EE974" w14:textId="3F97FB25" w:rsidR="006C4D44" w:rsidRPr="005230F2" w:rsidRDefault="008B7538" w:rsidP="00A96DA1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color w:val="000000"/>
        </w:rPr>
      </w:pPr>
      <w:r>
        <w:rPr>
          <w:color w:val="000000"/>
        </w:rPr>
        <w:t xml:space="preserve">The </w:t>
      </w:r>
      <w:r w:rsidRPr="00A96DA1">
        <w:rPr>
          <w:b/>
          <w:bCs/>
          <w:color w:val="000000"/>
        </w:rPr>
        <w:t>email</w:t>
      </w:r>
      <w:r>
        <w:rPr>
          <w:color w:val="000000"/>
        </w:rPr>
        <w:t xml:space="preserve"> must contain </w:t>
      </w:r>
      <w:r w:rsidRPr="00A96DA1">
        <w:rPr>
          <w:b/>
          <w:bCs/>
          <w:color w:val="000000"/>
        </w:rPr>
        <w:t>at least one</w:t>
      </w:r>
      <w:r>
        <w:rPr>
          <w:color w:val="000000"/>
        </w:rPr>
        <w:t xml:space="preserve"> </w:t>
      </w:r>
      <w:r w:rsidRPr="008B7538">
        <w:rPr>
          <w:b/>
          <w:bCs/>
          <w:color w:val="000000"/>
        </w:rPr>
        <w:t>‘@’</w:t>
      </w:r>
      <w:r>
        <w:rPr>
          <w:b/>
          <w:bCs/>
          <w:color w:val="000000"/>
        </w:rPr>
        <w:t xml:space="preserve"> (without quotes)</w:t>
      </w:r>
      <w:r w:rsidR="00A96DA1" w:rsidRPr="00A96DA1">
        <w:rPr>
          <w:color w:val="000000"/>
        </w:rPr>
        <w:t>.</w:t>
      </w:r>
    </w:p>
    <w:p w14:paraId="25438AEB" w14:textId="61EF8FFF" w:rsidR="006E560C" w:rsidRDefault="00D15836" w:rsidP="00A96DA1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color w:val="000000"/>
        </w:rPr>
      </w:pPr>
      <w:r>
        <w:rPr>
          <w:color w:val="000000"/>
        </w:rPr>
        <w:t xml:space="preserve">The </w:t>
      </w:r>
      <w:r w:rsidRPr="00A96DA1">
        <w:rPr>
          <w:b/>
          <w:bCs/>
          <w:color w:val="000000"/>
        </w:rPr>
        <w:t>password</w:t>
      </w:r>
      <w:r>
        <w:rPr>
          <w:color w:val="000000"/>
        </w:rPr>
        <w:t xml:space="preserve"> must be </w:t>
      </w:r>
      <w:r w:rsidRPr="0058332D">
        <w:rPr>
          <w:b/>
          <w:bCs/>
          <w:color w:val="000000"/>
        </w:rPr>
        <w:t>alphanumerical</w:t>
      </w:r>
      <w:r w:rsidR="00635B0D">
        <w:rPr>
          <w:color w:val="000000"/>
        </w:rPr>
        <w:t>.</w:t>
      </w:r>
    </w:p>
    <w:p w14:paraId="76DC9CDB" w14:textId="61257697" w:rsidR="00BA51EA" w:rsidRPr="002B0769" w:rsidRDefault="00C05CEA" w:rsidP="00A96DA1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color w:val="000000"/>
        </w:rPr>
      </w:pPr>
      <w:r>
        <w:rPr>
          <w:color w:val="000000"/>
        </w:rPr>
        <w:t xml:space="preserve">If the user chose </w:t>
      </w:r>
      <w:r w:rsidRPr="005D121F">
        <w:rPr>
          <w:b/>
          <w:bCs/>
          <w:color w:val="000000"/>
        </w:rPr>
        <w:t>login as a user</w:t>
      </w:r>
      <w:r>
        <w:rPr>
          <w:color w:val="000000"/>
        </w:rPr>
        <w:t xml:space="preserve">, </w:t>
      </w:r>
      <w:r w:rsidR="00FA0D71">
        <w:rPr>
          <w:color w:val="000000"/>
        </w:rPr>
        <w:t xml:space="preserve">then the program will validate the </w:t>
      </w:r>
      <w:r w:rsidR="00FA0D71" w:rsidRPr="00A96DA1">
        <w:rPr>
          <w:color w:val="000000"/>
        </w:rPr>
        <w:t>inputted</w:t>
      </w:r>
      <w:r w:rsidR="00FA0D71" w:rsidRPr="00E24695">
        <w:rPr>
          <w:b/>
          <w:bCs/>
          <w:color w:val="000000"/>
        </w:rPr>
        <w:t xml:space="preserve"> captcha is </w:t>
      </w:r>
      <w:r w:rsidR="00BB55BB" w:rsidRPr="00E24695">
        <w:rPr>
          <w:b/>
          <w:bCs/>
          <w:color w:val="000000"/>
        </w:rPr>
        <w:t xml:space="preserve">equal </w:t>
      </w:r>
      <w:r w:rsidR="00A96DA1">
        <w:rPr>
          <w:b/>
          <w:bCs/>
          <w:color w:val="000000"/>
        </w:rPr>
        <w:t xml:space="preserve">to </w:t>
      </w:r>
      <w:r w:rsidR="00BB55BB" w:rsidRPr="00A96DA1">
        <w:rPr>
          <w:b/>
          <w:bCs/>
          <w:color w:val="000000"/>
        </w:rPr>
        <w:t>generate</w:t>
      </w:r>
      <w:r w:rsidR="00A96DA1">
        <w:rPr>
          <w:b/>
          <w:bCs/>
          <w:color w:val="000000"/>
        </w:rPr>
        <w:t>d</w:t>
      </w:r>
      <w:r w:rsidR="00BB55BB" w:rsidRPr="00A96DA1">
        <w:rPr>
          <w:b/>
          <w:bCs/>
          <w:color w:val="000000"/>
        </w:rPr>
        <w:t xml:space="preserve"> captcha</w:t>
      </w:r>
      <w:r w:rsidR="00BB55BB" w:rsidRPr="00A96DA1">
        <w:rPr>
          <w:color w:val="000000"/>
        </w:rPr>
        <w:t xml:space="preserve"> by the system</w:t>
      </w:r>
      <w:r w:rsidR="00BB55BB">
        <w:rPr>
          <w:color w:val="000000"/>
        </w:rPr>
        <w:t>.</w:t>
      </w:r>
      <w:r w:rsidR="002B0769">
        <w:rPr>
          <w:color w:val="000000"/>
        </w:rPr>
        <w:t xml:space="preserve"> </w:t>
      </w:r>
      <w:r w:rsidR="002B0769" w:rsidRPr="00127560">
        <w:rPr>
          <w:b/>
          <w:bCs/>
          <w:color w:val="000000"/>
        </w:rPr>
        <w:t>Otherwise</w:t>
      </w:r>
      <w:r w:rsidR="005E5039">
        <w:rPr>
          <w:color w:val="000000"/>
        </w:rPr>
        <w:t>,</w:t>
      </w:r>
      <w:r w:rsidR="002B0769">
        <w:rPr>
          <w:color w:val="000000"/>
        </w:rPr>
        <w:t xml:space="preserve"> then the program will validate the </w:t>
      </w:r>
      <w:r w:rsidR="002B0769" w:rsidRPr="001430B9">
        <w:rPr>
          <w:b/>
          <w:bCs/>
          <w:color w:val="000000"/>
        </w:rPr>
        <w:t xml:space="preserve">inputted </w:t>
      </w:r>
      <w:r w:rsidR="000C40DA" w:rsidRPr="001430B9">
        <w:rPr>
          <w:b/>
          <w:bCs/>
          <w:color w:val="000000"/>
        </w:rPr>
        <w:t>admin’s secre</w:t>
      </w:r>
      <w:r w:rsidR="000C40DA" w:rsidRPr="00A96DA1">
        <w:rPr>
          <w:b/>
          <w:bCs/>
          <w:color w:val="000000"/>
        </w:rPr>
        <w:t xml:space="preserve">t is equal to </w:t>
      </w:r>
      <w:r w:rsidR="000C40DA" w:rsidRPr="00EE564A">
        <w:rPr>
          <w:b/>
          <w:bCs/>
          <w:color w:val="000000"/>
        </w:rPr>
        <w:t>‘4dminS3cr3t’</w:t>
      </w:r>
      <w:r w:rsidR="00EF612E">
        <w:rPr>
          <w:b/>
          <w:bCs/>
          <w:color w:val="000000"/>
        </w:rPr>
        <w:t xml:space="preserve"> (without quotes)</w:t>
      </w:r>
      <w:r w:rsidR="00805205">
        <w:rPr>
          <w:color w:val="000000"/>
        </w:rPr>
        <w:t>.</w:t>
      </w:r>
    </w:p>
    <w:p w14:paraId="5B41F436" w14:textId="37D7330C" w:rsidR="00020656" w:rsidRPr="00B2069A" w:rsidRDefault="00020656" w:rsidP="00A96DA1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color w:val="000000"/>
        </w:rPr>
      </w:pPr>
      <w:r>
        <w:rPr>
          <w:color w:val="000000"/>
        </w:rPr>
        <w:t xml:space="preserve">If all </w:t>
      </w:r>
      <w:r w:rsidRPr="00805205">
        <w:rPr>
          <w:b/>
          <w:bCs/>
          <w:color w:val="000000"/>
        </w:rPr>
        <w:t>validations</w:t>
      </w:r>
      <w:r>
        <w:rPr>
          <w:color w:val="000000"/>
        </w:rPr>
        <w:t xml:space="preserve"> are correct, then print </w:t>
      </w:r>
      <w:r w:rsidRPr="00020656">
        <w:rPr>
          <w:b/>
          <w:bCs/>
          <w:color w:val="000000"/>
        </w:rPr>
        <w:t>“redirect to the home page”</w:t>
      </w:r>
    </w:p>
    <w:p w14:paraId="33819438" w14:textId="0B5159DC" w:rsidR="00716FCC" w:rsidRDefault="006224D4" w:rsidP="006224D4">
      <w:pPr>
        <w:keepNext/>
        <w:spacing w:line="360" w:lineRule="auto"/>
        <w:jc w:val="center"/>
      </w:pPr>
      <w:r w:rsidRPr="006224D4">
        <w:rPr>
          <w:noProof/>
        </w:rPr>
        <w:drawing>
          <wp:inline distT="0" distB="0" distL="0" distR="0" wp14:anchorId="4AF10B90" wp14:editId="64F26686">
            <wp:extent cx="5760000" cy="1359395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904" t="-1" r="-6882" b="5942"/>
                    <a:stretch/>
                  </pic:blipFill>
                  <pic:spPr bwMode="auto">
                    <a:xfrm>
                      <a:off x="0" y="0"/>
                      <a:ext cx="5760000" cy="135939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1358" w14:textId="74F32F3F" w:rsidR="00B2069A" w:rsidRPr="00805205" w:rsidRDefault="00716FCC" w:rsidP="00716FCC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805205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22A68" w:rsidRPr="00805205">
        <w:rPr>
          <w:b/>
          <w:bCs/>
          <w:i w:val="0"/>
          <w:iCs w:val="0"/>
          <w:color w:val="auto"/>
          <w:sz w:val="20"/>
          <w:szCs w:val="20"/>
        </w:rPr>
        <w:t>1</w: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05205">
        <w:rPr>
          <w:b/>
          <w:bCs/>
          <w:i w:val="0"/>
          <w:iCs w:val="0"/>
          <w:color w:val="auto"/>
          <w:sz w:val="20"/>
          <w:szCs w:val="20"/>
        </w:rPr>
        <w:t xml:space="preserve">. Success </w:t>
      </w:r>
      <w:r w:rsidR="00727BC4">
        <w:rPr>
          <w:b/>
          <w:bCs/>
          <w:i w:val="0"/>
          <w:iCs w:val="0"/>
          <w:color w:val="auto"/>
          <w:sz w:val="20"/>
          <w:szCs w:val="20"/>
        </w:rPr>
        <w:t>L</w:t>
      </w:r>
      <w:r w:rsidRPr="00805205">
        <w:rPr>
          <w:b/>
          <w:bCs/>
          <w:i w:val="0"/>
          <w:iCs w:val="0"/>
          <w:color w:val="auto"/>
          <w:sz w:val="20"/>
          <w:szCs w:val="20"/>
        </w:rPr>
        <w:t>ogin</w:t>
      </w:r>
      <w:r w:rsidR="00436CF7" w:rsidRPr="00805205">
        <w:rPr>
          <w:b/>
          <w:bCs/>
          <w:i w:val="0"/>
          <w:iCs w:val="0"/>
          <w:color w:val="auto"/>
          <w:sz w:val="20"/>
          <w:szCs w:val="20"/>
        </w:rPr>
        <w:t xml:space="preserve"> as a </w:t>
      </w:r>
      <w:r w:rsidR="00805205">
        <w:rPr>
          <w:b/>
          <w:bCs/>
          <w:i w:val="0"/>
          <w:iCs w:val="0"/>
          <w:color w:val="auto"/>
          <w:sz w:val="20"/>
          <w:szCs w:val="20"/>
        </w:rPr>
        <w:t>U</w:t>
      </w:r>
      <w:r w:rsidR="00436CF7" w:rsidRPr="00805205">
        <w:rPr>
          <w:b/>
          <w:bCs/>
          <w:i w:val="0"/>
          <w:iCs w:val="0"/>
          <w:color w:val="auto"/>
          <w:sz w:val="20"/>
          <w:szCs w:val="20"/>
        </w:rPr>
        <w:t>ser</w:t>
      </w:r>
    </w:p>
    <w:p w14:paraId="2A506A20" w14:textId="77777777" w:rsidR="00122A68" w:rsidRDefault="008E6FFE" w:rsidP="00805205">
      <w:pPr>
        <w:keepNext/>
        <w:spacing w:line="360" w:lineRule="auto"/>
        <w:jc w:val="center"/>
      </w:pPr>
      <w:r w:rsidRPr="00B8563E">
        <w:rPr>
          <w:noProof/>
        </w:rPr>
        <w:drawing>
          <wp:inline distT="0" distB="0" distL="0" distR="0" wp14:anchorId="286150A0" wp14:editId="43B9D7FE">
            <wp:extent cx="5760000" cy="1182985"/>
            <wp:effectExtent l="19050" t="19050" r="1270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55" r="17404" b="9996"/>
                    <a:stretch/>
                  </pic:blipFill>
                  <pic:spPr bwMode="auto">
                    <a:xfrm>
                      <a:off x="0" y="0"/>
                      <a:ext cx="5760000" cy="118298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CB0A" w14:textId="5943FACC" w:rsidR="000E4CE1" w:rsidRPr="00805205" w:rsidRDefault="00122A68" w:rsidP="00122A68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805205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805205">
        <w:rPr>
          <w:b/>
          <w:bCs/>
          <w:i w:val="0"/>
          <w:iCs w:val="0"/>
          <w:color w:val="auto"/>
          <w:sz w:val="20"/>
          <w:szCs w:val="20"/>
        </w:rPr>
        <w:t>2</w:t>
      </w:r>
      <w:r w:rsidR="00E605E8" w:rsidRPr="0080520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05205">
        <w:rPr>
          <w:b/>
          <w:bCs/>
          <w:i w:val="0"/>
          <w:iCs w:val="0"/>
          <w:color w:val="auto"/>
          <w:sz w:val="20"/>
          <w:szCs w:val="20"/>
        </w:rPr>
        <w:t>. Success Login as an Admin</w:t>
      </w:r>
    </w:p>
    <w:p w14:paraId="33032F32" w14:textId="77777777" w:rsidR="000E4CE1" w:rsidRPr="000E4CE1" w:rsidRDefault="000E4CE1" w:rsidP="000E4CE1"/>
    <w:p w14:paraId="54ADF808" w14:textId="58CA54BC" w:rsidR="00020656" w:rsidRDefault="00020656" w:rsidP="00152B97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color w:val="000000"/>
        </w:rPr>
      </w:pPr>
      <w:r w:rsidRPr="00152B97">
        <w:rPr>
          <w:b/>
          <w:bCs/>
          <w:color w:val="000000"/>
        </w:rPr>
        <w:t>Otherwise</w:t>
      </w:r>
      <w:r>
        <w:rPr>
          <w:color w:val="000000"/>
        </w:rPr>
        <w:t xml:space="preserve">, </w:t>
      </w:r>
      <w:r w:rsidRPr="00152B97">
        <w:rPr>
          <w:color w:val="000000"/>
        </w:rPr>
        <w:t>print an</w:t>
      </w:r>
      <w:r w:rsidRPr="009904CD">
        <w:rPr>
          <w:b/>
          <w:bCs/>
          <w:color w:val="000000"/>
        </w:rPr>
        <w:t xml:space="preserve"> error message</w:t>
      </w:r>
      <w:r w:rsidR="00AA0A24">
        <w:rPr>
          <w:b/>
          <w:bCs/>
          <w:color w:val="000000"/>
        </w:rPr>
        <w:t>.</w:t>
      </w:r>
    </w:p>
    <w:p w14:paraId="12D139FB" w14:textId="10FED60B" w:rsidR="00716FCC" w:rsidRDefault="005C6CA4" w:rsidP="00716FCC">
      <w:pPr>
        <w:keepNext/>
        <w:spacing w:line="360" w:lineRule="auto"/>
        <w:jc w:val="center"/>
      </w:pPr>
      <w:r w:rsidRPr="005C6CA4">
        <w:rPr>
          <w:noProof/>
        </w:rPr>
        <w:drawing>
          <wp:inline distT="0" distB="0" distL="0" distR="0" wp14:anchorId="1B661560" wp14:editId="74701109">
            <wp:extent cx="5749290" cy="11811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45" r="-1" b="7638"/>
                    <a:stretch/>
                  </pic:blipFill>
                  <pic:spPr bwMode="auto">
                    <a:xfrm>
                      <a:off x="0" y="0"/>
                      <a:ext cx="5750474" cy="11813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2823" w14:textId="6B7C5D9C" w:rsidR="00020656" w:rsidRPr="00152B97" w:rsidRDefault="00716FCC" w:rsidP="00716FCC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52B97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E605E8" w:rsidRPr="00152B9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E605E8" w:rsidRPr="00152B97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E605E8" w:rsidRPr="00152B9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22A68" w:rsidRPr="00152B97">
        <w:rPr>
          <w:b/>
          <w:bCs/>
          <w:i w:val="0"/>
          <w:iCs w:val="0"/>
          <w:color w:val="auto"/>
          <w:sz w:val="20"/>
          <w:szCs w:val="20"/>
        </w:rPr>
        <w:t>3</w:t>
      </w:r>
      <w:r w:rsidR="00E605E8" w:rsidRPr="00152B9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61A8" w:rsidRPr="00152B97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152B97">
        <w:rPr>
          <w:b/>
          <w:bCs/>
          <w:i w:val="0"/>
          <w:iCs w:val="0"/>
          <w:color w:val="auto"/>
          <w:sz w:val="20"/>
          <w:szCs w:val="20"/>
        </w:rPr>
        <w:t xml:space="preserve"> Fail to </w:t>
      </w:r>
      <w:r w:rsidR="00152B97">
        <w:rPr>
          <w:b/>
          <w:bCs/>
          <w:i w:val="0"/>
          <w:iCs w:val="0"/>
          <w:color w:val="auto"/>
          <w:sz w:val="20"/>
          <w:szCs w:val="20"/>
        </w:rPr>
        <w:t>L</w:t>
      </w:r>
      <w:r w:rsidRPr="00152B97">
        <w:rPr>
          <w:b/>
          <w:bCs/>
          <w:i w:val="0"/>
          <w:iCs w:val="0"/>
          <w:color w:val="auto"/>
          <w:sz w:val="20"/>
          <w:szCs w:val="20"/>
        </w:rPr>
        <w:t>ogin</w:t>
      </w:r>
    </w:p>
    <w:sectPr w:rsidR="00020656" w:rsidRPr="00152B97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C330" w14:textId="77777777" w:rsidR="00E605E8" w:rsidRDefault="00E605E8" w:rsidP="00273E4A">
      <w:r>
        <w:separator/>
      </w:r>
    </w:p>
  </w:endnote>
  <w:endnote w:type="continuationSeparator" w:id="0">
    <w:p w14:paraId="487E6A4B" w14:textId="77777777" w:rsidR="00E605E8" w:rsidRDefault="00E605E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696E" w14:textId="77777777" w:rsidR="00E605E8" w:rsidRDefault="00E605E8" w:rsidP="00273E4A">
      <w:r>
        <w:separator/>
      </w:r>
    </w:p>
  </w:footnote>
  <w:footnote w:type="continuationSeparator" w:id="0">
    <w:p w14:paraId="483E376A" w14:textId="77777777" w:rsidR="00E605E8" w:rsidRDefault="00E605E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42FBB25F" w:rsidR="005D0782" w:rsidRPr="00D3584B" w:rsidRDefault="00D3584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260F"/>
    <w:multiLevelType w:val="hybridMultilevel"/>
    <w:tmpl w:val="9ADEB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3017"/>
    <w:multiLevelType w:val="hybridMultilevel"/>
    <w:tmpl w:val="34983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2B3389"/>
    <w:multiLevelType w:val="hybridMultilevel"/>
    <w:tmpl w:val="BBD0BE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D0647"/>
    <w:multiLevelType w:val="hybridMultilevel"/>
    <w:tmpl w:val="21FE90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D636F"/>
    <w:multiLevelType w:val="hybridMultilevel"/>
    <w:tmpl w:val="E1E84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A5620"/>
    <w:multiLevelType w:val="hybridMultilevel"/>
    <w:tmpl w:val="938038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2D81330"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3951BA"/>
    <w:multiLevelType w:val="hybridMultilevel"/>
    <w:tmpl w:val="56B61CC8"/>
    <w:lvl w:ilvl="0" w:tplc="53007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02FB3"/>
    <w:multiLevelType w:val="hybridMultilevel"/>
    <w:tmpl w:val="8B467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67184"/>
    <w:multiLevelType w:val="hybridMultilevel"/>
    <w:tmpl w:val="B76E6A10"/>
    <w:lvl w:ilvl="0" w:tplc="576648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4A7DB1"/>
    <w:multiLevelType w:val="hybridMultilevel"/>
    <w:tmpl w:val="80302E0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005F3C"/>
    <w:multiLevelType w:val="hybridMultilevel"/>
    <w:tmpl w:val="A2E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562B9C"/>
    <w:multiLevelType w:val="hybridMultilevel"/>
    <w:tmpl w:val="8E9A5086"/>
    <w:lvl w:ilvl="0" w:tplc="E960877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7502">
    <w:abstractNumId w:val="1"/>
  </w:num>
  <w:num w:numId="2" w16cid:durableId="945499460">
    <w:abstractNumId w:val="12"/>
  </w:num>
  <w:num w:numId="3" w16cid:durableId="348339861">
    <w:abstractNumId w:val="18"/>
  </w:num>
  <w:num w:numId="4" w16cid:durableId="1627614141">
    <w:abstractNumId w:val="13"/>
  </w:num>
  <w:num w:numId="5" w16cid:durableId="1302156171">
    <w:abstractNumId w:val="21"/>
  </w:num>
  <w:num w:numId="6" w16cid:durableId="23987768">
    <w:abstractNumId w:val="17"/>
  </w:num>
  <w:num w:numId="7" w16cid:durableId="1489904101">
    <w:abstractNumId w:val="22"/>
  </w:num>
  <w:num w:numId="8" w16cid:durableId="396320122">
    <w:abstractNumId w:val="0"/>
  </w:num>
  <w:num w:numId="9" w16cid:durableId="1197813209">
    <w:abstractNumId w:val="5"/>
  </w:num>
  <w:num w:numId="10" w16cid:durableId="3917787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9696115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1634163">
    <w:abstractNumId w:val="6"/>
  </w:num>
  <w:num w:numId="13" w16cid:durableId="1579942731">
    <w:abstractNumId w:val="20"/>
  </w:num>
  <w:num w:numId="14" w16cid:durableId="701712783">
    <w:abstractNumId w:val="14"/>
  </w:num>
  <w:num w:numId="15" w16cid:durableId="313147997">
    <w:abstractNumId w:val="15"/>
  </w:num>
  <w:num w:numId="16" w16cid:durableId="1547646439">
    <w:abstractNumId w:val="3"/>
  </w:num>
  <w:num w:numId="17" w16cid:durableId="555820986">
    <w:abstractNumId w:val="16"/>
  </w:num>
  <w:num w:numId="18" w16cid:durableId="826359610">
    <w:abstractNumId w:val="4"/>
  </w:num>
  <w:num w:numId="19" w16cid:durableId="1487280133">
    <w:abstractNumId w:val="2"/>
  </w:num>
  <w:num w:numId="20" w16cid:durableId="1363440744">
    <w:abstractNumId w:val="7"/>
  </w:num>
  <w:num w:numId="21" w16cid:durableId="479345272">
    <w:abstractNumId w:val="24"/>
  </w:num>
  <w:num w:numId="22" w16cid:durableId="2144081548">
    <w:abstractNumId w:val="10"/>
  </w:num>
  <w:num w:numId="23" w16cid:durableId="1029643093">
    <w:abstractNumId w:val="8"/>
  </w:num>
  <w:num w:numId="24" w16cid:durableId="719001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70886505">
    <w:abstractNumId w:val="11"/>
  </w:num>
  <w:num w:numId="26" w16cid:durableId="1420518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1C09"/>
    <w:rsid w:val="00004383"/>
    <w:rsid w:val="00004F28"/>
    <w:rsid w:val="00005F75"/>
    <w:rsid w:val="000128A9"/>
    <w:rsid w:val="00012D04"/>
    <w:rsid w:val="00015CEA"/>
    <w:rsid w:val="00016043"/>
    <w:rsid w:val="000170C1"/>
    <w:rsid w:val="00020656"/>
    <w:rsid w:val="00020C58"/>
    <w:rsid w:val="00020E53"/>
    <w:rsid w:val="00020F10"/>
    <w:rsid w:val="00021EB4"/>
    <w:rsid w:val="00021F8C"/>
    <w:rsid w:val="0002276B"/>
    <w:rsid w:val="00023921"/>
    <w:rsid w:val="00024D45"/>
    <w:rsid w:val="00025BF7"/>
    <w:rsid w:val="00026FA3"/>
    <w:rsid w:val="0003064B"/>
    <w:rsid w:val="000322B4"/>
    <w:rsid w:val="00035595"/>
    <w:rsid w:val="0003568D"/>
    <w:rsid w:val="00036F45"/>
    <w:rsid w:val="00041582"/>
    <w:rsid w:val="00041F47"/>
    <w:rsid w:val="00045479"/>
    <w:rsid w:val="00046A40"/>
    <w:rsid w:val="0005015D"/>
    <w:rsid w:val="00051154"/>
    <w:rsid w:val="00051A92"/>
    <w:rsid w:val="000520CC"/>
    <w:rsid w:val="000529E4"/>
    <w:rsid w:val="00053BDB"/>
    <w:rsid w:val="00056082"/>
    <w:rsid w:val="000561A8"/>
    <w:rsid w:val="00060A5E"/>
    <w:rsid w:val="00061880"/>
    <w:rsid w:val="00061EE2"/>
    <w:rsid w:val="00072DE7"/>
    <w:rsid w:val="000732DF"/>
    <w:rsid w:val="00073979"/>
    <w:rsid w:val="00074CF8"/>
    <w:rsid w:val="00080108"/>
    <w:rsid w:val="00080EC2"/>
    <w:rsid w:val="000813F2"/>
    <w:rsid w:val="0008172C"/>
    <w:rsid w:val="000826A1"/>
    <w:rsid w:val="000936EB"/>
    <w:rsid w:val="00095C5C"/>
    <w:rsid w:val="0009677F"/>
    <w:rsid w:val="00097503"/>
    <w:rsid w:val="000A0A61"/>
    <w:rsid w:val="000A0C90"/>
    <w:rsid w:val="000A23D8"/>
    <w:rsid w:val="000A24A5"/>
    <w:rsid w:val="000A3333"/>
    <w:rsid w:val="000A3F41"/>
    <w:rsid w:val="000A4BA0"/>
    <w:rsid w:val="000A4C1F"/>
    <w:rsid w:val="000A4DA9"/>
    <w:rsid w:val="000A666E"/>
    <w:rsid w:val="000B23B2"/>
    <w:rsid w:val="000B24AB"/>
    <w:rsid w:val="000B4835"/>
    <w:rsid w:val="000B69D0"/>
    <w:rsid w:val="000B6CAA"/>
    <w:rsid w:val="000B756F"/>
    <w:rsid w:val="000B7C2E"/>
    <w:rsid w:val="000C3015"/>
    <w:rsid w:val="000C307E"/>
    <w:rsid w:val="000C40DA"/>
    <w:rsid w:val="000C61DD"/>
    <w:rsid w:val="000C7AC7"/>
    <w:rsid w:val="000D04D6"/>
    <w:rsid w:val="000D11F9"/>
    <w:rsid w:val="000D1997"/>
    <w:rsid w:val="000D1E86"/>
    <w:rsid w:val="000D278A"/>
    <w:rsid w:val="000D27A5"/>
    <w:rsid w:val="000D5221"/>
    <w:rsid w:val="000D52C2"/>
    <w:rsid w:val="000E0C00"/>
    <w:rsid w:val="000E1468"/>
    <w:rsid w:val="000E1F73"/>
    <w:rsid w:val="000E3B05"/>
    <w:rsid w:val="000E4CE1"/>
    <w:rsid w:val="000E4F4F"/>
    <w:rsid w:val="000E5547"/>
    <w:rsid w:val="000E5A36"/>
    <w:rsid w:val="000E6802"/>
    <w:rsid w:val="000E6C05"/>
    <w:rsid w:val="000E73DD"/>
    <w:rsid w:val="000F057A"/>
    <w:rsid w:val="000F0FD3"/>
    <w:rsid w:val="000F1EBF"/>
    <w:rsid w:val="000F3EB6"/>
    <w:rsid w:val="000F5CF8"/>
    <w:rsid w:val="000F784C"/>
    <w:rsid w:val="000F7CFC"/>
    <w:rsid w:val="000F7FC6"/>
    <w:rsid w:val="00100F2F"/>
    <w:rsid w:val="00103D2C"/>
    <w:rsid w:val="0010597A"/>
    <w:rsid w:val="00105EE0"/>
    <w:rsid w:val="001105F6"/>
    <w:rsid w:val="00111834"/>
    <w:rsid w:val="001128D4"/>
    <w:rsid w:val="0011420B"/>
    <w:rsid w:val="00115F26"/>
    <w:rsid w:val="00121E39"/>
    <w:rsid w:val="0012285E"/>
    <w:rsid w:val="00122A68"/>
    <w:rsid w:val="00122BC2"/>
    <w:rsid w:val="00125431"/>
    <w:rsid w:val="001262AF"/>
    <w:rsid w:val="00126822"/>
    <w:rsid w:val="00127560"/>
    <w:rsid w:val="00130368"/>
    <w:rsid w:val="00130D40"/>
    <w:rsid w:val="001316C4"/>
    <w:rsid w:val="00131DAA"/>
    <w:rsid w:val="00133407"/>
    <w:rsid w:val="00133D8C"/>
    <w:rsid w:val="00135570"/>
    <w:rsid w:val="001379B4"/>
    <w:rsid w:val="00137A5E"/>
    <w:rsid w:val="001430B9"/>
    <w:rsid w:val="00144CA9"/>
    <w:rsid w:val="00145057"/>
    <w:rsid w:val="00145C2E"/>
    <w:rsid w:val="00150E94"/>
    <w:rsid w:val="00151847"/>
    <w:rsid w:val="00152B97"/>
    <w:rsid w:val="00153B73"/>
    <w:rsid w:val="00155C25"/>
    <w:rsid w:val="001563C7"/>
    <w:rsid w:val="0015698F"/>
    <w:rsid w:val="0016023E"/>
    <w:rsid w:val="00160834"/>
    <w:rsid w:val="00160C38"/>
    <w:rsid w:val="0016307E"/>
    <w:rsid w:val="00163B6F"/>
    <w:rsid w:val="001662E8"/>
    <w:rsid w:val="00166F07"/>
    <w:rsid w:val="00170702"/>
    <w:rsid w:val="001713F1"/>
    <w:rsid w:val="00171921"/>
    <w:rsid w:val="00171C7A"/>
    <w:rsid w:val="001723B4"/>
    <w:rsid w:val="00172A81"/>
    <w:rsid w:val="0018027A"/>
    <w:rsid w:val="00182802"/>
    <w:rsid w:val="00183F26"/>
    <w:rsid w:val="00185677"/>
    <w:rsid w:val="00186DD6"/>
    <w:rsid w:val="00190A25"/>
    <w:rsid w:val="00190E32"/>
    <w:rsid w:val="001935F9"/>
    <w:rsid w:val="001955A6"/>
    <w:rsid w:val="00196F93"/>
    <w:rsid w:val="001A0F91"/>
    <w:rsid w:val="001A1418"/>
    <w:rsid w:val="001A16C2"/>
    <w:rsid w:val="001A1FBF"/>
    <w:rsid w:val="001A300E"/>
    <w:rsid w:val="001A3221"/>
    <w:rsid w:val="001A458E"/>
    <w:rsid w:val="001A4CBD"/>
    <w:rsid w:val="001A6057"/>
    <w:rsid w:val="001A6D49"/>
    <w:rsid w:val="001B304D"/>
    <w:rsid w:val="001B3A2E"/>
    <w:rsid w:val="001B64D5"/>
    <w:rsid w:val="001C1093"/>
    <w:rsid w:val="001C1389"/>
    <w:rsid w:val="001C225D"/>
    <w:rsid w:val="001C6FCD"/>
    <w:rsid w:val="001D1563"/>
    <w:rsid w:val="001D24AA"/>
    <w:rsid w:val="001D4810"/>
    <w:rsid w:val="001D4986"/>
    <w:rsid w:val="001D65B9"/>
    <w:rsid w:val="001D76FB"/>
    <w:rsid w:val="001E0627"/>
    <w:rsid w:val="001E0BD5"/>
    <w:rsid w:val="001E18D7"/>
    <w:rsid w:val="001E2645"/>
    <w:rsid w:val="001E4042"/>
    <w:rsid w:val="001E4223"/>
    <w:rsid w:val="001E5847"/>
    <w:rsid w:val="001E637E"/>
    <w:rsid w:val="001E7ABE"/>
    <w:rsid w:val="001E7D67"/>
    <w:rsid w:val="001F0763"/>
    <w:rsid w:val="001F1996"/>
    <w:rsid w:val="001F3DFB"/>
    <w:rsid w:val="001F6323"/>
    <w:rsid w:val="001F64B6"/>
    <w:rsid w:val="00200B55"/>
    <w:rsid w:val="00200EC7"/>
    <w:rsid w:val="00201984"/>
    <w:rsid w:val="0020295B"/>
    <w:rsid w:val="00203A94"/>
    <w:rsid w:val="0020711C"/>
    <w:rsid w:val="0021319E"/>
    <w:rsid w:val="00213623"/>
    <w:rsid w:val="00213ABA"/>
    <w:rsid w:val="00217E6D"/>
    <w:rsid w:val="00220449"/>
    <w:rsid w:val="00224780"/>
    <w:rsid w:val="00225088"/>
    <w:rsid w:val="00225D67"/>
    <w:rsid w:val="002266AA"/>
    <w:rsid w:val="00230837"/>
    <w:rsid w:val="00234CBD"/>
    <w:rsid w:val="00234D32"/>
    <w:rsid w:val="002354E9"/>
    <w:rsid w:val="00235C36"/>
    <w:rsid w:val="002376FA"/>
    <w:rsid w:val="00237759"/>
    <w:rsid w:val="00237860"/>
    <w:rsid w:val="002403FC"/>
    <w:rsid w:val="0024207C"/>
    <w:rsid w:val="00243C26"/>
    <w:rsid w:val="0024599C"/>
    <w:rsid w:val="0024619A"/>
    <w:rsid w:val="00246AB6"/>
    <w:rsid w:val="0025282D"/>
    <w:rsid w:val="002550AF"/>
    <w:rsid w:val="00256327"/>
    <w:rsid w:val="00256EC7"/>
    <w:rsid w:val="0025713C"/>
    <w:rsid w:val="002579F9"/>
    <w:rsid w:val="00260B58"/>
    <w:rsid w:val="002628BC"/>
    <w:rsid w:val="002675A4"/>
    <w:rsid w:val="002700DC"/>
    <w:rsid w:val="002708DB"/>
    <w:rsid w:val="0027092E"/>
    <w:rsid w:val="00273E4A"/>
    <w:rsid w:val="0027473B"/>
    <w:rsid w:val="00277628"/>
    <w:rsid w:val="00281799"/>
    <w:rsid w:val="00283B6C"/>
    <w:rsid w:val="002841B3"/>
    <w:rsid w:val="00284413"/>
    <w:rsid w:val="002855CC"/>
    <w:rsid w:val="00285C2E"/>
    <w:rsid w:val="00286422"/>
    <w:rsid w:val="00286DF5"/>
    <w:rsid w:val="00287A5F"/>
    <w:rsid w:val="00290B0B"/>
    <w:rsid w:val="00291B31"/>
    <w:rsid w:val="00292D44"/>
    <w:rsid w:val="00293670"/>
    <w:rsid w:val="002956DC"/>
    <w:rsid w:val="0029689D"/>
    <w:rsid w:val="00296DA6"/>
    <w:rsid w:val="002977DE"/>
    <w:rsid w:val="00297C32"/>
    <w:rsid w:val="002A07C0"/>
    <w:rsid w:val="002A138B"/>
    <w:rsid w:val="002A4C5D"/>
    <w:rsid w:val="002A5B28"/>
    <w:rsid w:val="002A66E0"/>
    <w:rsid w:val="002B00F2"/>
    <w:rsid w:val="002B0769"/>
    <w:rsid w:val="002B0AA7"/>
    <w:rsid w:val="002B2C92"/>
    <w:rsid w:val="002B41CB"/>
    <w:rsid w:val="002B5CD7"/>
    <w:rsid w:val="002B7CDD"/>
    <w:rsid w:val="002C001D"/>
    <w:rsid w:val="002C16B8"/>
    <w:rsid w:val="002C393C"/>
    <w:rsid w:val="002C3AC5"/>
    <w:rsid w:val="002C4890"/>
    <w:rsid w:val="002C5DC4"/>
    <w:rsid w:val="002C64FF"/>
    <w:rsid w:val="002C7FC0"/>
    <w:rsid w:val="002D1472"/>
    <w:rsid w:val="002D2F1C"/>
    <w:rsid w:val="002D4B50"/>
    <w:rsid w:val="002D5E6B"/>
    <w:rsid w:val="002D60F3"/>
    <w:rsid w:val="002D7F31"/>
    <w:rsid w:val="002E05D1"/>
    <w:rsid w:val="002E3324"/>
    <w:rsid w:val="002E7473"/>
    <w:rsid w:val="002E74AC"/>
    <w:rsid w:val="002F00B1"/>
    <w:rsid w:val="002F650F"/>
    <w:rsid w:val="003002A2"/>
    <w:rsid w:val="00305136"/>
    <w:rsid w:val="003054E4"/>
    <w:rsid w:val="00311A7F"/>
    <w:rsid w:val="0031229F"/>
    <w:rsid w:val="00312D39"/>
    <w:rsid w:val="00312FB1"/>
    <w:rsid w:val="00315F8F"/>
    <w:rsid w:val="003170A1"/>
    <w:rsid w:val="003175DE"/>
    <w:rsid w:val="00317A8B"/>
    <w:rsid w:val="00320C87"/>
    <w:rsid w:val="00321362"/>
    <w:rsid w:val="00321A3A"/>
    <w:rsid w:val="00323347"/>
    <w:rsid w:val="00327CE1"/>
    <w:rsid w:val="003302D4"/>
    <w:rsid w:val="003306FA"/>
    <w:rsid w:val="003325BE"/>
    <w:rsid w:val="00333644"/>
    <w:rsid w:val="00333CB1"/>
    <w:rsid w:val="0033565C"/>
    <w:rsid w:val="00335F77"/>
    <w:rsid w:val="0033797B"/>
    <w:rsid w:val="0034284B"/>
    <w:rsid w:val="003432E6"/>
    <w:rsid w:val="003439D3"/>
    <w:rsid w:val="00343A7B"/>
    <w:rsid w:val="00347DCE"/>
    <w:rsid w:val="003500EF"/>
    <w:rsid w:val="003511E9"/>
    <w:rsid w:val="00351460"/>
    <w:rsid w:val="00351878"/>
    <w:rsid w:val="003531B3"/>
    <w:rsid w:val="003533C4"/>
    <w:rsid w:val="00353DEC"/>
    <w:rsid w:val="0035405E"/>
    <w:rsid w:val="00356021"/>
    <w:rsid w:val="00362146"/>
    <w:rsid w:val="00362317"/>
    <w:rsid w:val="00362888"/>
    <w:rsid w:val="003630FF"/>
    <w:rsid w:val="003636FF"/>
    <w:rsid w:val="0036420F"/>
    <w:rsid w:val="00364F99"/>
    <w:rsid w:val="00365E94"/>
    <w:rsid w:val="00366392"/>
    <w:rsid w:val="0036669F"/>
    <w:rsid w:val="00366844"/>
    <w:rsid w:val="00372575"/>
    <w:rsid w:val="00372A55"/>
    <w:rsid w:val="00373232"/>
    <w:rsid w:val="00373A0A"/>
    <w:rsid w:val="00374ABC"/>
    <w:rsid w:val="0037553B"/>
    <w:rsid w:val="00376F69"/>
    <w:rsid w:val="00380100"/>
    <w:rsid w:val="00382509"/>
    <w:rsid w:val="00382CAB"/>
    <w:rsid w:val="00383758"/>
    <w:rsid w:val="0038376D"/>
    <w:rsid w:val="00384B68"/>
    <w:rsid w:val="00384C7B"/>
    <w:rsid w:val="00385122"/>
    <w:rsid w:val="00385EB1"/>
    <w:rsid w:val="00387002"/>
    <w:rsid w:val="00387D06"/>
    <w:rsid w:val="00393AF5"/>
    <w:rsid w:val="00394B8D"/>
    <w:rsid w:val="00395481"/>
    <w:rsid w:val="00395B87"/>
    <w:rsid w:val="00397962"/>
    <w:rsid w:val="00397C78"/>
    <w:rsid w:val="003A15CE"/>
    <w:rsid w:val="003A1788"/>
    <w:rsid w:val="003A1A5A"/>
    <w:rsid w:val="003A3ABF"/>
    <w:rsid w:val="003A6E0B"/>
    <w:rsid w:val="003A6F08"/>
    <w:rsid w:val="003B14EE"/>
    <w:rsid w:val="003B1D05"/>
    <w:rsid w:val="003B1DB3"/>
    <w:rsid w:val="003B25C8"/>
    <w:rsid w:val="003B27CC"/>
    <w:rsid w:val="003B47AC"/>
    <w:rsid w:val="003B4A89"/>
    <w:rsid w:val="003B50DF"/>
    <w:rsid w:val="003B5F77"/>
    <w:rsid w:val="003C07AD"/>
    <w:rsid w:val="003C088B"/>
    <w:rsid w:val="003C0A29"/>
    <w:rsid w:val="003C1CA2"/>
    <w:rsid w:val="003C1CE6"/>
    <w:rsid w:val="003C2C88"/>
    <w:rsid w:val="003C4DCA"/>
    <w:rsid w:val="003C558E"/>
    <w:rsid w:val="003C5A72"/>
    <w:rsid w:val="003C65E6"/>
    <w:rsid w:val="003D11CD"/>
    <w:rsid w:val="003D1C1A"/>
    <w:rsid w:val="003D3959"/>
    <w:rsid w:val="003D4DDA"/>
    <w:rsid w:val="003D5686"/>
    <w:rsid w:val="003D7084"/>
    <w:rsid w:val="003D7ED8"/>
    <w:rsid w:val="003E0F6A"/>
    <w:rsid w:val="003E3469"/>
    <w:rsid w:val="003E3DD0"/>
    <w:rsid w:val="003E764C"/>
    <w:rsid w:val="003F0930"/>
    <w:rsid w:val="003F1E39"/>
    <w:rsid w:val="003F642F"/>
    <w:rsid w:val="003F6B4F"/>
    <w:rsid w:val="003F71D2"/>
    <w:rsid w:val="003F7F50"/>
    <w:rsid w:val="00400F90"/>
    <w:rsid w:val="0040239E"/>
    <w:rsid w:val="004029E1"/>
    <w:rsid w:val="004063EA"/>
    <w:rsid w:val="004069F5"/>
    <w:rsid w:val="00406C3B"/>
    <w:rsid w:val="004074A1"/>
    <w:rsid w:val="00411325"/>
    <w:rsid w:val="00411A2A"/>
    <w:rsid w:val="004125F9"/>
    <w:rsid w:val="00412D1F"/>
    <w:rsid w:val="00413834"/>
    <w:rsid w:val="00413DF1"/>
    <w:rsid w:val="00417E41"/>
    <w:rsid w:val="00420AFF"/>
    <w:rsid w:val="00422134"/>
    <w:rsid w:val="00422923"/>
    <w:rsid w:val="004249AB"/>
    <w:rsid w:val="004256BF"/>
    <w:rsid w:val="00430D98"/>
    <w:rsid w:val="00434FFC"/>
    <w:rsid w:val="004355FE"/>
    <w:rsid w:val="00435B2F"/>
    <w:rsid w:val="0043698D"/>
    <w:rsid w:val="00436CF7"/>
    <w:rsid w:val="004427D7"/>
    <w:rsid w:val="00444115"/>
    <w:rsid w:val="00445AA4"/>
    <w:rsid w:val="00446309"/>
    <w:rsid w:val="00446550"/>
    <w:rsid w:val="004467A9"/>
    <w:rsid w:val="00446D31"/>
    <w:rsid w:val="004510C5"/>
    <w:rsid w:val="00452925"/>
    <w:rsid w:val="0045325D"/>
    <w:rsid w:val="0045329A"/>
    <w:rsid w:val="00454A53"/>
    <w:rsid w:val="00454F4A"/>
    <w:rsid w:val="00455726"/>
    <w:rsid w:val="004564E4"/>
    <w:rsid w:val="00457017"/>
    <w:rsid w:val="00457A99"/>
    <w:rsid w:val="00460BA7"/>
    <w:rsid w:val="00460FBE"/>
    <w:rsid w:val="00462936"/>
    <w:rsid w:val="004633AF"/>
    <w:rsid w:val="00464237"/>
    <w:rsid w:val="00464369"/>
    <w:rsid w:val="0046440B"/>
    <w:rsid w:val="00464872"/>
    <w:rsid w:val="004668CC"/>
    <w:rsid w:val="00466EDE"/>
    <w:rsid w:val="00467FF2"/>
    <w:rsid w:val="00470964"/>
    <w:rsid w:val="00471299"/>
    <w:rsid w:val="004716A8"/>
    <w:rsid w:val="00471F2B"/>
    <w:rsid w:val="00472DD8"/>
    <w:rsid w:val="00473198"/>
    <w:rsid w:val="0047434F"/>
    <w:rsid w:val="00474604"/>
    <w:rsid w:val="00475F45"/>
    <w:rsid w:val="00476FB5"/>
    <w:rsid w:val="0047700C"/>
    <w:rsid w:val="00477346"/>
    <w:rsid w:val="00483664"/>
    <w:rsid w:val="00485A8E"/>
    <w:rsid w:val="00485B24"/>
    <w:rsid w:val="0049130E"/>
    <w:rsid w:val="00491BE9"/>
    <w:rsid w:val="004929F6"/>
    <w:rsid w:val="00493C87"/>
    <w:rsid w:val="00494E4C"/>
    <w:rsid w:val="004978D8"/>
    <w:rsid w:val="004A1C76"/>
    <w:rsid w:val="004A3DF5"/>
    <w:rsid w:val="004A521A"/>
    <w:rsid w:val="004A6F1F"/>
    <w:rsid w:val="004A79A0"/>
    <w:rsid w:val="004B081E"/>
    <w:rsid w:val="004B4711"/>
    <w:rsid w:val="004B47B5"/>
    <w:rsid w:val="004B4A44"/>
    <w:rsid w:val="004B6AFE"/>
    <w:rsid w:val="004C0F0C"/>
    <w:rsid w:val="004C3E93"/>
    <w:rsid w:val="004C57A8"/>
    <w:rsid w:val="004D11F8"/>
    <w:rsid w:val="004D176C"/>
    <w:rsid w:val="004D220F"/>
    <w:rsid w:val="004D2626"/>
    <w:rsid w:val="004D2727"/>
    <w:rsid w:val="004D2A9C"/>
    <w:rsid w:val="004D3F0D"/>
    <w:rsid w:val="004D4D87"/>
    <w:rsid w:val="004D62C3"/>
    <w:rsid w:val="004D666C"/>
    <w:rsid w:val="004D70FE"/>
    <w:rsid w:val="004E17AF"/>
    <w:rsid w:val="004E1E62"/>
    <w:rsid w:val="004E1FF4"/>
    <w:rsid w:val="004E35A9"/>
    <w:rsid w:val="004E44CF"/>
    <w:rsid w:val="004E5E9E"/>
    <w:rsid w:val="004E7352"/>
    <w:rsid w:val="004F037F"/>
    <w:rsid w:val="004F2366"/>
    <w:rsid w:val="004F2C12"/>
    <w:rsid w:val="004F4AF9"/>
    <w:rsid w:val="004F53EF"/>
    <w:rsid w:val="004F650B"/>
    <w:rsid w:val="004F68A6"/>
    <w:rsid w:val="004F76C4"/>
    <w:rsid w:val="00500A07"/>
    <w:rsid w:val="005019DA"/>
    <w:rsid w:val="00503E50"/>
    <w:rsid w:val="0050543D"/>
    <w:rsid w:val="00505A4B"/>
    <w:rsid w:val="0050692E"/>
    <w:rsid w:val="00506B5F"/>
    <w:rsid w:val="00506EF2"/>
    <w:rsid w:val="00507139"/>
    <w:rsid w:val="00511AE0"/>
    <w:rsid w:val="00512E7A"/>
    <w:rsid w:val="00513248"/>
    <w:rsid w:val="005159BB"/>
    <w:rsid w:val="00516F2B"/>
    <w:rsid w:val="0051748F"/>
    <w:rsid w:val="00517F34"/>
    <w:rsid w:val="0052050B"/>
    <w:rsid w:val="00520E03"/>
    <w:rsid w:val="00522FD7"/>
    <w:rsid w:val="005230F2"/>
    <w:rsid w:val="005233A0"/>
    <w:rsid w:val="00526D23"/>
    <w:rsid w:val="00527BD1"/>
    <w:rsid w:val="005314B7"/>
    <w:rsid w:val="00533709"/>
    <w:rsid w:val="00535010"/>
    <w:rsid w:val="00535DA7"/>
    <w:rsid w:val="005366E3"/>
    <w:rsid w:val="00537A69"/>
    <w:rsid w:val="00537CF8"/>
    <w:rsid w:val="00542126"/>
    <w:rsid w:val="005445CD"/>
    <w:rsid w:val="005447D7"/>
    <w:rsid w:val="00544B3D"/>
    <w:rsid w:val="005463A6"/>
    <w:rsid w:val="00546BF3"/>
    <w:rsid w:val="005472D1"/>
    <w:rsid w:val="005514AC"/>
    <w:rsid w:val="00553843"/>
    <w:rsid w:val="005540ED"/>
    <w:rsid w:val="0055410B"/>
    <w:rsid w:val="005544C7"/>
    <w:rsid w:val="00556AFD"/>
    <w:rsid w:val="00556E41"/>
    <w:rsid w:val="0055700D"/>
    <w:rsid w:val="00557056"/>
    <w:rsid w:val="00557D2B"/>
    <w:rsid w:val="00557E50"/>
    <w:rsid w:val="00560D9B"/>
    <w:rsid w:val="0056231B"/>
    <w:rsid w:val="00562E89"/>
    <w:rsid w:val="00565401"/>
    <w:rsid w:val="00567A02"/>
    <w:rsid w:val="00571B72"/>
    <w:rsid w:val="005724E0"/>
    <w:rsid w:val="00573FC2"/>
    <w:rsid w:val="00575FFF"/>
    <w:rsid w:val="00577E27"/>
    <w:rsid w:val="00577FB6"/>
    <w:rsid w:val="00582417"/>
    <w:rsid w:val="00582E4C"/>
    <w:rsid w:val="0058332D"/>
    <w:rsid w:val="00583A33"/>
    <w:rsid w:val="00584369"/>
    <w:rsid w:val="00586541"/>
    <w:rsid w:val="00586AF5"/>
    <w:rsid w:val="00587DD3"/>
    <w:rsid w:val="00590334"/>
    <w:rsid w:val="00591EBD"/>
    <w:rsid w:val="00592A1E"/>
    <w:rsid w:val="00594A32"/>
    <w:rsid w:val="00594B99"/>
    <w:rsid w:val="00594E72"/>
    <w:rsid w:val="005972D3"/>
    <w:rsid w:val="005A072D"/>
    <w:rsid w:val="005A0A7B"/>
    <w:rsid w:val="005A2097"/>
    <w:rsid w:val="005A2EBF"/>
    <w:rsid w:val="005A32DD"/>
    <w:rsid w:val="005A39E0"/>
    <w:rsid w:val="005A3C44"/>
    <w:rsid w:val="005A777E"/>
    <w:rsid w:val="005B07D4"/>
    <w:rsid w:val="005B3392"/>
    <w:rsid w:val="005B36BF"/>
    <w:rsid w:val="005B56F2"/>
    <w:rsid w:val="005B66A9"/>
    <w:rsid w:val="005B6D93"/>
    <w:rsid w:val="005B77FD"/>
    <w:rsid w:val="005C1235"/>
    <w:rsid w:val="005C156C"/>
    <w:rsid w:val="005C18F7"/>
    <w:rsid w:val="005C19B6"/>
    <w:rsid w:val="005C3B62"/>
    <w:rsid w:val="005C6CA4"/>
    <w:rsid w:val="005D0782"/>
    <w:rsid w:val="005D121F"/>
    <w:rsid w:val="005D15CA"/>
    <w:rsid w:val="005D205B"/>
    <w:rsid w:val="005D22B0"/>
    <w:rsid w:val="005D276E"/>
    <w:rsid w:val="005D307D"/>
    <w:rsid w:val="005D3D0B"/>
    <w:rsid w:val="005D5CF7"/>
    <w:rsid w:val="005D6429"/>
    <w:rsid w:val="005E10B9"/>
    <w:rsid w:val="005E1826"/>
    <w:rsid w:val="005E3E51"/>
    <w:rsid w:val="005E4B2E"/>
    <w:rsid w:val="005E4DD5"/>
    <w:rsid w:val="005E5039"/>
    <w:rsid w:val="005E6359"/>
    <w:rsid w:val="005F1371"/>
    <w:rsid w:val="005F1EAA"/>
    <w:rsid w:val="005F2FC4"/>
    <w:rsid w:val="005F47E6"/>
    <w:rsid w:val="005F4F5C"/>
    <w:rsid w:val="005F5A00"/>
    <w:rsid w:val="005F5D67"/>
    <w:rsid w:val="005F794B"/>
    <w:rsid w:val="005F7C18"/>
    <w:rsid w:val="0060184F"/>
    <w:rsid w:val="0060201C"/>
    <w:rsid w:val="0060486C"/>
    <w:rsid w:val="006065FD"/>
    <w:rsid w:val="00611EAA"/>
    <w:rsid w:val="006136E4"/>
    <w:rsid w:val="00613D27"/>
    <w:rsid w:val="00614296"/>
    <w:rsid w:val="006224D4"/>
    <w:rsid w:val="00622943"/>
    <w:rsid w:val="006231AB"/>
    <w:rsid w:val="0062596F"/>
    <w:rsid w:val="00625B91"/>
    <w:rsid w:val="00631BB1"/>
    <w:rsid w:val="00631FD6"/>
    <w:rsid w:val="00634638"/>
    <w:rsid w:val="00635B0D"/>
    <w:rsid w:val="00635EE5"/>
    <w:rsid w:val="006408B8"/>
    <w:rsid w:val="00640EE4"/>
    <w:rsid w:val="00641812"/>
    <w:rsid w:val="00642780"/>
    <w:rsid w:val="00643F75"/>
    <w:rsid w:val="00645030"/>
    <w:rsid w:val="00645951"/>
    <w:rsid w:val="006473E5"/>
    <w:rsid w:val="00651DF7"/>
    <w:rsid w:val="006526F2"/>
    <w:rsid w:val="006530C2"/>
    <w:rsid w:val="006538FF"/>
    <w:rsid w:val="00654456"/>
    <w:rsid w:val="00656B9F"/>
    <w:rsid w:val="00660EA1"/>
    <w:rsid w:val="00662B98"/>
    <w:rsid w:val="00663819"/>
    <w:rsid w:val="00664137"/>
    <w:rsid w:val="006641A8"/>
    <w:rsid w:val="006642D9"/>
    <w:rsid w:val="00665202"/>
    <w:rsid w:val="00666931"/>
    <w:rsid w:val="00667D05"/>
    <w:rsid w:val="00667E6E"/>
    <w:rsid w:val="00670912"/>
    <w:rsid w:val="0067443D"/>
    <w:rsid w:val="00674DC2"/>
    <w:rsid w:val="00675061"/>
    <w:rsid w:val="0067590B"/>
    <w:rsid w:val="00676EAE"/>
    <w:rsid w:val="00676FF3"/>
    <w:rsid w:val="0067760C"/>
    <w:rsid w:val="0068021D"/>
    <w:rsid w:val="0068081C"/>
    <w:rsid w:val="006837F3"/>
    <w:rsid w:val="0068438D"/>
    <w:rsid w:val="00686913"/>
    <w:rsid w:val="00687118"/>
    <w:rsid w:val="006918D1"/>
    <w:rsid w:val="0069288A"/>
    <w:rsid w:val="00693117"/>
    <w:rsid w:val="00697FA7"/>
    <w:rsid w:val="006A0BFD"/>
    <w:rsid w:val="006A111A"/>
    <w:rsid w:val="006A1C78"/>
    <w:rsid w:val="006A5DCF"/>
    <w:rsid w:val="006A6292"/>
    <w:rsid w:val="006A657E"/>
    <w:rsid w:val="006A6F81"/>
    <w:rsid w:val="006B0B6D"/>
    <w:rsid w:val="006B35F8"/>
    <w:rsid w:val="006B43F5"/>
    <w:rsid w:val="006B442F"/>
    <w:rsid w:val="006B4B2C"/>
    <w:rsid w:val="006B549F"/>
    <w:rsid w:val="006B59A8"/>
    <w:rsid w:val="006C29AD"/>
    <w:rsid w:val="006C2B26"/>
    <w:rsid w:val="006C38B2"/>
    <w:rsid w:val="006C40C4"/>
    <w:rsid w:val="006C4D44"/>
    <w:rsid w:val="006C57CF"/>
    <w:rsid w:val="006D36BC"/>
    <w:rsid w:val="006D44AB"/>
    <w:rsid w:val="006D4974"/>
    <w:rsid w:val="006D54E8"/>
    <w:rsid w:val="006D67AF"/>
    <w:rsid w:val="006D7D43"/>
    <w:rsid w:val="006E11AB"/>
    <w:rsid w:val="006E23A4"/>
    <w:rsid w:val="006E3278"/>
    <w:rsid w:val="006E43CD"/>
    <w:rsid w:val="006E4FFF"/>
    <w:rsid w:val="006E560C"/>
    <w:rsid w:val="006E57A5"/>
    <w:rsid w:val="006E6527"/>
    <w:rsid w:val="006E7DFC"/>
    <w:rsid w:val="006F0003"/>
    <w:rsid w:val="006F03E0"/>
    <w:rsid w:val="006F0412"/>
    <w:rsid w:val="006F33D6"/>
    <w:rsid w:val="006F4D2E"/>
    <w:rsid w:val="006F4D80"/>
    <w:rsid w:val="006F5A95"/>
    <w:rsid w:val="006F73B0"/>
    <w:rsid w:val="007004B5"/>
    <w:rsid w:val="00700546"/>
    <w:rsid w:val="00700C44"/>
    <w:rsid w:val="00701ECA"/>
    <w:rsid w:val="00704476"/>
    <w:rsid w:val="007048C8"/>
    <w:rsid w:val="00705500"/>
    <w:rsid w:val="00710B66"/>
    <w:rsid w:val="00710D02"/>
    <w:rsid w:val="00714728"/>
    <w:rsid w:val="00716AF5"/>
    <w:rsid w:val="00716D61"/>
    <w:rsid w:val="00716FCC"/>
    <w:rsid w:val="00720962"/>
    <w:rsid w:val="00721889"/>
    <w:rsid w:val="0072202D"/>
    <w:rsid w:val="0072245D"/>
    <w:rsid w:val="00722A41"/>
    <w:rsid w:val="00724F04"/>
    <w:rsid w:val="00726857"/>
    <w:rsid w:val="00727BC4"/>
    <w:rsid w:val="00733032"/>
    <w:rsid w:val="00733BC2"/>
    <w:rsid w:val="00734645"/>
    <w:rsid w:val="0073484E"/>
    <w:rsid w:val="00735846"/>
    <w:rsid w:val="007369CE"/>
    <w:rsid w:val="00737595"/>
    <w:rsid w:val="00737D0B"/>
    <w:rsid w:val="00737DC2"/>
    <w:rsid w:val="00740F45"/>
    <w:rsid w:val="00741143"/>
    <w:rsid w:val="007422F0"/>
    <w:rsid w:val="00745662"/>
    <w:rsid w:val="00747D20"/>
    <w:rsid w:val="0075000B"/>
    <w:rsid w:val="00750A41"/>
    <w:rsid w:val="0075159A"/>
    <w:rsid w:val="00753FA5"/>
    <w:rsid w:val="0075434A"/>
    <w:rsid w:val="00755397"/>
    <w:rsid w:val="007605D2"/>
    <w:rsid w:val="00761C1D"/>
    <w:rsid w:val="007622F0"/>
    <w:rsid w:val="007629F5"/>
    <w:rsid w:val="00765B5D"/>
    <w:rsid w:val="007725C5"/>
    <w:rsid w:val="00772E88"/>
    <w:rsid w:val="00773D12"/>
    <w:rsid w:val="0077498F"/>
    <w:rsid w:val="00774D02"/>
    <w:rsid w:val="007754B5"/>
    <w:rsid w:val="00781437"/>
    <w:rsid w:val="0078470E"/>
    <w:rsid w:val="007861B6"/>
    <w:rsid w:val="00787247"/>
    <w:rsid w:val="00787DBC"/>
    <w:rsid w:val="00787E02"/>
    <w:rsid w:val="0079071F"/>
    <w:rsid w:val="00792B3E"/>
    <w:rsid w:val="007955AD"/>
    <w:rsid w:val="00795E1A"/>
    <w:rsid w:val="007975D7"/>
    <w:rsid w:val="00797E29"/>
    <w:rsid w:val="007A0A89"/>
    <w:rsid w:val="007A15A2"/>
    <w:rsid w:val="007A28C9"/>
    <w:rsid w:val="007A29B5"/>
    <w:rsid w:val="007A4F01"/>
    <w:rsid w:val="007A4F5B"/>
    <w:rsid w:val="007A5114"/>
    <w:rsid w:val="007A5195"/>
    <w:rsid w:val="007A5F0B"/>
    <w:rsid w:val="007A65EB"/>
    <w:rsid w:val="007B03C4"/>
    <w:rsid w:val="007B56C0"/>
    <w:rsid w:val="007B5A6A"/>
    <w:rsid w:val="007B5B08"/>
    <w:rsid w:val="007B747F"/>
    <w:rsid w:val="007C0601"/>
    <w:rsid w:val="007C1C37"/>
    <w:rsid w:val="007C255B"/>
    <w:rsid w:val="007C6AF1"/>
    <w:rsid w:val="007D1D63"/>
    <w:rsid w:val="007D3D33"/>
    <w:rsid w:val="007D4179"/>
    <w:rsid w:val="007D5FF9"/>
    <w:rsid w:val="007D6F37"/>
    <w:rsid w:val="007D73E7"/>
    <w:rsid w:val="007E0EE7"/>
    <w:rsid w:val="007E1BC7"/>
    <w:rsid w:val="007E2424"/>
    <w:rsid w:val="007E33CF"/>
    <w:rsid w:val="007E7A68"/>
    <w:rsid w:val="007F2E1E"/>
    <w:rsid w:val="007F6285"/>
    <w:rsid w:val="00800270"/>
    <w:rsid w:val="008020D0"/>
    <w:rsid w:val="008028AC"/>
    <w:rsid w:val="00802F1A"/>
    <w:rsid w:val="00804C24"/>
    <w:rsid w:val="00805205"/>
    <w:rsid w:val="00805AE3"/>
    <w:rsid w:val="00806926"/>
    <w:rsid w:val="00806C2A"/>
    <w:rsid w:val="00806FC0"/>
    <w:rsid w:val="008103C2"/>
    <w:rsid w:val="00810737"/>
    <w:rsid w:val="00811C48"/>
    <w:rsid w:val="00811E53"/>
    <w:rsid w:val="00813138"/>
    <w:rsid w:val="00813D30"/>
    <w:rsid w:val="00815DB3"/>
    <w:rsid w:val="00816453"/>
    <w:rsid w:val="008164F6"/>
    <w:rsid w:val="0081714C"/>
    <w:rsid w:val="00817813"/>
    <w:rsid w:val="008224FC"/>
    <w:rsid w:val="00822A5B"/>
    <w:rsid w:val="008232F9"/>
    <w:rsid w:val="0082388E"/>
    <w:rsid w:val="00823E9B"/>
    <w:rsid w:val="008257B0"/>
    <w:rsid w:val="008319DB"/>
    <w:rsid w:val="00831F66"/>
    <w:rsid w:val="00832263"/>
    <w:rsid w:val="0083356E"/>
    <w:rsid w:val="0083459F"/>
    <w:rsid w:val="00835E0C"/>
    <w:rsid w:val="0083780E"/>
    <w:rsid w:val="00837F14"/>
    <w:rsid w:val="00841328"/>
    <w:rsid w:val="00841C18"/>
    <w:rsid w:val="008421BD"/>
    <w:rsid w:val="00842D83"/>
    <w:rsid w:val="00843D53"/>
    <w:rsid w:val="00843FB8"/>
    <w:rsid w:val="008466BC"/>
    <w:rsid w:val="00846A96"/>
    <w:rsid w:val="008549D0"/>
    <w:rsid w:val="008557BB"/>
    <w:rsid w:val="008564BF"/>
    <w:rsid w:val="00856A26"/>
    <w:rsid w:val="008572E6"/>
    <w:rsid w:val="00860AFB"/>
    <w:rsid w:val="0086154A"/>
    <w:rsid w:val="00862F00"/>
    <w:rsid w:val="00864143"/>
    <w:rsid w:val="00864428"/>
    <w:rsid w:val="00866C85"/>
    <w:rsid w:val="008674E6"/>
    <w:rsid w:val="008704B4"/>
    <w:rsid w:val="0087141B"/>
    <w:rsid w:val="00871EAD"/>
    <w:rsid w:val="00875345"/>
    <w:rsid w:val="00876001"/>
    <w:rsid w:val="00876A58"/>
    <w:rsid w:val="008774AD"/>
    <w:rsid w:val="00885759"/>
    <w:rsid w:val="008857F7"/>
    <w:rsid w:val="00885A05"/>
    <w:rsid w:val="008866AB"/>
    <w:rsid w:val="00890681"/>
    <w:rsid w:val="008926A9"/>
    <w:rsid w:val="008939EF"/>
    <w:rsid w:val="00894072"/>
    <w:rsid w:val="00895B8D"/>
    <w:rsid w:val="008A0A36"/>
    <w:rsid w:val="008A1528"/>
    <w:rsid w:val="008A1F86"/>
    <w:rsid w:val="008A218F"/>
    <w:rsid w:val="008A3067"/>
    <w:rsid w:val="008A4CB3"/>
    <w:rsid w:val="008A4DF1"/>
    <w:rsid w:val="008B08C6"/>
    <w:rsid w:val="008B0C62"/>
    <w:rsid w:val="008B212E"/>
    <w:rsid w:val="008B3CD3"/>
    <w:rsid w:val="008B3D9E"/>
    <w:rsid w:val="008B7538"/>
    <w:rsid w:val="008B7541"/>
    <w:rsid w:val="008C1A4A"/>
    <w:rsid w:val="008C3BA2"/>
    <w:rsid w:val="008C6541"/>
    <w:rsid w:val="008C755F"/>
    <w:rsid w:val="008D01FC"/>
    <w:rsid w:val="008D159E"/>
    <w:rsid w:val="008D1B94"/>
    <w:rsid w:val="008D1CDF"/>
    <w:rsid w:val="008D2429"/>
    <w:rsid w:val="008D411F"/>
    <w:rsid w:val="008D7203"/>
    <w:rsid w:val="008D7BCE"/>
    <w:rsid w:val="008E22BE"/>
    <w:rsid w:val="008E49F8"/>
    <w:rsid w:val="008E4C19"/>
    <w:rsid w:val="008E6FFE"/>
    <w:rsid w:val="008E7B09"/>
    <w:rsid w:val="008F0633"/>
    <w:rsid w:val="008F07C6"/>
    <w:rsid w:val="008F19D4"/>
    <w:rsid w:val="008F4081"/>
    <w:rsid w:val="008F5973"/>
    <w:rsid w:val="008F740C"/>
    <w:rsid w:val="009000DB"/>
    <w:rsid w:val="009010C1"/>
    <w:rsid w:val="00901A30"/>
    <w:rsid w:val="0090372F"/>
    <w:rsid w:val="00905AAB"/>
    <w:rsid w:val="0090630A"/>
    <w:rsid w:val="009070DB"/>
    <w:rsid w:val="00907E1A"/>
    <w:rsid w:val="00923333"/>
    <w:rsid w:val="009242F0"/>
    <w:rsid w:val="009242F1"/>
    <w:rsid w:val="009247F3"/>
    <w:rsid w:val="00924A7B"/>
    <w:rsid w:val="0092617A"/>
    <w:rsid w:val="0092720A"/>
    <w:rsid w:val="00927B7B"/>
    <w:rsid w:val="00931668"/>
    <w:rsid w:val="00932B6E"/>
    <w:rsid w:val="009355BA"/>
    <w:rsid w:val="0093677F"/>
    <w:rsid w:val="0093714F"/>
    <w:rsid w:val="00937B93"/>
    <w:rsid w:val="00937CF2"/>
    <w:rsid w:val="00940579"/>
    <w:rsid w:val="00942473"/>
    <w:rsid w:val="00943D3B"/>
    <w:rsid w:val="00944ADA"/>
    <w:rsid w:val="00947226"/>
    <w:rsid w:val="009472ED"/>
    <w:rsid w:val="0094778A"/>
    <w:rsid w:val="00947FAF"/>
    <w:rsid w:val="009500C6"/>
    <w:rsid w:val="009527FD"/>
    <w:rsid w:val="009543BA"/>
    <w:rsid w:val="009557E0"/>
    <w:rsid w:val="00955A14"/>
    <w:rsid w:val="00955C63"/>
    <w:rsid w:val="009568C5"/>
    <w:rsid w:val="00960881"/>
    <w:rsid w:val="009614CF"/>
    <w:rsid w:val="009617F5"/>
    <w:rsid w:val="00961A2D"/>
    <w:rsid w:val="009645F2"/>
    <w:rsid w:val="00971420"/>
    <w:rsid w:val="0097243E"/>
    <w:rsid w:val="00972664"/>
    <w:rsid w:val="00973849"/>
    <w:rsid w:val="00980224"/>
    <w:rsid w:val="0098165A"/>
    <w:rsid w:val="00981ACF"/>
    <w:rsid w:val="009820A5"/>
    <w:rsid w:val="00982446"/>
    <w:rsid w:val="009832E4"/>
    <w:rsid w:val="00984292"/>
    <w:rsid w:val="00984430"/>
    <w:rsid w:val="00984D62"/>
    <w:rsid w:val="0098604C"/>
    <w:rsid w:val="009904CD"/>
    <w:rsid w:val="00993682"/>
    <w:rsid w:val="00993AC6"/>
    <w:rsid w:val="00995C3C"/>
    <w:rsid w:val="00995DB2"/>
    <w:rsid w:val="00995EE5"/>
    <w:rsid w:val="009A096F"/>
    <w:rsid w:val="009A0D8C"/>
    <w:rsid w:val="009A2464"/>
    <w:rsid w:val="009A2D5C"/>
    <w:rsid w:val="009A3213"/>
    <w:rsid w:val="009A3737"/>
    <w:rsid w:val="009A5800"/>
    <w:rsid w:val="009B05FB"/>
    <w:rsid w:val="009B5E05"/>
    <w:rsid w:val="009B73EA"/>
    <w:rsid w:val="009B7DC3"/>
    <w:rsid w:val="009C1B4A"/>
    <w:rsid w:val="009C3A92"/>
    <w:rsid w:val="009C694E"/>
    <w:rsid w:val="009C6CCB"/>
    <w:rsid w:val="009C6D91"/>
    <w:rsid w:val="009C70D9"/>
    <w:rsid w:val="009C7801"/>
    <w:rsid w:val="009D09DF"/>
    <w:rsid w:val="009D2824"/>
    <w:rsid w:val="009D49A6"/>
    <w:rsid w:val="009E29D9"/>
    <w:rsid w:val="009E70D5"/>
    <w:rsid w:val="009E7260"/>
    <w:rsid w:val="009E7318"/>
    <w:rsid w:val="009F0E68"/>
    <w:rsid w:val="009F2F92"/>
    <w:rsid w:val="009F422C"/>
    <w:rsid w:val="009F4A69"/>
    <w:rsid w:val="009F548B"/>
    <w:rsid w:val="009F6962"/>
    <w:rsid w:val="009F6998"/>
    <w:rsid w:val="009F6AC6"/>
    <w:rsid w:val="00A01A52"/>
    <w:rsid w:val="00A027CC"/>
    <w:rsid w:val="00A03D15"/>
    <w:rsid w:val="00A03D49"/>
    <w:rsid w:val="00A068A5"/>
    <w:rsid w:val="00A10817"/>
    <w:rsid w:val="00A10A81"/>
    <w:rsid w:val="00A118A6"/>
    <w:rsid w:val="00A1473C"/>
    <w:rsid w:val="00A21F83"/>
    <w:rsid w:val="00A227C8"/>
    <w:rsid w:val="00A22B17"/>
    <w:rsid w:val="00A22F3D"/>
    <w:rsid w:val="00A23988"/>
    <w:rsid w:val="00A25645"/>
    <w:rsid w:val="00A258D3"/>
    <w:rsid w:val="00A309E7"/>
    <w:rsid w:val="00A30B10"/>
    <w:rsid w:val="00A30B3B"/>
    <w:rsid w:val="00A32343"/>
    <w:rsid w:val="00A3360F"/>
    <w:rsid w:val="00A359D1"/>
    <w:rsid w:val="00A35E45"/>
    <w:rsid w:val="00A362C0"/>
    <w:rsid w:val="00A3668C"/>
    <w:rsid w:val="00A42E2C"/>
    <w:rsid w:val="00A440D0"/>
    <w:rsid w:val="00A45841"/>
    <w:rsid w:val="00A45BF5"/>
    <w:rsid w:val="00A45C60"/>
    <w:rsid w:val="00A46082"/>
    <w:rsid w:val="00A50AF3"/>
    <w:rsid w:val="00A52AB7"/>
    <w:rsid w:val="00A53D38"/>
    <w:rsid w:val="00A552D5"/>
    <w:rsid w:val="00A57FE6"/>
    <w:rsid w:val="00A60EDD"/>
    <w:rsid w:val="00A61A56"/>
    <w:rsid w:val="00A61BCE"/>
    <w:rsid w:val="00A61DC4"/>
    <w:rsid w:val="00A62A35"/>
    <w:rsid w:val="00A63D12"/>
    <w:rsid w:val="00A66247"/>
    <w:rsid w:val="00A7002A"/>
    <w:rsid w:val="00A7128A"/>
    <w:rsid w:val="00A74548"/>
    <w:rsid w:val="00A85067"/>
    <w:rsid w:val="00A8516F"/>
    <w:rsid w:val="00A876F1"/>
    <w:rsid w:val="00A87932"/>
    <w:rsid w:val="00A87EA2"/>
    <w:rsid w:val="00A901D9"/>
    <w:rsid w:val="00A903C8"/>
    <w:rsid w:val="00A90643"/>
    <w:rsid w:val="00A91356"/>
    <w:rsid w:val="00A91CC8"/>
    <w:rsid w:val="00A933D3"/>
    <w:rsid w:val="00A95CED"/>
    <w:rsid w:val="00A96DA1"/>
    <w:rsid w:val="00A973C5"/>
    <w:rsid w:val="00AA0A24"/>
    <w:rsid w:val="00AA1407"/>
    <w:rsid w:val="00AA348D"/>
    <w:rsid w:val="00AA5165"/>
    <w:rsid w:val="00AA56A3"/>
    <w:rsid w:val="00AA59AE"/>
    <w:rsid w:val="00AA6EB2"/>
    <w:rsid w:val="00AB0164"/>
    <w:rsid w:val="00AB0E0A"/>
    <w:rsid w:val="00AB1669"/>
    <w:rsid w:val="00AB35D0"/>
    <w:rsid w:val="00AB42BB"/>
    <w:rsid w:val="00AB4E52"/>
    <w:rsid w:val="00AB5768"/>
    <w:rsid w:val="00AB6DEB"/>
    <w:rsid w:val="00AC08AB"/>
    <w:rsid w:val="00AC0C63"/>
    <w:rsid w:val="00AC0FAF"/>
    <w:rsid w:val="00AC5D98"/>
    <w:rsid w:val="00AD0B16"/>
    <w:rsid w:val="00AD1440"/>
    <w:rsid w:val="00AD2114"/>
    <w:rsid w:val="00AD434F"/>
    <w:rsid w:val="00AD579B"/>
    <w:rsid w:val="00AD59AE"/>
    <w:rsid w:val="00AD6F8A"/>
    <w:rsid w:val="00AD7B46"/>
    <w:rsid w:val="00AE1AE9"/>
    <w:rsid w:val="00AE2097"/>
    <w:rsid w:val="00AE2984"/>
    <w:rsid w:val="00AE39D8"/>
    <w:rsid w:val="00AE45FA"/>
    <w:rsid w:val="00AE5385"/>
    <w:rsid w:val="00AE548F"/>
    <w:rsid w:val="00AE661D"/>
    <w:rsid w:val="00AE6A65"/>
    <w:rsid w:val="00AE76A3"/>
    <w:rsid w:val="00AE7D85"/>
    <w:rsid w:val="00AF264E"/>
    <w:rsid w:val="00AF338E"/>
    <w:rsid w:val="00AF6B5F"/>
    <w:rsid w:val="00AF6F27"/>
    <w:rsid w:val="00B0032F"/>
    <w:rsid w:val="00B01A3E"/>
    <w:rsid w:val="00B03B11"/>
    <w:rsid w:val="00B04C4C"/>
    <w:rsid w:val="00B05AFA"/>
    <w:rsid w:val="00B073B0"/>
    <w:rsid w:val="00B11C70"/>
    <w:rsid w:val="00B134C1"/>
    <w:rsid w:val="00B149AD"/>
    <w:rsid w:val="00B16635"/>
    <w:rsid w:val="00B16FB6"/>
    <w:rsid w:val="00B1753A"/>
    <w:rsid w:val="00B179F3"/>
    <w:rsid w:val="00B17A47"/>
    <w:rsid w:val="00B17AD5"/>
    <w:rsid w:val="00B2069A"/>
    <w:rsid w:val="00B20DFE"/>
    <w:rsid w:val="00B212C7"/>
    <w:rsid w:val="00B2311F"/>
    <w:rsid w:val="00B25A20"/>
    <w:rsid w:val="00B27FE1"/>
    <w:rsid w:val="00B30017"/>
    <w:rsid w:val="00B34489"/>
    <w:rsid w:val="00B358D2"/>
    <w:rsid w:val="00B35F09"/>
    <w:rsid w:val="00B43DF5"/>
    <w:rsid w:val="00B440FB"/>
    <w:rsid w:val="00B4674F"/>
    <w:rsid w:val="00B517FB"/>
    <w:rsid w:val="00B57807"/>
    <w:rsid w:val="00B63CFC"/>
    <w:rsid w:val="00B6490C"/>
    <w:rsid w:val="00B6637F"/>
    <w:rsid w:val="00B67595"/>
    <w:rsid w:val="00B7140C"/>
    <w:rsid w:val="00B7232D"/>
    <w:rsid w:val="00B72AD9"/>
    <w:rsid w:val="00B73DDC"/>
    <w:rsid w:val="00B7493D"/>
    <w:rsid w:val="00B774EA"/>
    <w:rsid w:val="00B77B5E"/>
    <w:rsid w:val="00B77BDE"/>
    <w:rsid w:val="00B80532"/>
    <w:rsid w:val="00B813B4"/>
    <w:rsid w:val="00B81979"/>
    <w:rsid w:val="00B81A6C"/>
    <w:rsid w:val="00B84179"/>
    <w:rsid w:val="00B85172"/>
    <w:rsid w:val="00B854EC"/>
    <w:rsid w:val="00B8563E"/>
    <w:rsid w:val="00B856D8"/>
    <w:rsid w:val="00B912A1"/>
    <w:rsid w:val="00B912DD"/>
    <w:rsid w:val="00B92B12"/>
    <w:rsid w:val="00B948DA"/>
    <w:rsid w:val="00B9609E"/>
    <w:rsid w:val="00B96BF8"/>
    <w:rsid w:val="00BA23CA"/>
    <w:rsid w:val="00BA359C"/>
    <w:rsid w:val="00BA51EA"/>
    <w:rsid w:val="00BA5863"/>
    <w:rsid w:val="00BA7F18"/>
    <w:rsid w:val="00BB164F"/>
    <w:rsid w:val="00BB175F"/>
    <w:rsid w:val="00BB3524"/>
    <w:rsid w:val="00BB3A46"/>
    <w:rsid w:val="00BB55BB"/>
    <w:rsid w:val="00BC1103"/>
    <w:rsid w:val="00BC1831"/>
    <w:rsid w:val="00BC4F0F"/>
    <w:rsid w:val="00BC6DE8"/>
    <w:rsid w:val="00BD2538"/>
    <w:rsid w:val="00BD25E2"/>
    <w:rsid w:val="00BD2EB2"/>
    <w:rsid w:val="00BD4249"/>
    <w:rsid w:val="00BD4E1F"/>
    <w:rsid w:val="00BD53A8"/>
    <w:rsid w:val="00BD6E41"/>
    <w:rsid w:val="00BE0499"/>
    <w:rsid w:val="00BE0705"/>
    <w:rsid w:val="00BE0980"/>
    <w:rsid w:val="00BE0D13"/>
    <w:rsid w:val="00BE204A"/>
    <w:rsid w:val="00BE7463"/>
    <w:rsid w:val="00BE7950"/>
    <w:rsid w:val="00BF0449"/>
    <w:rsid w:val="00BF0A63"/>
    <w:rsid w:val="00BF18D0"/>
    <w:rsid w:val="00BF1C69"/>
    <w:rsid w:val="00BF2186"/>
    <w:rsid w:val="00BF2997"/>
    <w:rsid w:val="00BF4276"/>
    <w:rsid w:val="00BF57B3"/>
    <w:rsid w:val="00BF7C45"/>
    <w:rsid w:val="00C01713"/>
    <w:rsid w:val="00C04127"/>
    <w:rsid w:val="00C05CEA"/>
    <w:rsid w:val="00C067BC"/>
    <w:rsid w:val="00C1357D"/>
    <w:rsid w:val="00C13BBF"/>
    <w:rsid w:val="00C16B97"/>
    <w:rsid w:val="00C22D12"/>
    <w:rsid w:val="00C23085"/>
    <w:rsid w:val="00C24547"/>
    <w:rsid w:val="00C2583E"/>
    <w:rsid w:val="00C25F66"/>
    <w:rsid w:val="00C278E9"/>
    <w:rsid w:val="00C35AF9"/>
    <w:rsid w:val="00C363E8"/>
    <w:rsid w:val="00C4055F"/>
    <w:rsid w:val="00C41EE3"/>
    <w:rsid w:val="00C432A3"/>
    <w:rsid w:val="00C43AE1"/>
    <w:rsid w:val="00C44051"/>
    <w:rsid w:val="00C46A3B"/>
    <w:rsid w:val="00C47DFF"/>
    <w:rsid w:val="00C50454"/>
    <w:rsid w:val="00C50761"/>
    <w:rsid w:val="00C50B2F"/>
    <w:rsid w:val="00C525FC"/>
    <w:rsid w:val="00C53E2F"/>
    <w:rsid w:val="00C54F30"/>
    <w:rsid w:val="00C55986"/>
    <w:rsid w:val="00C56C03"/>
    <w:rsid w:val="00C579D0"/>
    <w:rsid w:val="00C57A8A"/>
    <w:rsid w:val="00C57FE8"/>
    <w:rsid w:val="00C65216"/>
    <w:rsid w:val="00C6549A"/>
    <w:rsid w:val="00C733EB"/>
    <w:rsid w:val="00C7498A"/>
    <w:rsid w:val="00C74B57"/>
    <w:rsid w:val="00C75583"/>
    <w:rsid w:val="00C77131"/>
    <w:rsid w:val="00C80D35"/>
    <w:rsid w:val="00C81186"/>
    <w:rsid w:val="00C813BD"/>
    <w:rsid w:val="00C83C28"/>
    <w:rsid w:val="00C8483C"/>
    <w:rsid w:val="00C84D99"/>
    <w:rsid w:val="00C85668"/>
    <w:rsid w:val="00C90D26"/>
    <w:rsid w:val="00C915BF"/>
    <w:rsid w:val="00C9196B"/>
    <w:rsid w:val="00C925BB"/>
    <w:rsid w:val="00C93349"/>
    <w:rsid w:val="00C95133"/>
    <w:rsid w:val="00C95E70"/>
    <w:rsid w:val="00C95F26"/>
    <w:rsid w:val="00C96123"/>
    <w:rsid w:val="00C9718E"/>
    <w:rsid w:val="00C97E32"/>
    <w:rsid w:val="00CA10E5"/>
    <w:rsid w:val="00CA137A"/>
    <w:rsid w:val="00CA46A3"/>
    <w:rsid w:val="00CA57EB"/>
    <w:rsid w:val="00CA6107"/>
    <w:rsid w:val="00CA7BD8"/>
    <w:rsid w:val="00CB0248"/>
    <w:rsid w:val="00CB10CB"/>
    <w:rsid w:val="00CB32EB"/>
    <w:rsid w:val="00CB3B33"/>
    <w:rsid w:val="00CB6A62"/>
    <w:rsid w:val="00CB736B"/>
    <w:rsid w:val="00CC109C"/>
    <w:rsid w:val="00CC3D43"/>
    <w:rsid w:val="00CC4C42"/>
    <w:rsid w:val="00CC6DD1"/>
    <w:rsid w:val="00CD01BB"/>
    <w:rsid w:val="00CD0927"/>
    <w:rsid w:val="00CD1BDF"/>
    <w:rsid w:val="00CD220D"/>
    <w:rsid w:val="00CD2998"/>
    <w:rsid w:val="00CD3C9D"/>
    <w:rsid w:val="00CD61DB"/>
    <w:rsid w:val="00CD64BC"/>
    <w:rsid w:val="00CD672A"/>
    <w:rsid w:val="00CE00CD"/>
    <w:rsid w:val="00CE2194"/>
    <w:rsid w:val="00CE5E27"/>
    <w:rsid w:val="00CE6F3C"/>
    <w:rsid w:val="00CE708E"/>
    <w:rsid w:val="00CF0956"/>
    <w:rsid w:val="00CF0A79"/>
    <w:rsid w:val="00CF11B0"/>
    <w:rsid w:val="00CF66C1"/>
    <w:rsid w:val="00D01D9A"/>
    <w:rsid w:val="00D0236C"/>
    <w:rsid w:val="00D029B6"/>
    <w:rsid w:val="00D11BC7"/>
    <w:rsid w:val="00D12035"/>
    <w:rsid w:val="00D141F8"/>
    <w:rsid w:val="00D15836"/>
    <w:rsid w:val="00D167A3"/>
    <w:rsid w:val="00D17937"/>
    <w:rsid w:val="00D20362"/>
    <w:rsid w:val="00D2076F"/>
    <w:rsid w:val="00D21D8C"/>
    <w:rsid w:val="00D2284D"/>
    <w:rsid w:val="00D22C95"/>
    <w:rsid w:val="00D25FD6"/>
    <w:rsid w:val="00D27241"/>
    <w:rsid w:val="00D27FC0"/>
    <w:rsid w:val="00D30822"/>
    <w:rsid w:val="00D3584B"/>
    <w:rsid w:val="00D3685C"/>
    <w:rsid w:val="00D37C5F"/>
    <w:rsid w:val="00D37E0D"/>
    <w:rsid w:val="00D4048A"/>
    <w:rsid w:val="00D40888"/>
    <w:rsid w:val="00D41906"/>
    <w:rsid w:val="00D41947"/>
    <w:rsid w:val="00D41CC9"/>
    <w:rsid w:val="00D46362"/>
    <w:rsid w:val="00D47932"/>
    <w:rsid w:val="00D47C75"/>
    <w:rsid w:val="00D52898"/>
    <w:rsid w:val="00D54F47"/>
    <w:rsid w:val="00D55300"/>
    <w:rsid w:val="00D55318"/>
    <w:rsid w:val="00D602E0"/>
    <w:rsid w:val="00D60A6D"/>
    <w:rsid w:val="00D63203"/>
    <w:rsid w:val="00D6632E"/>
    <w:rsid w:val="00D675BC"/>
    <w:rsid w:val="00D67DFC"/>
    <w:rsid w:val="00D71E50"/>
    <w:rsid w:val="00D7239E"/>
    <w:rsid w:val="00D77F6C"/>
    <w:rsid w:val="00D8273B"/>
    <w:rsid w:val="00D827B1"/>
    <w:rsid w:val="00D82883"/>
    <w:rsid w:val="00D82980"/>
    <w:rsid w:val="00D847F1"/>
    <w:rsid w:val="00D851AD"/>
    <w:rsid w:val="00D87021"/>
    <w:rsid w:val="00D90886"/>
    <w:rsid w:val="00D923DB"/>
    <w:rsid w:val="00D92412"/>
    <w:rsid w:val="00D93517"/>
    <w:rsid w:val="00D94967"/>
    <w:rsid w:val="00D95848"/>
    <w:rsid w:val="00D9590A"/>
    <w:rsid w:val="00D96C83"/>
    <w:rsid w:val="00D976F4"/>
    <w:rsid w:val="00D979D3"/>
    <w:rsid w:val="00DA04DC"/>
    <w:rsid w:val="00DA186A"/>
    <w:rsid w:val="00DA1AB1"/>
    <w:rsid w:val="00DA3A15"/>
    <w:rsid w:val="00DA4315"/>
    <w:rsid w:val="00DA46EC"/>
    <w:rsid w:val="00DA4A85"/>
    <w:rsid w:val="00DA76D2"/>
    <w:rsid w:val="00DA7E4F"/>
    <w:rsid w:val="00DA7FCD"/>
    <w:rsid w:val="00DB02A5"/>
    <w:rsid w:val="00DB03A3"/>
    <w:rsid w:val="00DB0A75"/>
    <w:rsid w:val="00DB1BCE"/>
    <w:rsid w:val="00DB6165"/>
    <w:rsid w:val="00DC06DE"/>
    <w:rsid w:val="00DC0A1A"/>
    <w:rsid w:val="00DC20CD"/>
    <w:rsid w:val="00DC2F6C"/>
    <w:rsid w:val="00DC4004"/>
    <w:rsid w:val="00DC407A"/>
    <w:rsid w:val="00DC4397"/>
    <w:rsid w:val="00DC4B9D"/>
    <w:rsid w:val="00DC700A"/>
    <w:rsid w:val="00DD35A4"/>
    <w:rsid w:val="00DD405C"/>
    <w:rsid w:val="00DD50A3"/>
    <w:rsid w:val="00DD75F3"/>
    <w:rsid w:val="00DD77CE"/>
    <w:rsid w:val="00DE2FA6"/>
    <w:rsid w:val="00DE3091"/>
    <w:rsid w:val="00DE405B"/>
    <w:rsid w:val="00DE465D"/>
    <w:rsid w:val="00DE5328"/>
    <w:rsid w:val="00DE7522"/>
    <w:rsid w:val="00DE77A7"/>
    <w:rsid w:val="00DF192D"/>
    <w:rsid w:val="00DF1F1B"/>
    <w:rsid w:val="00DF2179"/>
    <w:rsid w:val="00DF224B"/>
    <w:rsid w:val="00DF26CA"/>
    <w:rsid w:val="00DF2E1B"/>
    <w:rsid w:val="00DF45F5"/>
    <w:rsid w:val="00DF4F4D"/>
    <w:rsid w:val="00DF5CEC"/>
    <w:rsid w:val="00DF718C"/>
    <w:rsid w:val="00E00D5F"/>
    <w:rsid w:val="00E00E3F"/>
    <w:rsid w:val="00E00FC0"/>
    <w:rsid w:val="00E01417"/>
    <w:rsid w:val="00E016A9"/>
    <w:rsid w:val="00E018D9"/>
    <w:rsid w:val="00E01F4B"/>
    <w:rsid w:val="00E0375C"/>
    <w:rsid w:val="00E03DA9"/>
    <w:rsid w:val="00E047D9"/>
    <w:rsid w:val="00E050CF"/>
    <w:rsid w:val="00E07D16"/>
    <w:rsid w:val="00E10644"/>
    <w:rsid w:val="00E10DEB"/>
    <w:rsid w:val="00E1114F"/>
    <w:rsid w:val="00E1199B"/>
    <w:rsid w:val="00E16528"/>
    <w:rsid w:val="00E22882"/>
    <w:rsid w:val="00E24695"/>
    <w:rsid w:val="00E30024"/>
    <w:rsid w:val="00E316A6"/>
    <w:rsid w:val="00E335DA"/>
    <w:rsid w:val="00E34E33"/>
    <w:rsid w:val="00E35BDB"/>
    <w:rsid w:val="00E36B77"/>
    <w:rsid w:val="00E36EA8"/>
    <w:rsid w:val="00E37ABD"/>
    <w:rsid w:val="00E408A8"/>
    <w:rsid w:val="00E4117D"/>
    <w:rsid w:val="00E420B2"/>
    <w:rsid w:val="00E446D2"/>
    <w:rsid w:val="00E45994"/>
    <w:rsid w:val="00E46245"/>
    <w:rsid w:val="00E46599"/>
    <w:rsid w:val="00E47C86"/>
    <w:rsid w:val="00E502A7"/>
    <w:rsid w:val="00E516A4"/>
    <w:rsid w:val="00E52B24"/>
    <w:rsid w:val="00E53514"/>
    <w:rsid w:val="00E5690A"/>
    <w:rsid w:val="00E57572"/>
    <w:rsid w:val="00E605E8"/>
    <w:rsid w:val="00E60A55"/>
    <w:rsid w:val="00E642BF"/>
    <w:rsid w:val="00E657E6"/>
    <w:rsid w:val="00E65CF2"/>
    <w:rsid w:val="00E65D64"/>
    <w:rsid w:val="00E660C4"/>
    <w:rsid w:val="00E700CE"/>
    <w:rsid w:val="00E832F1"/>
    <w:rsid w:val="00E83B02"/>
    <w:rsid w:val="00E83F0C"/>
    <w:rsid w:val="00E85350"/>
    <w:rsid w:val="00E85BA6"/>
    <w:rsid w:val="00E91087"/>
    <w:rsid w:val="00E92C4A"/>
    <w:rsid w:val="00E92DC4"/>
    <w:rsid w:val="00E94827"/>
    <w:rsid w:val="00E95ED3"/>
    <w:rsid w:val="00E9733B"/>
    <w:rsid w:val="00EA539A"/>
    <w:rsid w:val="00EA60EF"/>
    <w:rsid w:val="00EA776C"/>
    <w:rsid w:val="00EA7821"/>
    <w:rsid w:val="00EB16F0"/>
    <w:rsid w:val="00EB2E47"/>
    <w:rsid w:val="00EB37C0"/>
    <w:rsid w:val="00EB5190"/>
    <w:rsid w:val="00EB52F8"/>
    <w:rsid w:val="00EB57B0"/>
    <w:rsid w:val="00EB6C8A"/>
    <w:rsid w:val="00EB71D1"/>
    <w:rsid w:val="00EB7CD4"/>
    <w:rsid w:val="00EC4D78"/>
    <w:rsid w:val="00EC539F"/>
    <w:rsid w:val="00EC640F"/>
    <w:rsid w:val="00ED2C50"/>
    <w:rsid w:val="00ED5890"/>
    <w:rsid w:val="00ED6832"/>
    <w:rsid w:val="00ED734A"/>
    <w:rsid w:val="00EE06CC"/>
    <w:rsid w:val="00EE1466"/>
    <w:rsid w:val="00EE2879"/>
    <w:rsid w:val="00EE2946"/>
    <w:rsid w:val="00EE3BF6"/>
    <w:rsid w:val="00EE42EF"/>
    <w:rsid w:val="00EE458A"/>
    <w:rsid w:val="00EE564A"/>
    <w:rsid w:val="00EF1240"/>
    <w:rsid w:val="00EF129D"/>
    <w:rsid w:val="00EF16F3"/>
    <w:rsid w:val="00EF17AC"/>
    <w:rsid w:val="00EF2098"/>
    <w:rsid w:val="00EF2615"/>
    <w:rsid w:val="00EF55BC"/>
    <w:rsid w:val="00EF612E"/>
    <w:rsid w:val="00EF78BC"/>
    <w:rsid w:val="00EF79AB"/>
    <w:rsid w:val="00F00251"/>
    <w:rsid w:val="00F00BF6"/>
    <w:rsid w:val="00F00E79"/>
    <w:rsid w:val="00F01226"/>
    <w:rsid w:val="00F01F77"/>
    <w:rsid w:val="00F0381B"/>
    <w:rsid w:val="00F03E0B"/>
    <w:rsid w:val="00F04A18"/>
    <w:rsid w:val="00F05327"/>
    <w:rsid w:val="00F06323"/>
    <w:rsid w:val="00F0718C"/>
    <w:rsid w:val="00F07D74"/>
    <w:rsid w:val="00F1232B"/>
    <w:rsid w:val="00F13500"/>
    <w:rsid w:val="00F1409A"/>
    <w:rsid w:val="00F14DF7"/>
    <w:rsid w:val="00F14FEC"/>
    <w:rsid w:val="00F1533E"/>
    <w:rsid w:val="00F16631"/>
    <w:rsid w:val="00F1675B"/>
    <w:rsid w:val="00F17787"/>
    <w:rsid w:val="00F17A4D"/>
    <w:rsid w:val="00F20FCF"/>
    <w:rsid w:val="00F22541"/>
    <w:rsid w:val="00F2292D"/>
    <w:rsid w:val="00F22A92"/>
    <w:rsid w:val="00F2595B"/>
    <w:rsid w:val="00F3146F"/>
    <w:rsid w:val="00F333D4"/>
    <w:rsid w:val="00F36E33"/>
    <w:rsid w:val="00F42264"/>
    <w:rsid w:val="00F472A3"/>
    <w:rsid w:val="00F5268A"/>
    <w:rsid w:val="00F53807"/>
    <w:rsid w:val="00F54701"/>
    <w:rsid w:val="00F614D0"/>
    <w:rsid w:val="00F62430"/>
    <w:rsid w:val="00F649D8"/>
    <w:rsid w:val="00F64E0E"/>
    <w:rsid w:val="00F66CAD"/>
    <w:rsid w:val="00F6704F"/>
    <w:rsid w:val="00F70EEC"/>
    <w:rsid w:val="00F712CE"/>
    <w:rsid w:val="00F73182"/>
    <w:rsid w:val="00F74C92"/>
    <w:rsid w:val="00F80714"/>
    <w:rsid w:val="00F80742"/>
    <w:rsid w:val="00F82D39"/>
    <w:rsid w:val="00F831B1"/>
    <w:rsid w:val="00F847DD"/>
    <w:rsid w:val="00F86FE9"/>
    <w:rsid w:val="00F903F1"/>
    <w:rsid w:val="00F9150C"/>
    <w:rsid w:val="00F91794"/>
    <w:rsid w:val="00F931C2"/>
    <w:rsid w:val="00F93B58"/>
    <w:rsid w:val="00F94D93"/>
    <w:rsid w:val="00F955DA"/>
    <w:rsid w:val="00F95DD1"/>
    <w:rsid w:val="00F96296"/>
    <w:rsid w:val="00F96F2C"/>
    <w:rsid w:val="00FA01E8"/>
    <w:rsid w:val="00FA0D71"/>
    <w:rsid w:val="00FA1DEC"/>
    <w:rsid w:val="00FA23DD"/>
    <w:rsid w:val="00FA41A2"/>
    <w:rsid w:val="00FA445D"/>
    <w:rsid w:val="00FA4473"/>
    <w:rsid w:val="00FA45F6"/>
    <w:rsid w:val="00FB0C20"/>
    <w:rsid w:val="00FB23E5"/>
    <w:rsid w:val="00FB4401"/>
    <w:rsid w:val="00FB4A6B"/>
    <w:rsid w:val="00FB4CE0"/>
    <w:rsid w:val="00FC245F"/>
    <w:rsid w:val="00FC3D24"/>
    <w:rsid w:val="00FC4936"/>
    <w:rsid w:val="00FC547F"/>
    <w:rsid w:val="00FC5CEF"/>
    <w:rsid w:val="00FD0331"/>
    <w:rsid w:val="00FD3C20"/>
    <w:rsid w:val="00FD4B7E"/>
    <w:rsid w:val="00FD6F21"/>
    <w:rsid w:val="00FE1BB2"/>
    <w:rsid w:val="00FE3408"/>
    <w:rsid w:val="00FE4713"/>
    <w:rsid w:val="00FE637C"/>
    <w:rsid w:val="00FE6CF9"/>
    <w:rsid w:val="00FF1BC5"/>
    <w:rsid w:val="00FF3386"/>
    <w:rsid w:val="00FF3B5D"/>
    <w:rsid w:val="00FF3E04"/>
    <w:rsid w:val="00FF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BD6E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E2645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664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2645</cp:revision>
  <dcterms:created xsi:type="dcterms:W3CDTF">2017-10-20T05:51:00Z</dcterms:created>
  <dcterms:modified xsi:type="dcterms:W3CDTF">2023-02-16T03:48:00Z</dcterms:modified>
</cp:coreProperties>
</file>