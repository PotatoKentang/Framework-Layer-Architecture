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37E494B4" w:rsidR="00811C48" w:rsidRPr="001E7ABE" w:rsidRDefault="00811C48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8B08C6">
              <w:rPr>
                <w:rFonts w:ascii="Arial" w:hAnsi="Arial" w:cs="Arial"/>
                <w:b/>
                <w:sz w:val="32"/>
                <w:lang w:val="id-ID"/>
              </w:rPr>
              <w:t>Practicum</w:t>
            </w:r>
            <w:r w:rsidR="00876001" w:rsidRPr="008B08C6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5247C" w14:textId="5893F370" w:rsidR="00321362" w:rsidRPr="00B67595" w:rsidRDefault="00AE2984" w:rsidP="005B66A9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 xml:space="preserve">COMP6122 </w:t>
            </w:r>
            <w:r w:rsidR="003110AB">
              <w:rPr>
                <w:rFonts w:ascii="Arial Narrow" w:hAnsi="Arial Narrow" w:cs="Tahoma"/>
                <w:sz w:val="36"/>
              </w:rPr>
              <w:t>| COMP6122001</w:t>
            </w:r>
          </w:p>
          <w:p w14:paraId="36656A16" w14:textId="23B5A232" w:rsidR="00235C36" w:rsidRPr="00AE2984" w:rsidRDefault="00AE2984" w:rsidP="00B67595">
            <w:pPr>
              <w:pStyle w:val="Header"/>
              <w:rPr>
                <w:rFonts w:ascii="Arial Narrow" w:hAnsi="Arial Narrow" w:cs="Tahoma"/>
                <w:sz w:val="36"/>
              </w:rPr>
            </w:pPr>
            <w:r>
              <w:rPr>
                <w:rFonts w:ascii="Arial Narrow" w:hAnsi="Arial Narrow" w:cs="Tahoma"/>
                <w:sz w:val="36"/>
              </w:rPr>
              <w:t>Framework Layer Architecture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61880E2F" w:rsidR="00F80742" w:rsidRPr="00DF718C" w:rsidRDefault="006B4B2C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601F3F32" w:rsidR="000732DF" w:rsidRPr="0036420F" w:rsidRDefault="00DB286C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DB286C">
              <w:rPr>
                <w:rFonts w:ascii="Arial" w:hAnsi="Arial" w:cs="Arial"/>
                <w:b/>
                <w:sz w:val="20"/>
              </w:rPr>
              <w:t>O221-COMP6122-CT01-01</w:t>
            </w: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16FD7B41" w:rsidR="00535DA7" w:rsidRPr="00DA1EA6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Odd</w:t>
            </w:r>
            <w:r w:rsidR="00EF17AC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DA1EA6">
              <w:rPr>
                <w:rFonts w:ascii="Arial" w:hAnsi="Arial" w:cs="Arial"/>
                <w:i/>
                <w:sz w:val="18"/>
                <w:szCs w:val="18"/>
              </w:rPr>
              <w:t>2021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DA1EA6">
              <w:rPr>
                <w:rFonts w:ascii="Arial" w:hAnsi="Arial" w:cs="Arial"/>
                <w:i/>
                <w:sz w:val="18"/>
                <w:szCs w:val="18"/>
              </w:rPr>
              <w:t>2022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3736B537" w14:textId="77777777" w:rsidR="003110AB" w:rsidRDefault="003110AB" w:rsidP="00C36D40">
      <w:pPr>
        <w:rPr>
          <w:b/>
        </w:rPr>
      </w:pPr>
    </w:p>
    <w:p w14:paraId="19B04A6C" w14:textId="77777777" w:rsidR="003110AB" w:rsidRPr="00141684" w:rsidRDefault="003110AB" w:rsidP="003110AB">
      <w:pPr>
        <w:spacing w:line="360" w:lineRule="auto"/>
        <w:rPr>
          <w:b/>
        </w:rPr>
      </w:pPr>
      <w:r w:rsidRPr="00141684">
        <w:rPr>
          <w:b/>
        </w:rPr>
        <w:t>Learning Outcome</w:t>
      </w:r>
    </w:p>
    <w:p w14:paraId="1B23C071" w14:textId="261DD1CC" w:rsidR="003110AB" w:rsidRPr="00141684" w:rsidRDefault="003110AB" w:rsidP="003110AB">
      <w:pPr>
        <w:numPr>
          <w:ilvl w:val="0"/>
          <w:numId w:val="7"/>
        </w:numPr>
        <w:tabs>
          <w:tab w:val="clear" w:pos="720"/>
        </w:tabs>
        <w:spacing w:line="360" w:lineRule="auto"/>
        <w:ind w:left="360"/>
        <w:jc w:val="both"/>
        <w:rPr>
          <w:lang w:val="sv-SE"/>
        </w:rPr>
      </w:pPr>
      <w:r w:rsidRPr="00141684">
        <w:t xml:space="preserve">LO1 – </w:t>
      </w:r>
      <w:r w:rsidR="006B41EC">
        <w:t>d</w:t>
      </w:r>
      <w:r w:rsidR="006B41EC" w:rsidRPr="006B41EC">
        <w:t xml:space="preserve">escribe </w:t>
      </w:r>
      <w:r w:rsidR="006B41EC">
        <w:t>u</w:t>
      </w:r>
      <w:r w:rsidR="006B41EC" w:rsidRPr="006B41EC">
        <w:t xml:space="preserve">se of design pattern in </w:t>
      </w:r>
      <w:r w:rsidR="006B41EC">
        <w:t>j</w:t>
      </w:r>
      <w:r w:rsidR="006B41EC" w:rsidRPr="006B41EC">
        <w:t>ava</w:t>
      </w:r>
    </w:p>
    <w:p w14:paraId="459A7329" w14:textId="77777777" w:rsidR="003110AB" w:rsidRPr="00141684" w:rsidRDefault="003110AB" w:rsidP="003110AB">
      <w:pPr>
        <w:suppressAutoHyphens/>
        <w:spacing w:line="360" w:lineRule="auto"/>
        <w:rPr>
          <w:rFonts w:eastAsia="Times New Roman"/>
        </w:rPr>
      </w:pPr>
    </w:p>
    <w:p w14:paraId="5140CA01" w14:textId="77777777" w:rsidR="003110AB" w:rsidRPr="00141684" w:rsidRDefault="003110AB" w:rsidP="003110AB">
      <w:pPr>
        <w:suppressAutoHyphens/>
        <w:spacing w:line="360" w:lineRule="auto"/>
        <w:rPr>
          <w:rFonts w:eastAsia="Times New Roman"/>
          <w:b/>
        </w:rPr>
      </w:pPr>
      <w:r w:rsidRPr="00141684">
        <w:rPr>
          <w:rFonts w:eastAsia="Times New Roman"/>
          <w:b/>
        </w:rPr>
        <w:t>Topic</w:t>
      </w:r>
    </w:p>
    <w:p w14:paraId="3D926799" w14:textId="22FD7890" w:rsidR="003110AB" w:rsidRPr="00141684" w:rsidRDefault="003110AB" w:rsidP="003110AB">
      <w:pPr>
        <w:numPr>
          <w:ilvl w:val="0"/>
          <w:numId w:val="7"/>
        </w:numPr>
        <w:tabs>
          <w:tab w:val="clear" w:pos="720"/>
        </w:tabs>
        <w:spacing w:line="360" w:lineRule="auto"/>
        <w:ind w:left="360"/>
        <w:jc w:val="both"/>
      </w:pPr>
      <w:r w:rsidRPr="00141684">
        <w:t xml:space="preserve">Session </w:t>
      </w:r>
      <w:r w:rsidRPr="00141684">
        <w:rPr>
          <w:lang w:val="id-ID"/>
        </w:rPr>
        <w:t>1</w:t>
      </w:r>
      <w:r w:rsidRPr="00141684">
        <w:t xml:space="preserve"> – </w:t>
      </w:r>
      <w:r w:rsidR="00274D07">
        <w:t>Introduction to Java and Design Pattern</w:t>
      </w:r>
    </w:p>
    <w:p w14:paraId="349D2D41" w14:textId="77777777" w:rsidR="003110AB" w:rsidRPr="00141684" w:rsidRDefault="003110AB" w:rsidP="003110AB">
      <w:pPr>
        <w:spacing w:line="360" w:lineRule="auto"/>
        <w:jc w:val="both"/>
      </w:pPr>
    </w:p>
    <w:p w14:paraId="0CDDD3D5" w14:textId="77777777" w:rsidR="003110AB" w:rsidRPr="00141684" w:rsidRDefault="003110AB" w:rsidP="003110AB">
      <w:pPr>
        <w:pStyle w:val="Heading2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141684">
        <w:rPr>
          <w:rFonts w:ascii="Times New Roman" w:hAnsi="Times New Roman" w:cs="Times New Roman"/>
          <w:color w:val="auto"/>
          <w:sz w:val="24"/>
          <w:szCs w:val="24"/>
        </w:rPr>
        <w:t>Sub Topics</w:t>
      </w:r>
    </w:p>
    <w:p w14:paraId="35145537" w14:textId="487005CB" w:rsidR="003110AB" w:rsidRDefault="00274D07" w:rsidP="003110AB">
      <w:pPr>
        <w:numPr>
          <w:ilvl w:val="0"/>
          <w:numId w:val="7"/>
        </w:numPr>
        <w:tabs>
          <w:tab w:val="clear" w:pos="720"/>
        </w:tabs>
        <w:spacing w:line="360" w:lineRule="auto"/>
        <w:ind w:left="360"/>
        <w:jc w:val="both"/>
      </w:pPr>
      <w:r>
        <w:t>Basic Java</w:t>
      </w:r>
    </w:p>
    <w:p w14:paraId="0C9B0667" w14:textId="334806ED" w:rsidR="00274D07" w:rsidRDefault="00274D07" w:rsidP="003110AB">
      <w:pPr>
        <w:numPr>
          <w:ilvl w:val="0"/>
          <w:numId w:val="7"/>
        </w:numPr>
        <w:tabs>
          <w:tab w:val="clear" w:pos="720"/>
        </w:tabs>
        <w:spacing w:line="360" w:lineRule="auto"/>
        <w:ind w:left="360"/>
        <w:jc w:val="both"/>
      </w:pPr>
      <w:r>
        <w:t>Object Oriented Programming</w:t>
      </w:r>
    </w:p>
    <w:p w14:paraId="6815F9B7" w14:textId="0DC88E28" w:rsidR="003110AB" w:rsidRPr="00141684" w:rsidRDefault="00274D07" w:rsidP="003110AB">
      <w:pPr>
        <w:numPr>
          <w:ilvl w:val="0"/>
          <w:numId w:val="7"/>
        </w:numPr>
        <w:tabs>
          <w:tab w:val="clear" w:pos="720"/>
        </w:tabs>
        <w:spacing w:line="360" w:lineRule="auto"/>
        <w:ind w:left="360"/>
        <w:jc w:val="both"/>
      </w:pPr>
      <w:r>
        <w:t>Design Pattern</w:t>
      </w:r>
    </w:p>
    <w:p w14:paraId="5730B44A" w14:textId="77777777" w:rsidR="005D19E0" w:rsidRDefault="005D19E0">
      <w:pPr>
        <w:spacing w:after="200" w:line="276" w:lineRule="auto"/>
        <w:rPr>
          <w:b/>
        </w:rPr>
      </w:pPr>
      <w:r>
        <w:rPr>
          <w:b/>
        </w:rPr>
        <w:br w:type="page"/>
      </w:r>
    </w:p>
    <w:p w14:paraId="35780AD8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944C88C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3ECE9906" w14:textId="77777777" w:rsidR="00643F75" w:rsidRDefault="00643F75" w:rsidP="00643F75">
      <w:pPr>
        <w:rPr>
          <w:lang w:val="id-ID"/>
        </w:rPr>
      </w:pPr>
    </w:p>
    <w:p w14:paraId="16D13FD1" w14:textId="5A78497C" w:rsidR="00BC6DE8" w:rsidRDefault="00DA46EC" w:rsidP="00DA46EC">
      <w:pPr>
        <w:spacing w:after="240" w:line="360" w:lineRule="auto"/>
        <w:jc w:val="center"/>
        <w:rPr>
          <w:b/>
          <w:bCs/>
        </w:rPr>
      </w:pPr>
      <w:r w:rsidRPr="00DA46EC">
        <w:rPr>
          <w:b/>
          <w:bCs/>
        </w:rPr>
        <w:t>Toppo Shop</w:t>
      </w:r>
    </w:p>
    <w:p w14:paraId="786D228C" w14:textId="66E94AF7" w:rsidR="009070DB" w:rsidRDefault="00DA46EC" w:rsidP="00A12D25">
      <w:pPr>
        <w:spacing w:after="240" w:line="360" w:lineRule="auto"/>
        <w:jc w:val="both"/>
      </w:pPr>
      <w:r>
        <w:rPr>
          <w:b/>
          <w:bCs/>
        </w:rPr>
        <w:tab/>
      </w:r>
      <w:r>
        <w:t xml:space="preserve">Toppo Shop is a popular </w:t>
      </w:r>
      <w:r w:rsidR="00073979">
        <w:t xml:space="preserve">tofu </w:t>
      </w:r>
      <w:r>
        <w:t>shop in Jakarta.</w:t>
      </w:r>
      <w:r w:rsidR="0027092E">
        <w:t xml:space="preserve"> Every day the Toppo </w:t>
      </w:r>
      <w:r w:rsidR="00A80B8B">
        <w:t>S</w:t>
      </w:r>
      <w:r w:rsidR="0027092E">
        <w:t xml:space="preserve">hop sells a lot of tofu and </w:t>
      </w:r>
      <w:r w:rsidR="0027092E" w:rsidRPr="006231AB">
        <w:rPr>
          <w:b/>
          <w:bCs/>
        </w:rPr>
        <w:t>calculate</w:t>
      </w:r>
      <w:r w:rsidR="00ED734A">
        <w:rPr>
          <w:b/>
          <w:bCs/>
        </w:rPr>
        <w:t>s</w:t>
      </w:r>
      <w:r w:rsidR="0027092E" w:rsidRPr="006231AB">
        <w:rPr>
          <w:b/>
          <w:bCs/>
        </w:rPr>
        <w:t xml:space="preserve"> the price</w:t>
      </w:r>
      <w:r w:rsidR="003175DE" w:rsidRPr="006231AB">
        <w:rPr>
          <w:b/>
          <w:bCs/>
        </w:rPr>
        <w:t>s</w:t>
      </w:r>
      <w:r w:rsidR="0027092E" w:rsidRPr="006231AB">
        <w:rPr>
          <w:b/>
          <w:bCs/>
        </w:rPr>
        <w:t xml:space="preserve"> manually</w:t>
      </w:r>
      <w:r w:rsidR="00073979">
        <w:t xml:space="preserve"> a</w:t>
      </w:r>
      <w:r w:rsidR="0027092E" w:rsidRPr="0027092E">
        <w:t xml:space="preserve">nd they also </w:t>
      </w:r>
      <w:r w:rsidR="0027092E" w:rsidRPr="006231AB">
        <w:rPr>
          <w:b/>
          <w:bCs/>
        </w:rPr>
        <w:t>have customer memberships</w:t>
      </w:r>
      <w:r w:rsidR="0027092E" w:rsidRPr="0027092E">
        <w:t xml:space="preserve"> for discount</w:t>
      </w:r>
      <w:r w:rsidR="000E6802">
        <w:t>s</w:t>
      </w:r>
      <w:r w:rsidR="00073979">
        <w:t xml:space="preserve"> for every member that </w:t>
      </w:r>
      <w:r w:rsidR="00073979" w:rsidRPr="00217E6D">
        <w:rPr>
          <w:b/>
          <w:bCs/>
        </w:rPr>
        <w:t>purchase</w:t>
      </w:r>
      <w:r w:rsidR="00153B73" w:rsidRPr="00217E6D">
        <w:rPr>
          <w:b/>
          <w:bCs/>
        </w:rPr>
        <w:t>s</w:t>
      </w:r>
      <w:r w:rsidR="00073979">
        <w:t xml:space="preserve"> </w:t>
      </w:r>
      <w:r w:rsidR="00073979" w:rsidRPr="00217E6D">
        <w:rPr>
          <w:b/>
          <w:bCs/>
        </w:rPr>
        <w:t>the tofu from the shop</w:t>
      </w:r>
      <w:r w:rsidR="0027092E" w:rsidRPr="0027092E">
        <w:t>.</w:t>
      </w:r>
      <w:r w:rsidR="005F7C18">
        <w:t xml:space="preserve"> Because of that, Angel</w:t>
      </w:r>
      <w:r w:rsidR="00520274">
        <w:t>ia</w:t>
      </w:r>
      <w:r w:rsidR="005F7C18">
        <w:t xml:space="preserve"> the business owner of the shop, she asks you to create a program that could </w:t>
      </w:r>
      <w:r w:rsidR="00885759">
        <w:t xml:space="preserve">lighten </w:t>
      </w:r>
      <w:r w:rsidR="005F7C18">
        <w:t>her</w:t>
      </w:r>
      <w:r w:rsidR="00C81186">
        <w:t xml:space="preserve"> shop order</w:t>
      </w:r>
      <w:r w:rsidR="001316C4">
        <w:t>s</w:t>
      </w:r>
      <w:r w:rsidR="006837F3">
        <w:t xml:space="preserve"> without checking manually</w:t>
      </w:r>
      <w:r w:rsidR="005F7C18">
        <w:t>.</w:t>
      </w:r>
      <w:r w:rsidR="00A12D25">
        <w:t xml:space="preserve"> </w:t>
      </w:r>
      <w:r w:rsidR="0056231B">
        <w:t xml:space="preserve">Below are the following </w:t>
      </w:r>
      <w:r w:rsidR="0056231B" w:rsidRPr="008C7F52">
        <w:rPr>
          <w:b/>
          <w:bCs/>
        </w:rPr>
        <w:t>details</w:t>
      </w:r>
      <w:r w:rsidR="0056231B">
        <w:t xml:space="preserve"> of the program:</w:t>
      </w:r>
    </w:p>
    <w:p w14:paraId="374DBF87" w14:textId="1C73764F" w:rsidR="009070DB" w:rsidRDefault="009070DB" w:rsidP="00AA56A3">
      <w:pPr>
        <w:spacing w:line="360" w:lineRule="auto"/>
      </w:pPr>
      <w:r>
        <w:t xml:space="preserve">There are </w:t>
      </w:r>
      <w:r w:rsidRPr="00D141F8">
        <w:rPr>
          <w:b/>
          <w:bCs/>
        </w:rPr>
        <w:t>two types</w:t>
      </w:r>
      <w:r>
        <w:t xml:space="preserve"> of customer</w:t>
      </w:r>
      <w:r w:rsidR="00DC7A78">
        <w:t>s</w:t>
      </w:r>
      <w:r>
        <w:t xml:space="preserve">: 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2409"/>
        <w:gridCol w:w="6663"/>
      </w:tblGrid>
      <w:tr w:rsidR="009070DB" w14:paraId="22EBA718" w14:textId="77777777" w:rsidTr="000F2039">
        <w:tc>
          <w:tcPr>
            <w:tcW w:w="2409" w:type="dxa"/>
            <w:shd w:val="clear" w:color="auto" w:fill="C8CACE" w:themeFill="accent6" w:themeFillTint="66"/>
          </w:tcPr>
          <w:p w14:paraId="5947D89C" w14:textId="4D0D175D" w:rsidR="009070DB" w:rsidRPr="005E4B2E" w:rsidRDefault="009070DB" w:rsidP="00A12D25">
            <w:pPr>
              <w:spacing w:line="360" w:lineRule="auto"/>
              <w:jc w:val="center"/>
              <w:rPr>
                <w:b/>
                <w:bCs/>
              </w:rPr>
            </w:pPr>
            <w:r w:rsidRPr="005E4B2E">
              <w:rPr>
                <w:b/>
                <w:bCs/>
              </w:rPr>
              <w:t>Customer Type</w:t>
            </w:r>
          </w:p>
        </w:tc>
        <w:tc>
          <w:tcPr>
            <w:tcW w:w="6663" w:type="dxa"/>
            <w:shd w:val="clear" w:color="auto" w:fill="C8CACE" w:themeFill="accent6" w:themeFillTint="66"/>
          </w:tcPr>
          <w:p w14:paraId="344DACD1" w14:textId="738DD531" w:rsidR="009070DB" w:rsidRPr="005E4B2E" w:rsidRDefault="009070DB" w:rsidP="00A12D25">
            <w:pPr>
              <w:spacing w:line="360" w:lineRule="auto"/>
              <w:jc w:val="center"/>
              <w:rPr>
                <w:b/>
                <w:bCs/>
              </w:rPr>
            </w:pPr>
            <w:r w:rsidRPr="005E4B2E">
              <w:rPr>
                <w:b/>
                <w:bCs/>
              </w:rPr>
              <w:t>Customer Discount (for every purchase</w:t>
            </w:r>
            <w:r w:rsidR="00A12D25">
              <w:rPr>
                <w:b/>
                <w:bCs/>
              </w:rPr>
              <w:t>s</w:t>
            </w:r>
            <w:r w:rsidRPr="005E4B2E">
              <w:rPr>
                <w:b/>
                <w:bCs/>
              </w:rPr>
              <w:t>)</w:t>
            </w:r>
          </w:p>
        </w:tc>
      </w:tr>
      <w:tr w:rsidR="009070DB" w14:paraId="65823C68" w14:textId="77777777" w:rsidTr="000F2039">
        <w:tc>
          <w:tcPr>
            <w:tcW w:w="2409" w:type="dxa"/>
          </w:tcPr>
          <w:p w14:paraId="0B9AFEE0" w14:textId="3DCD5CCE" w:rsidR="009070DB" w:rsidRDefault="009070DB" w:rsidP="00A12D25">
            <w:pPr>
              <w:spacing w:line="360" w:lineRule="auto"/>
              <w:jc w:val="center"/>
            </w:pPr>
            <w:r>
              <w:t>Customer Gold</w:t>
            </w:r>
          </w:p>
        </w:tc>
        <w:tc>
          <w:tcPr>
            <w:tcW w:w="6663" w:type="dxa"/>
          </w:tcPr>
          <w:p w14:paraId="54308C46" w14:textId="3190575A" w:rsidR="009070DB" w:rsidRDefault="00FA01E8" w:rsidP="00A12D25">
            <w:pPr>
              <w:spacing w:line="360" w:lineRule="auto"/>
              <w:jc w:val="center"/>
            </w:pPr>
            <w:r w:rsidRPr="00A12D25">
              <w:t xml:space="preserve">30% </w:t>
            </w:r>
            <w:r w:rsidR="00430D98" w:rsidRPr="00A12D25">
              <w:t>discount</w:t>
            </w:r>
            <w:r w:rsidR="00430D98">
              <w:t xml:space="preserve"> from the total price</w:t>
            </w:r>
          </w:p>
        </w:tc>
      </w:tr>
      <w:tr w:rsidR="009070DB" w14:paraId="1A035CB0" w14:textId="77777777" w:rsidTr="000F2039">
        <w:tc>
          <w:tcPr>
            <w:tcW w:w="2409" w:type="dxa"/>
          </w:tcPr>
          <w:p w14:paraId="50545FF6" w14:textId="6E52EA21" w:rsidR="009070DB" w:rsidRDefault="009070DB" w:rsidP="00A12D25">
            <w:pPr>
              <w:spacing w:line="360" w:lineRule="auto"/>
              <w:jc w:val="center"/>
            </w:pPr>
            <w:r>
              <w:t>Customer Silver</w:t>
            </w:r>
          </w:p>
        </w:tc>
        <w:tc>
          <w:tcPr>
            <w:tcW w:w="6663" w:type="dxa"/>
          </w:tcPr>
          <w:p w14:paraId="4FF235B6" w14:textId="410B7AAC" w:rsidR="009070DB" w:rsidRDefault="00984430" w:rsidP="00A12D25">
            <w:pPr>
              <w:spacing w:line="360" w:lineRule="auto"/>
              <w:jc w:val="center"/>
            </w:pPr>
            <w:r>
              <w:t>20% discount from the total pric</w:t>
            </w:r>
            <w:r w:rsidR="00A12D25">
              <w:t>e</w:t>
            </w:r>
          </w:p>
        </w:tc>
      </w:tr>
    </w:tbl>
    <w:p w14:paraId="5111BE6A" w14:textId="77777777" w:rsidR="00D92ABA" w:rsidRDefault="00D92ABA" w:rsidP="00D92ABA">
      <w:pPr>
        <w:pStyle w:val="ListParagraph"/>
        <w:spacing w:before="240" w:line="360" w:lineRule="auto"/>
        <w:ind w:left="426"/>
        <w:rPr>
          <w:b/>
          <w:bCs/>
        </w:rPr>
      </w:pPr>
    </w:p>
    <w:p w14:paraId="09F29C12" w14:textId="21583C65" w:rsidR="00885759" w:rsidRPr="008232F9" w:rsidRDefault="00885759" w:rsidP="000A2195">
      <w:pPr>
        <w:pStyle w:val="ListParagraph"/>
        <w:numPr>
          <w:ilvl w:val="0"/>
          <w:numId w:val="14"/>
        </w:numPr>
        <w:spacing w:before="240" w:line="360" w:lineRule="auto"/>
        <w:ind w:left="426" w:hanging="426"/>
        <w:rPr>
          <w:b/>
          <w:bCs/>
        </w:rPr>
      </w:pPr>
      <w:r w:rsidRPr="008232F9">
        <w:rPr>
          <w:b/>
          <w:bCs/>
        </w:rPr>
        <w:t>Auth</w:t>
      </w:r>
      <w:r w:rsidR="00654D8A">
        <w:rPr>
          <w:b/>
          <w:bCs/>
        </w:rPr>
        <w:t>entication</w:t>
      </w:r>
      <w:r w:rsidRPr="008232F9">
        <w:rPr>
          <w:b/>
          <w:bCs/>
        </w:rPr>
        <w:t xml:space="preserve"> Menu</w:t>
      </w:r>
    </w:p>
    <w:p w14:paraId="121664B7" w14:textId="6CD3067D" w:rsidR="00122C7D" w:rsidRPr="00122C7D" w:rsidRDefault="00E46245" w:rsidP="00C541AF">
      <w:pPr>
        <w:spacing w:line="360" w:lineRule="auto"/>
        <w:ind w:left="426" w:firstLine="720"/>
        <w:jc w:val="both"/>
        <w:rPr>
          <w:color w:val="000000"/>
        </w:rPr>
      </w:pPr>
      <w:r w:rsidRPr="00C50465">
        <w:rPr>
          <w:color w:val="000000"/>
        </w:rPr>
        <w:t>At first</w:t>
      </w:r>
      <w:r w:rsidRPr="004C3E93">
        <w:rPr>
          <w:color w:val="000000"/>
        </w:rPr>
        <w:t xml:space="preserve">, the program will show the menu. In this menu, the </w:t>
      </w:r>
      <w:r w:rsidR="009B73EA">
        <w:rPr>
          <w:color w:val="000000"/>
        </w:rPr>
        <w:t xml:space="preserve">program will </w:t>
      </w:r>
      <w:r w:rsidR="0027473B">
        <w:rPr>
          <w:color w:val="000000"/>
        </w:rPr>
        <w:t>ask</w:t>
      </w:r>
      <w:r w:rsidR="009B73EA">
        <w:rPr>
          <w:color w:val="000000"/>
        </w:rPr>
        <w:t xml:space="preserve"> the </w:t>
      </w:r>
      <w:r w:rsidR="002266AA">
        <w:rPr>
          <w:color w:val="000000"/>
        </w:rPr>
        <w:t>customer</w:t>
      </w:r>
      <w:r w:rsidR="009B73EA">
        <w:rPr>
          <w:color w:val="000000"/>
        </w:rPr>
        <w:t xml:space="preserve"> to choose </w:t>
      </w:r>
      <w:r w:rsidR="009B73EA" w:rsidRPr="00C50465">
        <w:rPr>
          <w:b/>
          <w:bCs/>
          <w:color w:val="000000"/>
        </w:rPr>
        <w:t xml:space="preserve">between 1 </w:t>
      </w:r>
      <w:r w:rsidR="00C50465">
        <w:rPr>
          <w:b/>
          <w:bCs/>
          <w:color w:val="000000"/>
        </w:rPr>
        <w:t>and</w:t>
      </w:r>
      <w:r w:rsidR="009B73EA" w:rsidRPr="00C50465">
        <w:rPr>
          <w:b/>
          <w:bCs/>
          <w:color w:val="000000"/>
        </w:rPr>
        <w:t xml:space="preserve"> 3</w:t>
      </w:r>
      <w:r w:rsidR="00C50465">
        <w:rPr>
          <w:b/>
          <w:bCs/>
          <w:color w:val="000000"/>
        </w:rPr>
        <w:t xml:space="preserve"> (inclusive)</w:t>
      </w:r>
      <w:r w:rsidR="00BF57B3" w:rsidRPr="004C3E93">
        <w:rPr>
          <w:color w:val="000000"/>
        </w:rPr>
        <w:t>.</w:t>
      </w:r>
      <w:r w:rsidRPr="004C3E93">
        <w:rPr>
          <w:color w:val="000000"/>
        </w:rPr>
        <w:t xml:space="preserve"> </w:t>
      </w:r>
    </w:p>
    <w:p w14:paraId="757061E8" w14:textId="03D4B452" w:rsidR="0034284B" w:rsidRPr="0034284B" w:rsidRDefault="003A6E0B" w:rsidP="00C13CAA">
      <w:pPr>
        <w:pStyle w:val="ListParagraph"/>
        <w:numPr>
          <w:ilvl w:val="0"/>
          <w:numId w:val="15"/>
        </w:numPr>
        <w:spacing w:line="360" w:lineRule="auto"/>
        <w:ind w:left="851" w:hanging="425"/>
        <w:rPr>
          <w:b/>
          <w:color w:val="000000"/>
        </w:rPr>
      </w:pPr>
      <w:r>
        <w:rPr>
          <w:b/>
          <w:color w:val="000000"/>
        </w:rPr>
        <w:t>Logi</w:t>
      </w:r>
      <w:r w:rsidR="00137A5E">
        <w:rPr>
          <w:b/>
          <w:color w:val="000000"/>
        </w:rPr>
        <w:t>n</w:t>
      </w:r>
      <w:r w:rsidR="00E46245" w:rsidRPr="005F0403">
        <w:rPr>
          <w:color w:val="000000"/>
        </w:rPr>
        <w:t xml:space="preserve"> </w:t>
      </w:r>
    </w:p>
    <w:p w14:paraId="1C261DEC" w14:textId="315CD083" w:rsidR="0034284B" w:rsidRPr="0034284B" w:rsidRDefault="003A6E0B" w:rsidP="00C13CAA">
      <w:pPr>
        <w:pStyle w:val="ListParagraph"/>
        <w:numPr>
          <w:ilvl w:val="0"/>
          <w:numId w:val="15"/>
        </w:numPr>
        <w:spacing w:line="360" w:lineRule="auto"/>
        <w:ind w:left="851" w:hanging="425"/>
        <w:rPr>
          <w:b/>
          <w:color w:val="000000"/>
        </w:rPr>
      </w:pPr>
      <w:r>
        <w:rPr>
          <w:b/>
          <w:color w:val="000000"/>
        </w:rPr>
        <w:t>Register</w:t>
      </w:r>
    </w:p>
    <w:p w14:paraId="26A4E825" w14:textId="34C8E61C" w:rsidR="00B03B11" w:rsidRDefault="00DA1AB1" w:rsidP="00C13CAA">
      <w:pPr>
        <w:pStyle w:val="ListParagraph"/>
        <w:numPr>
          <w:ilvl w:val="0"/>
          <w:numId w:val="15"/>
        </w:numPr>
        <w:spacing w:line="360" w:lineRule="auto"/>
        <w:ind w:left="851" w:hanging="425"/>
        <w:rPr>
          <w:b/>
          <w:color w:val="000000"/>
        </w:rPr>
      </w:pPr>
      <w:r>
        <w:rPr>
          <w:b/>
          <w:color w:val="000000"/>
        </w:rPr>
        <w:t>E</w:t>
      </w:r>
      <w:r w:rsidR="00E46245" w:rsidRPr="005F0403">
        <w:rPr>
          <w:b/>
          <w:color w:val="000000"/>
        </w:rPr>
        <w:t>xit</w:t>
      </w:r>
    </w:p>
    <w:p w14:paraId="25C8CDC8" w14:textId="2E46DBDC" w:rsidR="009614CF" w:rsidRDefault="009614CF" w:rsidP="009614CF">
      <w:pPr>
        <w:spacing w:line="360" w:lineRule="auto"/>
        <w:jc w:val="center"/>
      </w:pPr>
      <w:r w:rsidRPr="009614CF">
        <w:rPr>
          <w:noProof/>
        </w:rPr>
        <w:drawing>
          <wp:inline distT="0" distB="0" distL="0" distR="0" wp14:anchorId="2FDF1E63" wp14:editId="343CB728">
            <wp:extent cx="5760000" cy="775692"/>
            <wp:effectExtent l="19050" t="19050" r="12700" b="24765"/>
            <wp:docPr id="3" name="Picture 3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 with low confidence"/>
                    <pic:cNvPicPr/>
                  </pic:nvPicPr>
                  <pic:blipFill rotWithShape="1">
                    <a:blip r:embed="rId9"/>
                    <a:srcRect l="-321" t="9649"/>
                    <a:stretch/>
                  </pic:blipFill>
                  <pic:spPr bwMode="auto">
                    <a:xfrm>
                      <a:off x="0" y="0"/>
                      <a:ext cx="5760000" cy="775692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94D485" w14:textId="57E2DD6E" w:rsidR="00E23257" w:rsidRPr="00D92ABA" w:rsidRDefault="00E16667" w:rsidP="00D92ABA">
      <w:pPr>
        <w:pStyle w:val="Caption"/>
        <w:spacing w:line="360" w:lineRule="auto"/>
        <w:jc w:val="center"/>
        <w:rPr>
          <w:b/>
          <w:bCs/>
          <w:i w:val="0"/>
          <w:iCs w:val="0"/>
          <w:color w:val="auto"/>
        </w:rPr>
      </w:pPr>
      <w:r w:rsidRPr="00654D8A">
        <w:rPr>
          <w:b/>
          <w:bCs/>
          <w:i w:val="0"/>
          <w:iCs w:val="0"/>
          <w:color w:val="auto"/>
        </w:rPr>
        <w:t xml:space="preserve">Figure </w:t>
      </w:r>
      <w:r w:rsidRPr="00654D8A">
        <w:rPr>
          <w:b/>
          <w:bCs/>
          <w:i w:val="0"/>
          <w:iCs w:val="0"/>
          <w:color w:val="auto"/>
        </w:rPr>
        <w:fldChar w:fldCharType="begin"/>
      </w:r>
      <w:r w:rsidRPr="00654D8A">
        <w:rPr>
          <w:b/>
          <w:bCs/>
          <w:i w:val="0"/>
          <w:iCs w:val="0"/>
          <w:color w:val="auto"/>
        </w:rPr>
        <w:instrText xml:space="preserve"> SEQ Figure \* ARABIC </w:instrText>
      </w:r>
      <w:r w:rsidRPr="00654D8A">
        <w:rPr>
          <w:b/>
          <w:bCs/>
          <w:i w:val="0"/>
          <w:iCs w:val="0"/>
          <w:color w:val="auto"/>
        </w:rPr>
        <w:fldChar w:fldCharType="separate"/>
      </w:r>
      <w:r w:rsidRPr="00654D8A">
        <w:rPr>
          <w:b/>
          <w:bCs/>
          <w:i w:val="0"/>
          <w:iCs w:val="0"/>
          <w:noProof/>
          <w:color w:val="auto"/>
        </w:rPr>
        <w:t>1</w:t>
      </w:r>
      <w:r w:rsidRPr="00654D8A">
        <w:rPr>
          <w:b/>
          <w:bCs/>
          <w:i w:val="0"/>
          <w:iCs w:val="0"/>
          <w:noProof/>
          <w:color w:val="auto"/>
        </w:rPr>
        <w:fldChar w:fldCharType="end"/>
      </w:r>
      <w:r w:rsidRPr="00654D8A">
        <w:rPr>
          <w:b/>
          <w:bCs/>
          <w:i w:val="0"/>
          <w:iCs w:val="0"/>
          <w:color w:val="auto"/>
        </w:rPr>
        <w:t>. Authentication Menu</w:t>
      </w:r>
    </w:p>
    <w:p w14:paraId="66FE89DF" w14:textId="6ABA52EC" w:rsidR="009242F1" w:rsidRPr="00B96BF8" w:rsidRDefault="00C55986" w:rsidP="00335CF6">
      <w:pPr>
        <w:pStyle w:val="ListParagraph"/>
        <w:numPr>
          <w:ilvl w:val="1"/>
          <w:numId w:val="14"/>
        </w:numPr>
        <w:spacing w:line="360" w:lineRule="auto"/>
        <w:ind w:left="851" w:hanging="425"/>
        <w:rPr>
          <w:b/>
          <w:bCs/>
        </w:rPr>
      </w:pPr>
      <w:r w:rsidRPr="00B96BF8">
        <w:rPr>
          <w:b/>
          <w:bCs/>
        </w:rPr>
        <w:t>Login</w:t>
      </w:r>
    </w:p>
    <w:p w14:paraId="41B77340" w14:textId="591A8E72" w:rsidR="00983034" w:rsidRDefault="00F96296" w:rsidP="00983034">
      <w:pPr>
        <w:spacing w:after="240" w:line="360" w:lineRule="auto"/>
        <w:ind w:left="851" w:firstLine="720"/>
        <w:jc w:val="both"/>
      </w:pPr>
      <w:r>
        <w:t xml:space="preserve">If the customer </w:t>
      </w:r>
      <w:r w:rsidRPr="004F650B">
        <w:rPr>
          <w:b/>
          <w:bCs/>
        </w:rPr>
        <w:t>cho</w:t>
      </w:r>
      <w:r w:rsidR="00297C32" w:rsidRPr="004F650B">
        <w:rPr>
          <w:b/>
          <w:bCs/>
        </w:rPr>
        <w:t>o</w:t>
      </w:r>
      <w:r w:rsidRPr="004F650B">
        <w:rPr>
          <w:b/>
          <w:bCs/>
        </w:rPr>
        <w:t>s</w:t>
      </w:r>
      <w:r w:rsidR="00CD1541">
        <w:rPr>
          <w:b/>
          <w:bCs/>
        </w:rPr>
        <w:t>e</w:t>
      </w:r>
      <w:r>
        <w:t xml:space="preserve"> </w:t>
      </w:r>
      <w:r w:rsidRPr="00931668">
        <w:rPr>
          <w:b/>
          <w:bCs/>
        </w:rPr>
        <w:t>1</w:t>
      </w:r>
      <w:r>
        <w:t xml:space="preserve">, then the program </w:t>
      </w:r>
      <w:r w:rsidR="00931668">
        <w:t xml:space="preserve">asks </w:t>
      </w:r>
      <w:r>
        <w:t xml:space="preserve">the customer </w:t>
      </w:r>
      <w:r w:rsidR="00931668">
        <w:t xml:space="preserve">to </w:t>
      </w:r>
      <w:r w:rsidR="00286422">
        <w:t>input</w:t>
      </w:r>
      <w:r w:rsidR="00931668">
        <w:t xml:space="preserve"> </w:t>
      </w:r>
      <w:r w:rsidR="000E5A36">
        <w:t xml:space="preserve">his/her </w:t>
      </w:r>
      <w:r w:rsidR="00931668" w:rsidRPr="00984D62">
        <w:rPr>
          <w:b/>
          <w:bCs/>
        </w:rPr>
        <w:t>username</w:t>
      </w:r>
      <w:r w:rsidR="00931668">
        <w:t xml:space="preserve"> and </w:t>
      </w:r>
      <w:r w:rsidR="00931668" w:rsidRPr="00984D62">
        <w:rPr>
          <w:b/>
          <w:bCs/>
        </w:rPr>
        <w:t>password</w:t>
      </w:r>
      <w:r w:rsidR="000B4835">
        <w:rPr>
          <w:b/>
          <w:bCs/>
        </w:rPr>
        <w:t>.</w:t>
      </w:r>
      <w:r w:rsidR="001F3DFB">
        <w:rPr>
          <w:b/>
          <w:bCs/>
        </w:rPr>
        <w:t xml:space="preserve"> </w:t>
      </w:r>
      <w:r w:rsidR="001F3DFB" w:rsidRPr="001F3DFB">
        <w:t>And</w:t>
      </w:r>
      <w:r w:rsidR="001F3DFB">
        <w:t xml:space="preserve"> the program also </w:t>
      </w:r>
      <w:r w:rsidR="000B756F" w:rsidRPr="00100F2F">
        <w:rPr>
          <w:b/>
          <w:bCs/>
        </w:rPr>
        <w:t>validates</w:t>
      </w:r>
      <w:r w:rsidR="001F3DFB">
        <w:t xml:space="preserve"> </w:t>
      </w:r>
      <w:r w:rsidR="001F3DFB" w:rsidRPr="00100F2F">
        <w:t>the</w:t>
      </w:r>
      <w:r w:rsidR="001F3DFB" w:rsidRPr="00100F2F">
        <w:rPr>
          <w:b/>
          <w:bCs/>
        </w:rPr>
        <w:t xml:space="preserve"> username’s length</w:t>
      </w:r>
      <w:r w:rsidR="001F3DFB">
        <w:t xml:space="preserve"> and </w:t>
      </w:r>
      <w:r w:rsidR="001F3DFB" w:rsidRPr="00100F2F">
        <w:rPr>
          <w:b/>
          <w:bCs/>
        </w:rPr>
        <w:t>password’s length</w:t>
      </w:r>
      <w:r w:rsidR="001F3DFB">
        <w:t xml:space="preserve"> must be </w:t>
      </w:r>
      <w:r w:rsidR="001F3DFB" w:rsidRPr="000B756F">
        <w:rPr>
          <w:b/>
          <w:bCs/>
        </w:rPr>
        <w:t>longer than 5</w:t>
      </w:r>
      <w:r w:rsidR="001F3DFB">
        <w:t>.</w:t>
      </w:r>
    </w:p>
    <w:p w14:paraId="7F35BF6B" w14:textId="740367F1" w:rsidR="00E23257" w:rsidRDefault="00E23257" w:rsidP="00E23257">
      <w:pPr>
        <w:spacing w:line="360" w:lineRule="auto"/>
        <w:ind w:left="851" w:firstLine="720"/>
        <w:jc w:val="both"/>
      </w:pPr>
      <w:r>
        <w:t xml:space="preserve">If the </w:t>
      </w:r>
      <w:r w:rsidRPr="0097430D">
        <w:t xml:space="preserve">customer’s </w:t>
      </w:r>
      <w:r w:rsidRPr="0097430D">
        <w:rPr>
          <w:b/>
          <w:bCs/>
        </w:rPr>
        <w:t>credentials</w:t>
      </w:r>
      <w:r>
        <w:rPr>
          <w:b/>
          <w:bCs/>
        </w:rPr>
        <w:t xml:space="preserve"> </w:t>
      </w:r>
      <w:r>
        <w:t xml:space="preserve">are </w:t>
      </w:r>
      <w:r w:rsidRPr="003B50DF">
        <w:rPr>
          <w:b/>
          <w:bCs/>
        </w:rPr>
        <w:t>correct</w:t>
      </w:r>
      <w:r>
        <w:rPr>
          <w:b/>
          <w:bCs/>
        </w:rPr>
        <w:t xml:space="preserve"> </w:t>
      </w:r>
      <w:r w:rsidRPr="0097430D">
        <w:t>and</w:t>
      </w:r>
      <w:r>
        <w:rPr>
          <w:b/>
          <w:bCs/>
        </w:rPr>
        <w:t xml:space="preserve"> </w:t>
      </w:r>
      <w:r w:rsidRPr="0097430D">
        <w:t>also</w:t>
      </w:r>
      <w:r>
        <w:rPr>
          <w:b/>
          <w:bCs/>
        </w:rPr>
        <w:t xml:space="preserve"> registered </w:t>
      </w:r>
      <w:r w:rsidRPr="0097430D">
        <w:t>in the system</w:t>
      </w:r>
      <w:r>
        <w:t xml:space="preserve">, then the program will </w:t>
      </w:r>
      <w:r w:rsidRPr="00CA57EB">
        <w:rPr>
          <w:b/>
          <w:bCs/>
        </w:rPr>
        <w:t>redirect</w:t>
      </w:r>
      <w:r>
        <w:t xml:space="preserve"> </w:t>
      </w:r>
      <w:r w:rsidRPr="0097430D">
        <w:t>the page</w:t>
      </w:r>
      <w:r>
        <w:t xml:space="preserve"> to </w:t>
      </w:r>
      <w:r w:rsidRPr="00E65D64">
        <w:rPr>
          <w:b/>
          <w:bCs/>
        </w:rPr>
        <w:t>main menu</w:t>
      </w:r>
      <w:r>
        <w:t>.</w:t>
      </w:r>
    </w:p>
    <w:p w14:paraId="148A7280" w14:textId="77777777" w:rsidR="00A362C0" w:rsidRDefault="003D11CD" w:rsidP="00A362C0">
      <w:pPr>
        <w:keepNext/>
        <w:spacing w:line="360" w:lineRule="auto"/>
        <w:jc w:val="center"/>
      </w:pPr>
      <w:r w:rsidRPr="003D11CD">
        <w:rPr>
          <w:noProof/>
        </w:rPr>
        <w:lastRenderedPageBreak/>
        <w:drawing>
          <wp:inline distT="0" distB="0" distL="0" distR="0" wp14:anchorId="5F3B50E7" wp14:editId="6E9D91B1">
            <wp:extent cx="5760000" cy="675582"/>
            <wp:effectExtent l="19050" t="19050" r="12700" b="10795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 rotWithShape="1">
                    <a:blip r:embed="rId10"/>
                    <a:srcRect l="-1509" r="-41152"/>
                    <a:stretch/>
                  </pic:blipFill>
                  <pic:spPr bwMode="auto">
                    <a:xfrm>
                      <a:off x="0" y="0"/>
                      <a:ext cx="5760000" cy="675582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2D0BBF" w14:textId="18FCFB32" w:rsidR="001E0627" w:rsidRDefault="00A362C0" w:rsidP="005B59A8">
      <w:pPr>
        <w:pStyle w:val="Caption"/>
        <w:spacing w:line="360" w:lineRule="auto"/>
        <w:jc w:val="center"/>
        <w:rPr>
          <w:b/>
          <w:bCs/>
          <w:i w:val="0"/>
          <w:iCs w:val="0"/>
          <w:color w:val="auto"/>
        </w:rPr>
      </w:pPr>
      <w:r w:rsidRPr="005B59A8">
        <w:rPr>
          <w:b/>
          <w:bCs/>
          <w:i w:val="0"/>
          <w:iCs w:val="0"/>
          <w:color w:val="auto"/>
        </w:rPr>
        <w:t xml:space="preserve">Figure </w:t>
      </w:r>
      <w:r w:rsidR="00A80C57" w:rsidRPr="005B59A8">
        <w:rPr>
          <w:b/>
          <w:bCs/>
          <w:i w:val="0"/>
          <w:iCs w:val="0"/>
          <w:color w:val="auto"/>
        </w:rPr>
        <w:fldChar w:fldCharType="begin"/>
      </w:r>
      <w:r w:rsidR="00A80C57" w:rsidRPr="005B59A8">
        <w:rPr>
          <w:b/>
          <w:bCs/>
          <w:i w:val="0"/>
          <w:iCs w:val="0"/>
          <w:color w:val="auto"/>
        </w:rPr>
        <w:instrText xml:space="preserve"> SEQ Figure \* ARABIC </w:instrText>
      </w:r>
      <w:r w:rsidR="00A80C57" w:rsidRPr="005B59A8">
        <w:rPr>
          <w:b/>
          <w:bCs/>
          <w:i w:val="0"/>
          <w:iCs w:val="0"/>
          <w:color w:val="auto"/>
        </w:rPr>
        <w:fldChar w:fldCharType="separate"/>
      </w:r>
      <w:r w:rsidR="005B59A8">
        <w:rPr>
          <w:b/>
          <w:bCs/>
          <w:i w:val="0"/>
          <w:iCs w:val="0"/>
          <w:noProof/>
          <w:color w:val="auto"/>
        </w:rPr>
        <w:t>2</w:t>
      </w:r>
      <w:r w:rsidR="00A80C57" w:rsidRPr="005B59A8">
        <w:rPr>
          <w:b/>
          <w:bCs/>
          <w:i w:val="0"/>
          <w:iCs w:val="0"/>
          <w:color w:val="auto"/>
        </w:rPr>
        <w:fldChar w:fldCharType="end"/>
      </w:r>
      <w:r w:rsidRPr="005B59A8">
        <w:rPr>
          <w:b/>
          <w:bCs/>
          <w:i w:val="0"/>
          <w:iCs w:val="0"/>
          <w:color w:val="auto"/>
        </w:rPr>
        <w:t xml:space="preserve">. Login </w:t>
      </w:r>
      <w:r w:rsidR="00433C6D">
        <w:rPr>
          <w:b/>
          <w:bCs/>
          <w:i w:val="0"/>
          <w:iCs w:val="0"/>
          <w:color w:val="auto"/>
        </w:rPr>
        <w:t>M</w:t>
      </w:r>
      <w:r w:rsidRPr="005B59A8">
        <w:rPr>
          <w:b/>
          <w:bCs/>
          <w:i w:val="0"/>
          <w:iCs w:val="0"/>
          <w:color w:val="auto"/>
        </w:rPr>
        <w:t>enu (</w:t>
      </w:r>
      <w:r w:rsidR="005B59A8">
        <w:rPr>
          <w:b/>
          <w:bCs/>
          <w:i w:val="0"/>
          <w:iCs w:val="0"/>
          <w:color w:val="auto"/>
        </w:rPr>
        <w:t>S</w:t>
      </w:r>
      <w:r w:rsidRPr="005B59A8">
        <w:rPr>
          <w:b/>
          <w:bCs/>
          <w:i w:val="0"/>
          <w:iCs w:val="0"/>
          <w:color w:val="auto"/>
        </w:rPr>
        <w:t>uccess)</w:t>
      </w:r>
    </w:p>
    <w:p w14:paraId="64C29E45" w14:textId="6E45BE24" w:rsidR="00E23257" w:rsidRPr="00E23257" w:rsidRDefault="00E23257" w:rsidP="00E23257">
      <w:pPr>
        <w:spacing w:line="360" w:lineRule="auto"/>
        <w:ind w:left="851" w:firstLine="720"/>
        <w:jc w:val="both"/>
      </w:pPr>
      <w:r w:rsidRPr="00F96F2C">
        <w:rPr>
          <w:b/>
          <w:bCs/>
        </w:rPr>
        <w:t>Otherwise</w:t>
      </w:r>
      <w:r>
        <w:t xml:space="preserve">, the program </w:t>
      </w:r>
      <w:r w:rsidRPr="006F4D2E">
        <w:t>will</w:t>
      </w:r>
      <w:r w:rsidRPr="00BA5863">
        <w:rPr>
          <w:b/>
          <w:bCs/>
        </w:rPr>
        <w:t xml:space="preserve"> redirect </w:t>
      </w:r>
      <w:r w:rsidRPr="00635A71">
        <w:t xml:space="preserve">it back to </w:t>
      </w:r>
      <w:r w:rsidR="00635A71" w:rsidRPr="0097430D">
        <w:rPr>
          <w:b/>
          <w:bCs/>
        </w:rPr>
        <w:t>authentication</w:t>
      </w:r>
      <w:r w:rsidRPr="0097430D">
        <w:rPr>
          <w:b/>
          <w:bCs/>
        </w:rPr>
        <w:t xml:space="preserve"> menu</w:t>
      </w:r>
      <w:r>
        <w:t>.</w:t>
      </w:r>
    </w:p>
    <w:p w14:paraId="58FD1BEF" w14:textId="77777777" w:rsidR="009F6998" w:rsidRDefault="003D11CD" w:rsidP="009F6998">
      <w:pPr>
        <w:keepNext/>
        <w:spacing w:line="360" w:lineRule="auto"/>
        <w:jc w:val="center"/>
      </w:pPr>
      <w:r w:rsidRPr="003D11CD">
        <w:rPr>
          <w:noProof/>
        </w:rPr>
        <w:drawing>
          <wp:inline distT="0" distB="0" distL="0" distR="0" wp14:anchorId="7202E33D" wp14:editId="2EEB32D9">
            <wp:extent cx="5760000" cy="483852"/>
            <wp:effectExtent l="19050" t="19050" r="12700" b="1206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 rotWithShape="1">
                    <a:blip r:embed="rId11"/>
                    <a:srcRect l="-974" t="27849" r="-45435"/>
                    <a:stretch/>
                  </pic:blipFill>
                  <pic:spPr bwMode="auto">
                    <a:xfrm>
                      <a:off x="0" y="0"/>
                      <a:ext cx="5760000" cy="483852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4446E9" w14:textId="09C78CF1" w:rsidR="005D083B" w:rsidRPr="00983034" w:rsidRDefault="009F6998" w:rsidP="00983034">
      <w:pPr>
        <w:pStyle w:val="Caption"/>
        <w:spacing w:line="360" w:lineRule="auto"/>
        <w:jc w:val="center"/>
        <w:rPr>
          <w:b/>
          <w:bCs/>
          <w:i w:val="0"/>
          <w:iCs w:val="0"/>
          <w:color w:val="auto"/>
        </w:rPr>
      </w:pPr>
      <w:r w:rsidRPr="00433C6D">
        <w:rPr>
          <w:b/>
          <w:bCs/>
          <w:i w:val="0"/>
          <w:iCs w:val="0"/>
          <w:color w:val="auto"/>
        </w:rPr>
        <w:t xml:space="preserve">Figure </w:t>
      </w:r>
      <w:r w:rsidR="00A80C57" w:rsidRPr="00433C6D">
        <w:rPr>
          <w:b/>
          <w:bCs/>
          <w:i w:val="0"/>
          <w:iCs w:val="0"/>
          <w:color w:val="auto"/>
        </w:rPr>
        <w:fldChar w:fldCharType="begin"/>
      </w:r>
      <w:r w:rsidR="00A80C57" w:rsidRPr="00433C6D">
        <w:rPr>
          <w:b/>
          <w:bCs/>
          <w:i w:val="0"/>
          <w:iCs w:val="0"/>
          <w:color w:val="auto"/>
        </w:rPr>
        <w:instrText xml:space="preserve"> SEQ Figure \* ARABIC </w:instrText>
      </w:r>
      <w:r w:rsidR="00A80C57" w:rsidRPr="00433C6D">
        <w:rPr>
          <w:b/>
          <w:bCs/>
          <w:i w:val="0"/>
          <w:iCs w:val="0"/>
          <w:color w:val="auto"/>
        </w:rPr>
        <w:fldChar w:fldCharType="separate"/>
      </w:r>
      <w:r w:rsidR="00433C6D">
        <w:rPr>
          <w:b/>
          <w:bCs/>
          <w:i w:val="0"/>
          <w:iCs w:val="0"/>
          <w:noProof/>
          <w:color w:val="auto"/>
        </w:rPr>
        <w:t>3</w:t>
      </w:r>
      <w:r w:rsidR="00A80C57" w:rsidRPr="00433C6D">
        <w:rPr>
          <w:b/>
          <w:bCs/>
          <w:i w:val="0"/>
          <w:iCs w:val="0"/>
          <w:color w:val="auto"/>
        </w:rPr>
        <w:fldChar w:fldCharType="end"/>
      </w:r>
      <w:r w:rsidRPr="00433C6D">
        <w:rPr>
          <w:b/>
          <w:bCs/>
          <w:i w:val="0"/>
          <w:iCs w:val="0"/>
          <w:color w:val="auto"/>
        </w:rPr>
        <w:t xml:space="preserve">. Login </w:t>
      </w:r>
      <w:r w:rsidR="00433C6D">
        <w:rPr>
          <w:b/>
          <w:bCs/>
          <w:i w:val="0"/>
          <w:iCs w:val="0"/>
          <w:color w:val="auto"/>
        </w:rPr>
        <w:t>M</w:t>
      </w:r>
      <w:r w:rsidRPr="00433C6D">
        <w:rPr>
          <w:b/>
          <w:bCs/>
          <w:i w:val="0"/>
          <w:iCs w:val="0"/>
          <w:color w:val="auto"/>
        </w:rPr>
        <w:t>enu (</w:t>
      </w:r>
      <w:r w:rsidR="00433C6D">
        <w:rPr>
          <w:b/>
          <w:bCs/>
          <w:i w:val="0"/>
          <w:iCs w:val="0"/>
          <w:color w:val="auto"/>
        </w:rPr>
        <w:t>F</w:t>
      </w:r>
      <w:r w:rsidRPr="00433C6D">
        <w:rPr>
          <w:b/>
          <w:bCs/>
          <w:i w:val="0"/>
          <w:iCs w:val="0"/>
          <w:color w:val="auto"/>
        </w:rPr>
        <w:t>ail</w:t>
      </w:r>
      <w:r w:rsidR="00433C6D">
        <w:rPr>
          <w:b/>
          <w:bCs/>
          <w:i w:val="0"/>
          <w:iCs w:val="0"/>
          <w:color w:val="auto"/>
        </w:rPr>
        <w:t>ed</w:t>
      </w:r>
      <w:r w:rsidRPr="00433C6D">
        <w:rPr>
          <w:b/>
          <w:bCs/>
          <w:i w:val="0"/>
          <w:iCs w:val="0"/>
          <w:color w:val="auto"/>
        </w:rPr>
        <w:t>)</w:t>
      </w:r>
    </w:p>
    <w:p w14:paraId="7A5CECF0" w14:textId="264A3F99" w:rsidR="00B03B11" w:rsidRPr="00B96BF8" w:rsidRDefault="005A777E" w:rsidP="006D232D">
      <w:pPr>
        <w:pStyle w:val="ListParagraph"/>
        <w:numPr>
          <w:ilvl w:val="1"/>
          <w:numId w:val="14"/>
        </w:numPr>
        <w:spacing w:line="360" w:lineRule="auto"/>
        <w:ind w:left="851" w:hanging="425"/>
        <w:rPr>
          <w:b/>
          <w:bCs/>
        </w:rPr>
      </w:pPr>
      <w:r w:rsidRPr="00B96BF8">
        <w:rPr>
          <w:b/>
          <w:bCs/>
        </w:rPr>
        <w:t>Register</w:t>
      </w:r>
    </w:p>
    <w:p w14:paraId="27D5DB75" w14:textId="2370CA85" w:rsidR="00923333" w:rsidRDefault="00567A02" w:rsidP="00A35A99">
      <w:pPr>
        <w:spacing w:line="360" w:lineRule="auto"/>
        <w:ind w:left="851" w:firstLine="720"/>
        <w:jc w:val="both"/>
      </w:pPr>
      <w:r>
        <w:t xml:space="preserve">If the </w:t>
      </w:r>
      <w:r w:rsidRPr="006D232D">
        <w:t>customer</w:t>
      </w:r>
      <w:r w:rsidRPr="00C9196B">
        <w:rPr>
          <w:b/>
          <w:bCs/>
        </w:rPr>
        <w:t xml:space="preserve"> choose 2</w:t>
      </w:r>
      <w:r w:rsidR="00F831B1" w:rsidRPr="00C9196B">
        <w:rPr>
          <w:b/>
          <w:bCs/>
        </w:rPr>
        <w:t>,</w:t>
      </w:r>
      <w:r w:rsidR="00F831B1">
        <w:t xml:space="preserve"> </w:t>
      </w:r>
      <w:r w:rsidR="00171C7A">
        <w:t xml:space="preserve">then the program asks the </w:t>
      </w:r>
      <w:r w:rsidR="00171C7A" w:rsidRPr="00A35A99">
        <w:t>customer</w:t>
      </w:r>
      <w:r w:rsidR="00171C7A">
        <w:t xml:space="preserve"> to </w:t>
      </w:r>
      <w:r w:rsidR="00171C7A" w:rsidRPr="00A35A99">
        <w:t>input</w:t>
      </w:r>
      <w:r w:rsidR="00171C7A">
        <w:t xml:space="preserve"> his/her </w:t>
      </w:r>
      <w:r w:rsidR="00171C7A" w:rsidRPr="00984D62">
        <w:rPr>
          <w:b/>
          <w:bCs/>
        </w:rPr>
        <w:t>username</w:t>
      </w:r>
      <w:r w:rsidR="004D2A9C">
        <w:t xml:space="preserve">, </w:t>
      </w:r>
      <w:r w:rsidR="00171C7A" w:rsidRPr="00984D62">
        <w:rPr>
          <w:b/>
          <w:bCs/>
        </w:rPr>
        <w:t>password</w:t>
      </w:r>
      <w:r w:rsidR="002E05D1">
        <w:rPr>
          <w:b/>
          <w:bCs/>
        </w:rPr>
        <w:t>,</w:t>
      </w:r>
      <w:r w:rsidR="004D2A9C">
        <w:rPr>
          <w:b/>
          <w:bCs/>
        </w:rPr>
        <w:t xml:space="preserve"> </w:t>
      </w:r>
      <w:r w:rsidR="004D2A9C" w:rsidRPr="00A35A99">
        <w:t>and</w:t>
      </w:r>
      <w:r w:rsidR="004D2A9C">
        <w:rPr>
          <w:b/>
          <w:bCs/>
        </w:rPr>
        <w:t xml:space="preserve"> member</w:t>
      </w:r>
      <w:r w:rsidR="00144CA9">
        <w:rPr>
          <w:b/>
          <w:bCs/>
        </w:rPr>
        <w:t xml:space="preserve"> </w:t>
      </w:r>
      <w:r w:rsidR="004D2A9C">
        <w:rPr>
          <w:b/>
          <w:bCs/>
        </w:rPr>
        <w:t>type</w:t>
      </w:r>
      <w:r w:rsidR="00171C7A">
        <w:rPr>
          <w:b/>
          <w:bCs/>
        </w:rPr>
        <w:t xml:space="preserve">. </w:t>
      </w:r>
      <w:r w:rsidR="00A35A99">
        <w:t>And</w:t>
      </w:r>
      <w:r w:rsidR="00A35A99">
        <w:rPr>
          <w:b/>
          <w:bCs/>
        </w:rPr>
        <w:t xml:space="preserve"> </w:t>
      </w:r>
      <w:r w:rsidR="00A118A6">
        <w:t>the</w:t>
      </w:r>
      <w:r w:rsidR="00171C7A">
        <w:t xml:space="preserve"> program also</w:t>
      </w:r>
      <w:r w:rsidR="00B81A6C">
        <w:rPr>
          <w:b/>
          <w:bCs/>
        </w:rPr>
        <w:t>:</w:t>
      </w:r>
      <w:r w:rsidR="00171C7A">
        <w:t xml:space="preserve"> </w:t>
      </w:r>
    </w:p>
    <w:p w14:paraId="48EBE5F7" w14:textId="650CA11D" w:rsidR="00B073B0" w:rsidRPr="00B073B0" w:rsidRDefault="005D15CA" w:rsidP="00A35A99">
      <w:pPr>
        <w:pStyle w:val="ListParagraph"/>
        <w:numPr>
          <w:ilvl w:val="3"/>
          <w:numId w:val="14"/>
        </w:numPr>
        <w:spacing w:line="360" w:lineRule="auto"/>
        <w:ind w:left="1276" w:hanging="425"/>
      </w:pPr>
      <w:r w:rsidRPr="00A35A99">
        <w:t>Validate</w:t>
      </w:r>
      <w:r w:rsidR="00697FA7" w:rsidRPr="00A35A99">
        <w:t>s</w:t>
      </w:r>
      <w:r>
        <w:t xml:space="preserve"> t</w:t>
      </w:r>
      <w:r w:rsidR="00676FF3">
        <w:t>h</w:t>
      </w:r>
      <w:r w:rsidR="00171C7A" w:rsidRPr="00100F2F">
        <w:t>e</w:t>
      </w:r>
      <w:r w:rsidR="00171C7A" w:rsidRPr="00100F2F">
        <w:rPr>
          <w:b/>
          <w:bCs/>
        </w:rPr>
        <w:t xml:space="preserve"> username’s length</w:t>
      </w:r>
      <w:r w:rsidR="00171C7A">
        <w:t xml:space="preserve"> and </w:t>
      </w:r>
      <w:r w:rsidR="00171C7A" w:rsidRPr="00100F2F">
        <w:rPr>
          <w:b/>
          <w:bCs/>
        </w:rPr>
        <w:t>password’s length</w:t>
      </w:r>
      <w:r w:rsidR="00171C7A">
        <w:t xml:space="preserve"> must be </w:t>
      </w:r>
      <w:r w:rsidR="00171C7A" w:rsidRPr="000B756F">
        <w:rPr>
          <w:b/>
          <w:bCs/>
        </w:rPr>
        <w:t>longer than 5</w:t>
      </w:r>
      <w:r w:rsidR="005A3C44">
        <w:rPr>
          <w:b/>
          <w:bCs/>
        </w:rPr>
        <w:t>.</w:t>
      </w:r>
    </w:p>
    <w:p w14:paraId="2260A0CA" w14:textId="2D1591FB" w:rsidR="005D3D0B" w:rsidRDefault="00697FA7" w:rsidP="00A35A99">
      <w:pPr>
        <w:pStyle w:val="ListParagraph"/>
        <w:numPr>
          <w:ilvl w:val="3"/>
          <w:numId w:val="14"/>
        </w:numPr>
        <w:spacing w:line="360" w:lineRule="auto"/>
        <w:ind w:left="1276" w:hanging="425"/>
      </w:pPr>
      <w:r w:rsidRPr="00A35A99">
        <w:t>Validate</w:t>
      </w:r>
      <w:r w:rsidR="00287A5F" w:rsidRPr="00A35A99">
        <w:t>s</w:t>
      </w:r>
      <w:r>
        <w:t xml:space="preserve"> </w:t>
      </w:r>
      <w:r w:rsidR="00A35A99">
        <w:t>t</w:t>
      </w:r>
      <w:r w:rsidR="005544C7" w:rsidRPr="005544C7">
        <w:t>he</w:t>
      </w:r>
      <w:r w:rsidR="005544C7">
        <w:rPr>
          <w:b/>
          <w:bCs/>
        </w:rPr>
        <w:t xml:space="preserve"> member type </w:t>
      </w:r>
      <w:r w:rsidR="005544C7" w:rsidRPr="005544C7">
        <w:t xml:space="preserve">must be </w:t>
      </w:r>
      <w:r w:rsidR="005544C7">
        <w:rPr>
          <w:b/>
          <w:bCs/>
        </w:rPr>
        <w:t xml:space="preserve">gold or silver </w:t>
      </w:r>
      <w:r w:rsidR="005544C7" w:rsidRPr="00A35A99">
        <w:rPr>
          <w:b/>
          <w:bCs/>
        </w:rPr>
        <w:t>(case insensitive)</w:t>
      </w:r>
      <w:r w:rsidR="00171C7A">
        <w:t>.</w:t>
      </w:r>
    </w:p>
    <w:p w14:paraId="13E673BC" w14:textId="1438C079" w:rsidR="009617F5" w:rsidRDefault="009617F5" w:rsidP="00A35A99">
      <w:pPr>
        <w:pStyle w:val="ListParagraph"/>
        <w:numPr>
          <w:ilvl w:val="3"/>
          <w:numId w:val="14"/>
        </w:numPr>
        <w:spacing w:line="360" w:lineRule="auto"/>
        <w:ind w:left="1276" w:hanging="425"/>
      </w:pPr>
      <w:r>
        <w:t xml:space="preserve">After </w:t>
      </w:r>
      <w:r w:rsidR="00A973C5" w:rsidRPr="00A35A99">
        <w:t>the inputs are done</w:t>
      </w:r>
      <w:r>
        <w:t xml:space="preserve">, </w:t>
      </w:r>
      <w:r w:rsidRPr="00A35A99">
        <w:t>the program</w:t>
      </w:r>
      <w:r>
        <w:t xml:space="preserve"> will </w:t>
      </w:r>
      <w:r w:rsidRPr="006530C2">
        <w:rPr>
          <w:b/>
          <w:bCs/>
        </w:rPr>
        <w:t xml:space="preserve">save </w:t>
      </w:r>
      <w:r w:rsidRPr="00727C8E">
        <w:t>the customer data</w:t>
      </w:r>
      <w:r>
        <w:t xml:space="preserve"> to the </w:t>
      </w:r>
      <w:r w:rsidRPr="00A35A99">
        <w:t>system</w:t>
      </w:r>
      <w:r>
        <w:t>.</w:t>
      </w:r>
    </w:p>
    <w:p w14:paraId="18130825" w14:textId="77777777" w:rsidR="009F6998" w:rsidRDefault="008A1528" w:rsidP="009F6998">
      <w:pPr>
        <w:keepNext/>
        <w:spacing w:line="360" w:lineRule="auto"/>
        <w:jc w:val="center"/>
      </w:pPr>
      <w:r w:rsidRPr="008A1528">
        <w:rPr>
          <w:noProof/>
        </w:rPr>
        <w:drawing>
          <wp:inline distT="0" distB="0" distL="0" distR="0" wp14:anchorId="2ECA55B0" wp14:editId="32DF84B1">
            <wp:extent cx="5760000" cy="915078"/>
            <wp:effectExtent l="19050" t="19050" r="12700" b="1841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 rotWithShape="1">
                    <a:blip r:embed="rId12"/>
                    <a:srcRect l="-766" t="10036" r="-18492"/>
                    <a:stretch/>
                  </pic:blipFill>
                  <pic:spPr bwMode="auto">
                    <a:xfrm>
                      <a:off x="0" y="0"/>
                      <a:ext cx="5760000" cy="915078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C23638" w14:textId="53101128" w:rsidR="008A1528" w:rsidRPr="00FB2EA2" w:rsidRDefault="009F6998" w:rsidP="00FB2EA2">
      <w:pPr>
        <w:pStyle w:val="Caption"/>
        <w:spacing w:line="360" w:lineRule="auto"/>
        <w:jc w:val="center"/>
        <w:rPr>
          <w:b/>
          <w:bCs/>
          <w:i w:val="0"/>
          <w:iCs w:val="0"/>
          <w:color w:val="auto"/>
        </w:rPr>
      </w:pPr>
      <w:r w:rsidRPr="00FB2EA2">
        <w:rPr>
          <w:b/>
          <w:bCs/>
          <w:i w:val="0"/>
          <w:iCs w:val="0"/>
          <w:color w:val="auto"/>
        </w:rPr>
        <w:t xml:space="preserve">Figure </w:t>
      </w:r>
      <w:r w:rsidR="00A80C57" w:rsidRPr="00FB2EA2">
        <w:rPr>
          <w:b/>
          <w:bCs/>
          <w:i w:val="0"/>
          <w:iCs w:val="0"/>
          <w:color w:val="auto"/>
        </w:rPr>
        <w:fldChar w:fldCharType="begin"/>
      </w:r>
      <w:r w:rsidR="00A80C57" w:rsidRPr="00FB2EA2">
        <w:rPr>
          <w:b/>
          <w:bCs/>
          <w:i w:val="0"/>
          <w:iCs w:val="0"/>
          <w:color w:val="auto"/>
        </w:rPr>
        <w:instrText xml:space="preserve"> SEQ Figure \* ARABIC </w:instrText>
      </w:r>
      <w:r w:rsidR="00A80C57" w:rsidRPr="00FB2EA2">
        <w:rPr>
          <w:b/>
          <w:bCs/>
          <w:i w:val="0"/>
          <w:iCs w:val="0"/>
          <w:color w:val="auto"/>
        </w:rPr>
        <w:fldChar w:fldCharType="separate"/>
      </w:r>
      <w:r w:rsidRPr="00FB2EA2">
        <w:rPr>
          <w:b/>
          <w:bCs/>
          <w:i w:val="0"/>
          <w:iCs w:val="0"/>
          <w:color w:val="auto"/>
        </w:rPr>
        <w:t>3</w:t>
      </w:r>
      <w:r w:rsidR="00A80C57" w:rsidRPr="00FB2EA2">
        <w:rPr>
          <w:b/>
          <w:bCs/>
          <w:i w:val="0"/>
          <w:iCs w:val="0"/>
          <w:color w:val="auto"/>
        </w:rPr>
        <w:fldChar w:fldCharType="end"/>
      </w:r>
      <w:r w:rsidRPr="00FB2EA2">
        <w:rPr>
          <w:b/>
          <w:bCs/>
          <w:i w:val="0"/>
          <w:iCs w:val="0"/>
          <w:color w:val="auto"/>
        </w:rPr>
        <w:t xml:space="preserve">. Register </w:t>
      </w:r>
      <w:r w:rsidR="00FB2EA2">
        <w:rPr>
          <w:b/>
          <w:bCs/>
          <w:i w:val="0"/>
          <w:iCs w:val="0"/>
          <w:color w:val="auto"/>
        </w:rPr>
        <w:t>M</w:t>
      </w:r>
      <w:r w:rsidRPr="00FB2EA2">
        <w:rPr>
          <w:b/>
          <w:bCs/>
          <w:i w:val="0"/>
          <w:iCs w:val="0"/>
          <w:color w:val="auto"/>
        </w:rPr>
        <w:t>enu</w:t>
      </w:r>
    </w:p>
    <w:p w14:paraId="29A1C390" w14:textId="7F5DC718" w:rsidR="005A777E" w:rsidRPr="00362146" w:rsidRDefault="004D62C3" w:rsidP="001A3E67">
      <w:pPr>
        <w:pStyle w:val="ListParagraph"/>
        <w:numPr>
          <w:ilvl w:val="1"/>
          <w:numId w:val="14"/>
        </w:numPr>
        <w:spacing w:line="360" w:lineRule="auto"/>
        <w:ind w:left="851" w:hanging="425"/>
        <w:rPr>
          <w:b/>
          <w:bCs/>
        </w:rPr>
      </w:pPr>
      <w:r w:rsidRPr="00362146">
        <w:rPr>
          <w:b/>
          <w:bCs/>
        </w:rPr>
        <w:t>Exit</w:t>
      </w:r>
    </w:p>
    <w:p w14:paraId="68C10D21" w14:textId="456F2112" w:rsidR="00806C2A" w:rsidRDefault="00B96BF8" w:rsidP="001A3E67">
      <w:pPr>
        <w:spacing w:line="360" w:lineRule="auto"/>
        <w:ind w:left="851" w:firstLine="720"/>
        <w:jc w:val="both"/>
      </w:pPr>
      <w:r>
        <w:t xml:space="preserve">If the </w:t>
      </w:r>
      <w:r w:rsidRPr="001A3E67">
        <w:t>customer</w:t>
      </w:r>
      <w:r w:rsidRPr="00C9196B">
        <w:rPr>
          <w:b/>
          <w:bCs/>
        </w:rPr>
        <w:t xml:space="preserve"> choos</w:t>
      </w:r>
      <w:r w:rsidR="001A3E67">
        <w:rPr>
          <w:b/>
          <w:bCs/>
        </w:rPr>
        <w:t>e</w:t>
      </w:r>
      <w:r w:rsidRPr="00C9196B">
        <w:rPr>
          <w:b/>
          <w:bCs/>
        </w:rPr>
        <w:t xml:space="preserve"> 3</w:t>
      </w:r>
      <w:r>
        <w:t xml:space="preserve">, then the </w:t>
      </w:r>
      <w:r w:rsidRPr="007B1430">
        <w:t xml:space="preserve">program will be </w:t>
      </w:r>
      <w:r w:rsidR="006E6527">
        <w:rPr>
          <w:b/>
          <w:bCs/>
        </w:rPr>
        <w:t>terminate</w:t>
      </w:r>
      <w:r w:rsidR="00E050CF">
        <w:rPr>
          <w:b/>
          <w:bCs/>
        </w:rPr>
        <w:t>d</w:t>
      </w:r>
      <w:r>
        <w:t>.</w:t>
      </w:r>
    </w:p>
    <w:p w14:paraId="53547EBD" w14:textId="77777777" w:rsidR="00CF1AFE" w:rsidRDefault="00CF1AFE" w:rsidP="00CF1AFE">
      <w:pPr>
        <w:spacing w:line="360" w:lineRule="auto"/>
        <w:jc w:val="both"/>
      </w:pPr>
    </w:p>
    <w:p w14:paraId="6B1CB34F" w14:textId="0310EFFE" w:rsidR="00885759" w:rsidRPr="00D93517" w:rsidRDefault="00885759" w:rsidP="00F20DCA">
      <w:pPr>
        <w:pStyle w:val="ListParagraph"/>
        <w:numPr>
          <w:ilvl w:val="0"/>
          <w:numId w:val="14"/>
        </w:numPr>
        <w:spacing w:before="240" w:line="360" w:lineRule="auto"/>
        <w:ind w:left="426" w:hanging="426"/>
        <w:rPr>
          <w:b/>
          <w:bCs/>
        </w:rPr>
      </w:pPr>
      <w:r w:rsidRPr="00D93517">
        <w:rPr>
          <w:b/>
          <w:bCs/>
        </w:rPr>
        <w:t>Main Menu</w:t>
      </w:r>
    </w:p>
    <w:p w14:paraId="6845CDB0" w14:textId="20BBED87" w:rsidR="00710B66" w:rsidRDefault="00130D40" w:rsidP="00F20DCA">
      <w:pPr>
        <w:spacing w:line="360" w:lineRule="auto"/>
        <w:ind w:left="426" w:firstLine="720"/>
        <w:jc w:val="both"/>
      </w:pPr>
      <w:r>
        <w:t xml:space="preserve">After the customer </w:t>
      </w:r>
      <w:r w:rsidRPr="00F20DCA">
        <w:t>is</w:t>
      </w:r>
      <w:r>
        <w:t xml:space="preserve"> </w:t>
      </w:r>
      <w:r w:rsidRPr="00411A2A">
        <w:rPr>
          <w:b/>
          <w:bCs/>
        </w:rPr>
        <w:t>log</w:t>
      </w:r>
      <w:r w:rsidR="00411A2A">
        <w:rPr>
          <w:b/>
          <w:bCs/>
        </w:rPr>
        <w:t xml:space="preserve"> </w:t>
      </w:r>
      <w:r w:rsidRPr="00411A2A">
        <w:rPr>
          <w:b/>
          <w:bCs/>
        </w:rPr>
        <w:t>in</w:t>
      </w:r>
      <w:r w:rsidR="00FB4A6B">
        <w:t xml:space="preserve">, the program will </w:t>
      </w:r>
      <w:r w:rsidR="00FB4A6B" w:rsidRPr="00BC1103">
        <w:rPr>
          <w:b/>
          <w:bCs/>
        </w:rPr>
        <w:t>show list of tofu</w:t>
      </w:r>
      <w:r w:rsidR="00F903F1">
        <w:t xml:space="preserve"> and </w:t>
      </w:r>
      <w:r w:rsidR="00F903F1" w:rsidRPr="00BC1103">
        <w:rPr>
          <w:b/>
          <w:bCs/>
        </w:rPr>
        <w:t>current cart of the customer</w:t>
      </w:r>
      <w:r w:rsidR="007754B5">
        <w:t xml:space="preserve">, </w:t>
      </w:r>
      <w:r w:rsidR="00351460">
        <w:t>below</w:t>
      </w:r>
      <w:r w:rsidR="007754B5">
        <w:t xml:space="preserve"> are the </w:t>
      </w:r>
      <w:r w:rsidR="00EC640F" w:rsidRPr="00F20DCA">
        <w:t>currently</w:t>
      </w:r>
      <w:r w:rsidR="00EC640F" w:rsidRPr="000A666E">
        <w:rPr>
          <w:b/>
          <w:bCs/>
        </w:rPr>
        <w:t xml:space="preserve"> </w:t>
      </w:r>
      <w:r w:rsidR="007754B5" w:rsidRPr="000A666E">
        <w:rPr>
          <w:b/>
          <w:bCs/>
        </w:rPr>
        <w:t>available</w:t>
      </w:r>
      <w:r w:rsidR="007754B5">
        <w:t xml:space="preserve"> </w:t>
      </w:r>
      <w:r w:rsidR="007754B5" w:rsidRPr="00C9718E">
        <w:rPr>
          <w:b/>
          <w:bCs/>
        </w:rPr>
        <w:t>tofu</w:t>
      </w:r>
      <w:r w:rsidR="007754B5">
        <w:t xml:space="preserve"> in the system </w:t>
      </w:r>
      <w:r w:rsidR="0012285E">
        <w:t>(</w:t>
      </w:r>
      <w:r w:rsidR="00D46362" w:rsidRPr="00D46362">
        <w:t>c</w:t>
      </w:r>
      <w:r w:rsidR="00D46362">
        <w:t xml:space="preserve">ould </w:t>
      </w:r>
      <w:r w:rsidR="00D46362" w:rsidRPr="00D46362">
        <w:t>add more to the system in the future</w:t>
      </w:r>
      <w:r w:rsidR="00EE2879">
        <w:t xml:space="preserve"> if needed</w:t>
      </w:r>
      <w:r w:rsidR="0012285E">
        <w:t>)</w:t>
      </w:r>
      <w:r w:rsidR="00F20DCA">
        <w:t>.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4536"/>
        <w:gridCol w:w="4536"/>
      </w:tblGrid>
      <w:tr w:rsidR="00041582" w14:paraId="40D89922" w14:textId="77777777" w:rsidTr="000F2039">
        <w:tc>
          <w:tcPr>
            <w:tcW w:w="4536" w:type="dxa"/>
            <w:shd w:val="clear" w:color="auto" w:fill="BFBFBF" w:themeFill="background1" w:themeFillShade="BF"/>
          </w:tcPr>
          <w:p w14:paraId="21867F2F" w14:textId="2D0D9AA7" w:rsidR="00041582" w:rsidRPr="00004383" w:rsidRDefault="00041582" w:rsidP="00041582">
            <w:pPr>
              <w:spacing w:line="360" w:lineRule="auto"/>
              <w:jc w:val="center"/>
              <w:rPr>
                <w:b/>
                <w:bCs/>
              </w:rPr>
            </w:pPr>
            <w:r w:rsidRPr="00004383">
              <w:rPr>
                <w:b/>
                <w:bCs/>
              </w:rPr>
              <w:t>Tofu Name</w:t>
            </w:r>
          </w:p>
        </w:tc>
        <w:tc>
          <w:tcPr>
            <w:tcW w:w="4536" w:type="dxa"/>
            <w:shd w:val="clear" w:color="auto" w:fill="BFBFBF" w:themeFill="background1" w:themeFillShade="BF"/>
          </w:tcPr>
          <w:p w14:paraId="3FC9EEBD" w14:textId="5659D86E" w:rsidR="00041582" w:rsidRPr="00004383" w:rsidRDefault="00041582" w:rsidP="00041582">
            <w:pPr>
              <w:spacing w:line="360" w:lineRule="auto"/>
              <w:jc w:val="center"/>
              <w:rPr>
                <w:b/>
                <w:bCs/>
              </w:rPr>
            </w:pPr>
            <w:r w:rsidRPr="00004383">
              <w:rPr>
                <w:b/>
                <w:bCs/>
              </w:rPr>
              <w:t>Price</w:t>
            </w:r>
          </w:p>
        </w:tc>
      </w:tr>
      <w:tr w:rsidR="00041582" w14:paraId="2C993EC1" w14:textId="77777777" w:rsidTr="000F2039">
        <w:tc>
          <w:tcPr>
            <w:tcW w:w="4536" w:type="dxa"/>
          </w:tcPr>
          <w:p w14:paraId="50778A56" w14:textId="61290618" w:rsidR="00041582" w:rsidRDefault="00041582" w:rsidP="00041582">
            <w:pPr>
              <w:spacing w:line="360" w:lineRule="auto"/>
              <w:jc w:val="center"/>
            </w:pPr>
            <w:r>
              <w:t>Medium Black Tofu</w:t>
            </w:r>
          </w:p>
        </w:tc>
        <w:tc>
          <w:tcPr>
            <w:tcW w:w="4536" w:type="dxa"/>
          </w:tcPr>
          <w:p w14:paraId="1502EF0B" w14:textId="7C502D7A" w:rsidR="00041582" w:rsidRDefault="00041582" w:rsidP="00041582">
            <w:pPr>
              <w:spacing w:line="360" w:lineRule="auto"/>
              <w:jc w:val="center"/>
            </w:pPr>
            <w:r>
              <w:t>20000</w:t>
            </w:r>
          </w:p>
        </w:tc>
      </w:tr>
      <w:tr w:rsidR="00041582" w14:paraId="58611370" w14:textId="77777777" w:rsidTr="000F2039">
        <w:tc>
          <w:tcPr>
            <w:tcW w:w="4536" w:type="dxa"/>
          </w:tcPr>
          <w:p w14:paraId="0E095014" w14:textId="5304AA8F" w:rsidR="00041582" w:rsidRDefault="00041582" w:rsidP="00041582">
            <w:pPr>
              <w:spacing w:line="360" w:lineRule="auto"/>
              <w:jc w:val="center"/>
            </w:pPr>
            <w:r>
              <w:t>Firm Block Tofu</w:t>
            </w:r>
          </w:p>
        </w:tc>
        <w:tc>
          <w:tcPr>
            <w:tcW w:w="4536" w:type="dxa"/>
          </w:tcPr>
          <w:p w14:paraId="1651BA34" w14:textId="6531DEA7" w:rsidR="00041582" w:rsidRDefault="00041582" w:rsidP="00041582">
            <w:pPr>
              <w:spacing w:line="360" w:lineRule="auto"/>
              <w:jc w:val="center"/>
            </w:pPr>
            <w:r>
              <w:t>10000</w:t>
            </w:r>
          </w:p>
        </w:tc>
      </w:tr>
      <w:tr w:rsidR="00041582" w14:paraId="518ED5C0" w14:textId="77777777" w:rsidTr="000F2039">
        <w:tc>
          <w:tcPr>
            <w:tcW w:w="4536" w:type="dxa"/>
          </w:tcPr>
          <w:p w14:paraId="1F339285" w14:textId="6D5198F5" w:rsidR="00041582" w:rsidRDefault="00041582" w:rsidP="00041582">
            <w:pPr>
              <w:spacing w:line="360" w:lineRule="auto"/>
              <w:jc w:val="center"/>
            </w:pPr>
            <w:r>
              <w:t>Smoked Block Tofu</w:t>
            </w:r>
          </w:p>
        </w:tc>
        <w:tc>
          <w:tcPr>
            <w:tcW w:w="4536" w:type="dxa"/>
          </w:tcPr>
          <w:p w14:paraId="1888C233" w14:textId="75776540" w:rsidR="00041582" w:rsidRDefault="00BD25E2" w:rsidP="00041582">
            <w:pPr>
              <w:spacing w:line="360" w:lineRule="auto"/>
              <w:jc w:val="center"/>
            </w:pPr>
            <w:r>
              <w:t>30000</w:t>
            </w:r>
          </w:p>
        </w:tc>
      </w:tr>
    </w:tbl>
    <w:p w14:paraId="358CA911" w14:textId="7B342937" w:rsidR="0012285E" w:rsidRDefault="00927B7B" w:rsidP="000F2039">
      <w:pPr>
        <w:spacing w:before="240" w:after="240" w:line="360" w:lineRule="auto"/>
        <w:ind w:left="426" w:firstLine="720"/>
        <w:jc w:val="both"/>
      </w:pPr>
      <w:r>
        <w:lastRenderedPageBreak/>
        <w:t xml:space="preserve">And also, the program asks the </w:t>
      </w:r>
      <w:r w:rsidR="00061EE2" w:rsidRPr="004D0AA2">
        <w:t>customer</w:t>
      </w:r>
      <w:r w:rsidR="00E45994" w:rsidRPr="004D0AA2">
        <w:t>/user</w:t>
      </w:r>
      <w:r w:rsidRPr="004D0AA2">
        <w:t xml:space="preserve"> to input</w:t>
      </w:r>
      <w:r w:rsidRPr="00787DBC">
        <w:rPr>
          <w:b/>
          <w:bCs/>
        </w:rPr>
        <w:t xml:space="preserve"> </w:t>
      </w:r>
      <w:r w:rsidRPr="00F3146F">
        <w:rPr>
          <w:b/>
          <w:bCs/>
        </w:rPr>
        <w:t>between 1</w:t>
      </w:r>
      <w:r>
        <w:t xml:space="preserve"> </w:t>
      </w:r>
      <w:r w:rsidR="004D0AA2" w:rsidRPr="002B6C08">
        <w:rPr>
          <w:b/>
          <w:bCs/>
        </w:rPr>
        <w:t>and</w:t>
      </w:r>
      <w:r w:rsidR="00411325">
        <w:t xml:space="preserve"> </w:t>
      </w:r>
      <w:r w:rsidR="007E33CF" w:rsidRPr="00F3146F">
        <w:rPr>
          <w:b/>
          <w:bCs/>
        </w:rPr>
        <w:t>size</w:t>
      </w:r>
      <w:r w:rsidR="00C90D26" w:rsidRPr="00F3146F">
        <w:rPr>
          <w:b/>
          <w:bCs/>
        </w:rPr>
        <w:t xml:space="preserve"> of</w:t>
      </w:r>
      <w:r w:rsidR="00CB10CB" w:rsidRPr="00F3146F">
        <w:rPr>
          <w:b/>
          <w:bCs/>
        </w:rPr>
        <w:t xml:space="preserve"> the</w:t>
      </w:r>
      <w:r w:rsidR="00C90D26" w:rsidRPr="00F3146F">
        <w:rPr>
          <w:b/>
          <w:bCs/>
        </w:rPr>
        <w:t xml:space="preserve"> </w:t>
      </w:r>
      <w:r w:rsidR="00387002" w:rsidRPr="00F3146F">
        <w:rPr>
          <w:b/>
          <w:bCs/>
        </w:rPr>
        <w:t xml:space="preserve">list of </w:t>
      </w:r>
      <w:r w:rsidR="007F2E1E" w:rsidRPr="00F3146F">
        <w:rPr>
          <w:b/>
          <w:bCs/>
        </w:rPr>
        <w:t>tofu</w:t>
      </w:r>
      <w:r w:rsidR="00C90D26">
        <w:t>.</w:t>
      </w:r>
      <w:r w:rsidR="005514AC">
        <w:t xml:space="preserve"> </w:t>
      </w:r>
      <w:r w:rsidR="002B6C08">
        <w:t>I</w:t>
      </w:r>
      <w:r w:rsidR="000D278A">
        <w:t xml:space="preserve">f the </w:t>
      </w:r>
      <w:r w:rsidR="000D278A" w:rsidRPr="00AB1377">
        <w:t>customer choose</w:t>
      </w:r>
      <w:r w:rsidR="008F4081" w:rsidRPr="00AB1377">
        <w:t>s</w:t>
      </w:r>
      <w:r w:rsidR="000D278A" w:rsidRPr="00AB1377">
        <w:t xml:space="preserve"> </w:t>
      </w:r>
      <w:r w:rsidR="00995DB2" w:rsidRPr="00AB1377">
        <w:t>between</w:t>
      </w:r>
      <w:r w:rsidR="000D278A" w:rsidRPr="00AB1377">
        <w:t xml:space="preserve"> 1 to </w:t>
      </w:r>
      <w:r w:rsidR="000E73DD" w:rsidRPr="00AB1377">
        <w:t xml:space="preserve">the </w:t>
      </w:r>
      <w:r w:rsidR="000D278A" w:rsidRPr="00AB1377">
        <w:t>size of the list of tofu</w:t>
      </w:r>
      <w:r w:rsidR="00C35AF9" w:rsidRPr="00AB1377">
        <w:t>,</w:t>
      </w:r>
      <w:r w:rsidR="00C35AF9">
        <w:t xml:space="preserve"> </w:t>
      </w:r>
      <w:r w:rsidR="00C35AF9" w:rsidRPr="00AB1377">
        <w:t>the</w:t>
      </w:r>
      <w:r w:rsidR="00C35AF9" w:rsidRPr="002C001D">
        <w:rPr>
          <w:b/>
          <w:bCs/>
        </w:rPr>
        <w:t xml:space="preserve"> selected tofu</w:t>
      </w:r>
      <w:r w:rsidR="00C35AF9">
        <w:t xml:space="preserve"> will be </w:t>
      </w:r>
      <w:r w:rsidR="00C35AF9" w:rsidRPr="00A61DC4">
        <w:rPr>
          <w:b/>
          <w:bCs/>
        </w:rPr>
        <w:t>added</w:t>
      </w:r>
      <w:r w:rsidR="00C35AF9">
        <w:t xml:space="preserve"> to </w:t>
      </w:r>
      <w:r w:rsidR="002C001D">
        <w:t xml:space="preserve">the </w:t>
      </w:r>
      <w:r w:rsidR="00C35AF9" w:rsidRPr="00A61DC4">
        <w:rPr>
          <w:b/>
          <w:bCs/>
        </w:rPr>
        <w:t>cart</w:t>
      </w:r>
      <w:r w:rsidR="00C35AF9">
        <w:t>.</w:t>
      </w:r>
    </w:p>
    <w:p w14:paraId="57DE7A44" w14:textId="77777777" w:rsidR="009F6998" w:rsidRDefault="0012285E" w:rsidP="009F6998">
      <w:pPr>
        <w:keepNext/>
        <w:spacing w:line="360" w:lineRule="auto"/>
        <w:jc w:val="center"/>
      </w:pPr>
      <w:r w:rsidRPr="0012285E">
        <w:rPr>
          <w:noProof/>
        </w:rPr>
        <w:drawing>
          <wp:inline distT="0" distB="0" distL="0" distR="0" wp14:anchorId="54DB578F" wp14:editId="0A4EEF53">
            <wp:extent cx="5758815" cy="2895600"/>
            <wp:effectExtent l="19050" t="19050" r="13335" b="19050"/>
            <wp:docPr id="11" name="Picture 1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low confidence"/>
                    <pic:cNvPicPr/>
                  </pic:nvPicPr>
                  <pic:blipFill rotWithShape="1">
                    <a:blip r:embed="rId13"/>
                    <a:srcRect l="-1155" t="4164" r="-28161" b="-1547"/>
                    <a:stretch/>
                  </pic:blipFill>
                  <pic:spPr bwMode="auto">
                    <a:xfrm>
                      <a:off x="0" y="0"/>
                      <a:ext cx="5760000" cy="2896196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A7FF46" w14:textId="3E4E3384" w:rsidR="00DA46EC" w:rsidRPr="00665CDF" w:rsidRDefault="009F6998" w:rsidP="00665CDF">
      <w:pPr>
        <w:pStyle w:val="Caption"/>
        <w:spacing w:line="360" w:lineRule="auto"/>
        <w:jc w:val="center"/>
        <w:rPr>
          <w:b/>
          <w:bCs/>
          <w:i w:val="0"/>
          <w:iCs w:val="0"/>
          <w:color w:val="auto"/>
        </w:rPr>
      </w:pPr>
      <w:r w:rsidRPr="00AB1377">
        <w:rPr>
          <w:b/>
          <w:bCs/>
          <w:i w:val="0"/>
          <w:iCs w:val="0"/>
          <w:color w:val="auto"/>
        </w:rPr>
        <w:t xml:space="preserve">Figure </w:t>
      </w:r>
      <w:r w:rsidR="00A80C57" w:rsidRPr="00AB1377">
        <w:rPr>
          <w:b/>
          <w:bCs/>
          <w:i w:val="0"/>
          <w:iCs w:val="0"/>
          <w:color w:val="auto"/>
        </w:rPr>
        <w:fldChar w:fldCharType="begin"/>
      </w:r>
      <w:r w:rsidR="00A80C57" w:rsidRPr="00AB1377">
        <w:rPr>
          <w:b/>
          <w:bCs/>
          <w:i w:val="0"/>
          <w:iCs w:val="0"/>
          <w:color w:val="auto"/>
        </w:rPr>
        <w:instrText xml:space="preserve"> SEQ Figure \* ARABIC </w:instrText>
      </w:r>
      <w:r w:rsidR="00A80C57" w:rsidRPr="00AB1377">
        <w:rPr>
          <w:b/>
          <w:bCs/>
          <w:i w:val="0"/>
          <w:iCs w:val="0"/>
          <w:color w:val="auto"/>
        </w:rPr>
        <w:fldChar w:fldCharType="separate"/>
      </w:r>
      <w:r w:rsidR="00D92ABA">
        <w:rPr>
          <w:b/>
          <w:bCs/>
          <w:i w:val="0"/>
          <w:iCs w:val="0"/>
          <w:noProof/>
          <w:color w:val="auto"/>
        </w:rPr>
        <w:t>5</w:t>
      </w:r>
      <w:r w:rsidR="00A80C57" w:rsidRPr="00AB1377">
        <w:rPr>
          <w:b/>
          <w:bCs/>
          <w:i w:val="0"/>
          <w:iCs w:val="0"/>
          <w:color w:val="auto"/>
        </w:rPr>
        <w:fldChar w:fldCharType="end"/>
      </w:r>
      <w:r w:rsidRPr="00AB1377">
        <w:rPr>
          <w:b/>
          <w:bCs/>
          <w:i w:val="0"/>
          <w:iCs w:val="0"/>
          <w:color w:val="auto"/>
        </w:rPr>
        <w:t xml:space="preserve">. Main </w:t>
      </w:r>
      <w:r w:rsidR="00AB1377">
        <w:rPr>
          <w:b/>
          <w:bCs/>
          <w:i w:val="0"/>
          <w:iCs w:val="0"/>
          <w:color w:val="auto"/>
        </w:rPr>
        <w:t>M</w:t>
      </w:r>
      <w:r w:rsidRPr="00AB1377">
        <w:rPr>
          <w:b/>
          <w:bCs/>
          <w:i w:val="0"/>
          <w:iCs w:val="0"/>
          <w:color w:val="auto"/>
        </w:rPr>
        <w:t xml:space="preserve">enu with </w:t>
      </w:r>
      <w:r w:rsidR="00AB1377">
        <w:rPr>
          <w:b/>
          <w:bCs/>
          <w:i w:val="0"/>
          <w:iCs w:val="0"/>
          <w:color w:val="auto"/>
        </w:rPr>
        <w:t>E</w:t>
      </w:r>
      <w:r w:rsidRPr="00AB1377">
        <w:rPr>
          <w:b/>
          <w:bCs/>
          <w:i w:val="0"/>
          <w:iCs w:val="0"/>
          <w:color w:val="auto"/>
        </w:rPr>
        <w:t xml:space="preserve">mpty </w:t>
      </w:r>
      <w:r w:rsidR="00AB1377">
        <w:rPr>
          <w:b/>
          <w:bCs/>
          <w:i w:val="0"/>
          <w:iCs w:val="0"/>
          <w:color w:val="auto"/>
        </w:rPr>
        <w:t>C</w:t>
      </w:r>
      <w:r w:rsidRPr="00AB1377">
        <w:rPr>
          <w:b/>
          <w:bCs/>
          <w:i w:val="0"/>
          <w:iCs w:val="0"/>
          <w:color w:val="auto"/>
        </w:rPr>
        <w:t>art</w:t>
      </w:r>
    </w:p>
    <w:p w14:paraId="19696F0A" w14:textId="77777777" w:rsidR="009F6998" w:rsidRDefault="00F17787" w:rsidP="009F6998">
      <w:pPr>
        <w:keepNext/>
        <w:spacing w:line="360" w:lineRule="auto"/>
        <w:jc w:val="center"/>
      </w:pPr>
      <w:r w:rsidRPr="00F17787">
        <w:rPr>
          <w:noProof/>
        </w:rPr>
        <w:drawing>
          <wp:inline distT="0" distB="0" distL="0" distR="0" wp14:anchorId="481DEBFF" wp14:editId="279F8D0F">
            <wp:extent cx="5760000" cy="3915246"/>
            <wp:effectExtent l="19050" t="19050" r="12700" b="28575"/>
            <wp:docPr id="12" name="Picture 12" descr="Text, table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, table, letter&#10;&#10;Description automatically generated"/>
                    <pic:cNvPicPr/>
                  </pic:nvPicPr>
                  <pic:blipFill rotWithShape="1">
                    <a:blip r:embed="rId14"/>
                    <a:srcRect l="-1420" r="-28906"/>
                    <a:stretch/>
                  </pic:blipFill>
                  <pic:spPr bwMode="auto">
                    <a:xfrm>
                      <a:off x="0" y="0"/>
                      <a:ext cx="5760000" cy="3915246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57B1FB" w14:textId="4A85ED77" w:rsidR="00F17787" w:rsidRPr="00C57309" w:rsidRDefault="009F6998" w:rsidP="00C57309">
      <w:pPr>
        <w:pStyle w:val="Caption"/>
        <w:spacing w:line="360" w:lineRule="auto"/>
        <w:jc w:val="center"/>
        <w:rPr>
          <w:b/>
          <w:bCs/>
          <w:i w:val="0"/>
          <w:iCs w:val="0"/>
          <w:color w:val="auto"/>
        </w:rPr>
      </w:pPr>
      <w:r w:rsidRPr="00C57309">
        <w:rPr>
          <w:b/>
          <w:bCs/>
          <w:i w:val="0"/>
          <w:iCs w:val="0"/>
          <w:color w:val="auto"/>
        </w:rPr>
        <w:t xml:space="preserve">Figure </w:t>
      </w:r>
      <w:r w:rsidR="00A80C57" w:rsidRPr="00C57309">
        <w:rPr>
          <w:b/>
          <w:bCs/>
          <w:i w:val="0"/>
          <w:iCs w:val="0"/>
          <w:color w:val="auto"/>
        </w:rPr>
        <w:fldChar w:fldCharType="begin"/>
      </w:r>
      <w:r w:rsidR="00A80C57" w:rsidRPr="00C57309">
        <w:rPr>
          <w:b/>
          <w:bCs/>
          <w:i w:val="0"/>
          <w:iCs w:val="0"/>
          <w:color w:val="auto"/>
        </w:rPr>
        <w:instrText xml:space="preserve"> SEQ Figure \* ARABIC </w:instrText>
      </w:r>
      <w:r w:rsidR="00A80C57" w:rsidRPr="00C57309">
        <w:rPr>
          <w:b/>
          <w:bCs/>
          <w:i w:val="0"/>
          <w:iCs w:val="0"/>
          <w:color w:val="auto"/>
        </w:rPr>
        <w:fldChar w:fldCharType="separate"/>
      </w:r>
      <w:r w:rsidR="00C57309">
        <w:rPr>
          <w:b/>
          <w:bCs/>
          <w:i w:val="0"/>
          <w:iCs w:val="0"/>
          <w:noProof/>
          <w:color w:val="auto"/>
        </w:rPr>
        <w:t>6</w:t>
      </w:r>
      <w:r w:rsidR="00A80C57" w:rsidRPr="00C57309">
        <w:rPr>
          <w:b/>
          <w:bCs/>
          <w:i w:val="0"/>
          <w:iCs w:val="0"/>
          <w:color w:val="auto"/>
        </w:rPr>
        <w:fldChar w:fldCharType="end"/>
      </w:r>
      <w:r w:rsidR="00507139" w:rsidRPr="00C57309">
        <w:rPr>
          <w:b/>
          <w:bCs/>
          <w:i w:val="0"/>
          <w:iCs w:val="0"/>
          <w:color w:val="auto"/>
        </w:rPr>
        <w:t>.</w:t>
      </w:r>
      <w:r w:rsidRPr="00C57309">
        <w:rPr>
          <w:b/>
          <w:bCs/>
          <w:i w:val="0"/>
          <w:iCs w:val="0"/>
          <w:color w:val="auto"/>
        </w:rPr>
        <w:t xml:space="preserve"> Main </w:t>
      </w:r>
      <w:r w:rsidR="00C57309">
        <w:rPr>
          <w:b/>
          <w:bCs/>
          <w:i w:val="0"/>
          <w:iCs w:val="0"/>
          <w:color w:val="auto"/>
        </w:rPr>
        <w:t>M</w:t>
      </w:r>
      <w:r w:rsidRPr="00C57309">
        <w:rPr>
          <w:b/>
          <w:bCs/>
          <w:i w:val="0"/>
          <w:iCs w:val="0"/>
          <w:color w:val="auto"/>
        </w:rPr>
        <w:t>enu</w:t>
      </w:r>
      <w:r w:rsidR="00C57309">
        <w:rPr>
          <w:b/>
          <w:bCs/>
          <w:i w:val="0"/>
          <w:iCs w:val="0"/>
          <w:color w:val="auto"/>
        </w:rPr>
        <w:t xml:space="preserve"> with Cart</w:t>
      </w:r>
    </w:p>
    <w:p w14:paraId="276930E2" w14:textId="47FBBA06" w:rsidR="005F7C18" w:rsidRDefault="00F17787" w:rsidP="00DC3101">
      <w:pPr>
        <w:spacing w:after="240" w:line="360" w:lineRule="auto"/>
        <w:ind w:left="360" w:firstLine="720"/>
        <w:jc w:val="both"/>
      </w:pPr>
      <w:r>
        <w:lastRenderedPageBreak/>
        <w:t xml:space="preserve">If the customer </w:t>
      </w:r>
      <w:r w:rsidRPr="002D5E6B">
        <w:rPr>
          <w:b/>
          <w:bCs/>
        </w:rPr>
        <w:t>choose 0</w:t>
      </w:r>
      <w:r>
        <w:t xml:space="preserve">, then the </w:t>
      </w:r>
      <w:r w:rsidRPr="00295E33">
        <w:t>program</w:t>
      </w:r>
      <w:r w:rsidRPr="002D5E6B">
        <w:rPr>
          <w:b/>
          <w:bCs/>
        </w:rPr>
        <w:t xml:space="preserve"> remove</w:t>
      </w:r>
      <w:r w:rsidR="008D159E" w:rsidRPr="002D5E6B">
        <w:rPr>
          <w:b/>
          <w:bCs/>
        </w:rPr>
        <w:t>s</w:t>
      </w:r>
      <w:r w:rsidRPr="002D5E6B">
        <w:rPr>
          <w:b/>
          <w:bCs/>
        </w:rPr>
        <w:t xml:space="preserve"> </w:t>
      </w:r>
      <w:r w:rsidR="0033797B" w:rsidRPr="002D5E6B">
        <w:rPr>
          <w:b/>
          <w:bCs/>
        </w:rPr>
        <w:t>tofu</w:t>
      </w:r>
      <w:r w:rsidR="0033797B">
        <w:t xml:space="preserve"> </w:t>
      </w:r>
      <w:r w:rsidR="0033797B" w:rsidRPr="00295E33">
        <w:t xml:space="preserve">that </w:t>
      </w:r>
      <w:r w:rsidR="009B05FB" w:rsidRPr="00295E33">
        <w:t>ha</w:t>
      </w:r>
      <w:r w:rsidR="00A45841" w:rsidRPr="00295E33">
        <w:t>ve</w:t>
      </w:r>
      <w:r w:rsidR="0033797B" w:rsidRPr="00295E33">
        <w:t xml:space="preserve"> been added</w:t>
      </w:r>
      <w:r w:rsidR="0033797B" w:rsidRPr="002D5E6B">
        <w:rPr>
          <w:b/>
          <w:bCs/>
        </w:rPr>
        <w:t xml:space="preserve"> </w:t>
      </w:r>
      <w:r w:rsidR="0033797B" w:rsidRPr="00295E33">
        <w:t xml:space="preserve">to the </w:t>
      </w:r>
      <w:r w:rsidRPr="00295E33">
        <w:rPr>
          <w:b/>
          <w:bCs/>
        </w:rPr>
        <w:t>cart</w:t>
      </w:r>
      <w:r w:rsidR="00772E88">
        <w:t xml:space="preserve">, </w:t>
      </w:r>
      <w:r w:rsidRPr="00295E33">
        <w:rPr>
          <w:b/>
          <w:bCs/>
        </w:rPr>
        <w:t>calculate</w:t>
      </w:r>
      <w:r w:rsidR="00DF5CEC" w:rsidRPr="00295E33">
        <w:rPr>
          <w:b/>
          <w:bCs/>
        </w:rPr>
        <w:t>s</w:t>
      </w:r>
      <w:r w:rsidRPr="00295E33">
        <w:rPr>
          <w:b/>
          <w:bCs/>
        </w:rPr>
        <w:t xml:space="preserve"> the total </w:t>
      </w:r>
      <w:r w:rsidR="00835E0C" w:rsidRPr="00295E33">
        <w:rPr>
          <w:b/>
          <w:bCs/>
        </w:rPr>
        <w:t>price</w:t>
      </w:r>
      <w:r w:rsidR="00835E0C" w:rsidRPr="00295E33">
        <w:t>,</w:t>
      </w:r>
      <w:r>
        <w:t xml:space="preserve"> </w:t>
      </w:r>
      <w:r w:rsidR="001563C7">
        <w:t xml:space="preserve">and </w:t>
      </w:r>
      <w:r w:rsidR="001563C7" w:rsidRPr="00295E33">
        <w:t>provide</w:t>
      </w:r>
      <w:r w:rsidR="001A458E" w:rsidRPr="00295E33">
        <w:t>s</w:t>
      </w:r>
      <w:r w:rsidR="00955C63" w:rsidRPr="00295E33">
        <w:t xml:space="preserve"> a</w:t>
      </w:r>
      <w:r w:rsidR="001563C7" w:rsidRPr="002D5E6B">
        <w:rPr>
          <w:b/>
          <w:bCs/>
        </w:rPr>
        <w:t xml:space="preserve"> discount</w:t>
      </w:r>
      <w:r w:rsidR="001563C7">
        <w:t xml:space="preserve"> </w:t>
      </w:r>
      <w:r w:rsidR="001563C7" w:rsidRPr="00295E33">
        <w:t>depend</w:t>
      </w:r>
      <w:r w:rsidR="00372A55" w:rsidRPr="00295E33">
        <w:t>ing</w:t>
      </w:r>
      <w:r w:rsidR="00372A55">
        <w:rPr>
          <w:b/>
          <w:bCs/>
        </w:rPr>
        <w:t xml:space="preserve"> </w:t>
      </w:r>
      <w:r w:rsidR="007D73E7">
        <w:t xml:space="preserve">on </w:t>
      </w:r>
      <w:r w:rsidR="00E95ED3" w:rsidRPr="00295E33">
        <w:t>his/her</w:t>
      </w:r>
      <w:r w:rsidR="007D73E7" w:rsidRPr="002D5E6B">
        <w:rPr>
          <w:b/>
          <w:bCs/>
        </w:rPr>
        <w:t xml:space="preserve"> membership type</w:t>
      </w:r>
      <w:r w:rsidR="007D73E7">
        <w:t>.</w:t>
      </w:r>
    </w:p>
    <w:p w14:paraId="6684F06A" w14:textId="1E989FB8" w:rsidR="002D5E6B" w:rsidRDefault="0093714F" w:rsidP="00DC3101">
      <w:pPr>
        <w:spacing w:after="240" w:line="360" w:lineRule="auto"/>
        <w:ind w:left="360" w:firstLine="720"/>
        <w:jc w:val="both"/>
      </w:pPr>
      <w:r>
        <w:t xml:space="preserve">After the </w:t>
      </w:r>
      <w:r w:rsidRPr="00295E33">
        <w:t xml:space="preserve">price </w:t>
      </w:r>
      <w:r w:rsidR="008466BC" w:rsidRPr="00295E33">
        <w:t>has</w:t>
      </w:r>
      <w:r w:rsidRPr="00295E33">
        <w:t xml:space="preserve"> been calculated</w:t>
      </w:r>
      <w:r w:rsidR="00293670">
        <w:t xml:space="preserve">, </w:t>
      </w:r>
      <w:r w:rsidR="00D87021">
        <w:t>the</w:t>
      </w:r>
      <w:r w:rsidR="0075000B">
        <w:t>n the</w:t>
      </w:r>
      <w:r w:rsidR="00D87021">
        <w:t xml:space="preserve"> program will </w:t>
      </w:r>
      <w:r w:rsidR="00D87021" w:rsidRPr="004D2626">
        <w:rPr>
          <w:b/>
          <w:bCs/>
        </w:rPr>
        <w:t>show the total price</w:t>
      </w:r>
      <w:r w:rsidR="00287A5F">
        <w:rPr>
          <w:b/>
          <w:bCs/>
        </w:rPr>
        <w:t xml:space="preserve">, </w:t>
      </w:r>
      <w:r w:rsidR="00587DD3" w:rsidRPr="00797E29">
        <w:t>asks the customer to</w:t>
      </w:r>
      <w:r w:rsidR="00587DD3">
        <w:rPr>
          <w:b/>
          <w:bCs/>
        </w:rPr>
        <w:t xml:space="preserve"> input his/her money</w:t>
      </w:r>
      <w:r w:rsidR="00287A5F">
        <w:rPr>
          <w:b/>
          <w:bCs/>
        </w:rPr>
        <w:t xml:space="preserve">, </w:t>
      </w:r>
      <w:r w:rsidR="00287A5F" w:rsidRPr="00AB35D0">
        <w:t>and</w:t>
      </w:r>
      <w:r w:rsidR="00287A5F">
        <w:rPr>
          <w:b/>
          <w:bCs/>
        </w:rPr>
        <w:t xml:space="preserve"> </w:t>
      </w:r>
      <w:r w:rsidR="00287A5F" w:rsidRPr="00295E33">
        <w:t>validate</w:t>
      </w:r>
      <w:r w:rsidR="00D94967" w:rsidRPr="00295E33">
        <w:t>s inputted money must be</w:t>
      </w:r>
      <w:r w:rsidR="00D94967">
        <w:rPr>
          <w:b/>
          <w:bCs/>
        </w:rPr>
        <w:t xml:space="preserve"> more than or equal to the total price</w:t>
      </w:r>
      <w:r w:rsidR="00EB6C8A">
        <w:rPr>
          <w:b/>
          <w:bCs/>
        </w:rPr>
        <w:t>.</w:t>
      </w:r>
      <w:r w:rsidR="00EB6C8A">
        <w:t xml:space="preserve"> </w:t>
      </w:r>
    </w:p>
    <w:p w14:paraId="242E46B3" w14:textId="10FF6B2E" w:rsidR="004510C5" w:rsidRPr="00AA59AE" w:rsidRDefault="00FC4936" w:rsidP="00A80C57">
      <w:pPr>
        <w:spacing w:after="240" w:line="360" w:lineRule="auto"/>
        <w:ind w:left="360" w:firstLine="720"/>
        <w:jc w:val="both"/>
        <w:rPr>
          <w:b/>
          <w:bCs/>
        </w:rPr>
      </w:pPr>
      <w:r w:rsidRPr="00B92B12">
        <w:t>Lastly,</w:t>
      </w:r>
      <w:r>
        <w:t xml:space="preserve"> </w:t>
      </w:r>
      <w:r w:rsidRPr="00DC3101">
        <w:t>the program will</w:t>
      </w:r>
      <w:r w:rsidRPr="00B92B12">
        <w:rPr>
          <w:b/>
          <w:bCs/>
        </w:rPr>
        <w:t xml:space="preserve"> show the change</w:t>
      </w:r>
      <w:r>
        <w:t xml:space="preserve"> </w:t>
      </w:r>
      <w:r w:rsidRPr="005445CD">
        <w:t>and</w:t>
      </w:r>
      <w:r w:rsidRPr="00B92B12">
        <w:rPr>
          <w:b/>
          <w:bCs/>
        </w:rPr>
        <w:t xml:space="preserve"> </w:t>
      </w:r>
      <w:r w:rsidRPr="004F037F">
        <w:rPr>
          <w:b/>
          <w:bCs/>
        </w:rPr>
        <w:t>redirect</w:t>
      </w:r>
      <w:r w:rsidRPr="005445CD">
        <w:t xml:space="preserve"> it back</w:t>
      </w:r>
      <w:r w:rsidRPr="00B92B12">
        <w:rPr>
          <w:b/>
          <w:bCs/>
        </w:rPr>
        <w:t xml:space="preserve"> </w:t>
      </w:r>
      <w:r w:rsidRPr="00DC3101">
        <w:t>to the</w:t>
      </w:r>
      <w:r w:rsidRPr="00B92B12">
        <w:rPr>
          <w:b/>
          <w:bCs/>
        </w:rPr>
        <w:t xml:space="preserve"> auth</w:t>
      </w:r>
      <w:r w:rsidR="00DC3101">
        <w:rPr>
          <w:b/>
          <w:bCs/>
        </w:rPr>
        <w:t>entication</w:t>
      </w:r>
      <w:r w:rsidRPr="00B92B12">
        <w:rPr>
          <w:b/>
          <w:bCs/>
        </w:rPr>
        <w:t xml:space="preserve"> men</w:t>
      </w:r>
      <w:r w:rsidR="00B77B5E">
        <w:rPr>
          <w:b/>
          <w:bCs/>
        </w:rPr>
        <w:t>u.</w:t>
      </w:r>
    </w:p>
    <w:p w14:paraId="0F7163A6" w14:textId="77777777" w:rsidR="009F6998" w:rsidRDefault="004510C5" w:rsidP="009F6998">
      <w:pPr>
        <w:keepNext/>
        <w:spacing w:line="360" w:lineRule="auto"/>
        <w:jc w:val="center"/>
      </w:pPr>
      <w:r w:rsidRPr="004510C5">
        <w:rPr>
          <w:noProof/>
        </w:rPr>
        <w:drawing>
          <wp:inline distT="0" distB="0" distL="0" distR="0" wp14:anchorId="6EC51E5E" wp14:editId="1B0CF9B5">
            <wp:extent cx="5760000" cy="644342"/>
            <wp:effectExtent l="19050" t="19050" r="12700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-802" t="-5033" r="11095"/>
                    <a:stretch/>
                  </pic:blipFill>
                  <pic:spPr bwMode="auto">
                    <a:xfrm>
                      <a:off x="0" y="0"/>
                      <a:ext cx="5760000" cy="644342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10C0D3" w14:textId="032BB1BC" w:rsidR="002D5E6B" w:rsidRPr="00665CDF" w:rsidRDefault="009F6998" w:rsidP="00665CDF">
      <w:pPr>
        <w:pStyle w:val="Caption"/>
        <w:spacing w:line="360" w:lineRule="auto"/>
        <w:jc w:val="center"/>
        <w:rPr>
          <w:b/>
          <w:bCs/>
          <w:i w:val="0"/>
          <w:iCs w:val="0"/>
          <w:color w:val="auto"/>
        </w:rPr>
      </w:pPr>
      <w:r w:rsidRPr="00665CDF">
        <w:rPr>
          <w:b/>
          <w:bCs/>
          <w:i w:val="0"/>
          <w:iCs w:val="0"/>
          <w:color w:val="auto"/>
        </w:rPr>
        <w:t xml:space="preserve">Figure </w:t>
      </w:r>
      <w:r w:rsidR="00A80C57" w:rsidRPr="00665CDF">
        <w:rPr>
          <w:b/>
          <w:bCs/>
          <w:i w:val="0"/>
          <w:iCs w:val="0"/>
          <w:color w:val="auto"/>
        </w:rPr>
        <w:fldChar w:fldCharType="begin"/>
      </w:r>
      <w:r w:rsidR="00A80C57" w:rsidRPr="00665CDF">
        <w:rPr>
          <w:b/>
          <w:bCs/>
          <w:i w:val="0"/>
          <w:iCs w:val="0"/>
          <w:color w:val="auto"/>
        </w:rPr>
        <w:instrText xml:space="preserve"> SEQ Figure \* ARABIC </w:instrText>
      </w:r>
      <w:r w:rsidR="00A80C57" w:rsidRPr="00665CDF">
        <w:rPr>
          <w:b/>
          <w:bCs/>
          <w:i w:val="0"/>
          <w:iCs w:val="0"/>
          <w:color w:val="auto"/>
        </w:rPr>
        <w:fldChar w:fldCharType="separate"/>
      </w:r>
      <w:r w:rsidR="00665CDF">
        <w:rPr>
          <w:b/>
          <w:bCs/>
          <w:i w:val="0"/>
          <w:iCs w:val="0"/>
          <w:noProof/>
          <w:color w:val="auto"/>
        </w:rPr>
        <w:t>7</w:t>
      </w:r>
      <w:r w:rsidR="00A80C57" w:rsidRPr="00665CDF">
        <w:rPr>
          <w:b/>
          <w:bCs/>
          <w:i w:val="0"/>
          <w:iCs w:val="0"/>
          <w:color w:val="auto"/>
        </w:rPr>
        <w:fldChar w:fldCharType="end"/>
      </w:r>
      <w:r w:rsidRPr="00665CDF">
        <w:rPr>
          <w:b/>
          <w:bCs/>
          <w:i w:val="0"/>
          <w:iCs w:val="0"/>
          <w:color w:val="auto"/>
        </w:rPr>
        <w:t xml:space="preserve">. Total </w:t>
      </w:r>
      <w:r w:rsidR="00665CDF">
        <w:rPr>
          <w:b/>
          <w:bCs/>
          <w:i w:val="0"/>
          <w:iCs w:val="0"/>
          <w:color w:val="auto"/>
        </w:rPr>
        <w:t>P</w:t>
      </w:r>
      <w:r w:rsidRPr="00665CDF">
        <w:rPr>
          <w:b/>
          <w:bCs/>
          <w:i w:val="0"/>
          <w:iCs w:val="0"/>
          <w:color w:val="auto"/>
        </w:rPr>
        <w:t xml:space="preserve">ayment and </w:t>
      </w:r>
      <w:r w:rsidR="00665CDF">
        <w:rPr>
          <w:b/>
          <w:bCs/>
          <w:i w:val="0"/>
          <w:iCs w:val="0"/>
          <w:color w:val="auto"/>
        </w:rPr>
        <w:t>C</w:t>
      </w:r>
      <w:r w:rsidRPr="00665CDF">
        <w:rPr>
          <w:b/>
          <w:bCs/>
          <w:i w:val="0"/>
          <w:iCs w:val="0"/>
          <w:color w:val="auto"/>
        </w:rPr>
        <w:t>hange</w:t>
      </w:r>
    </w:p>
    <w:p w14:paraId="365A1B0F" w14:textId="150800BB" w:rsidR="0093714F" w:rsidRPr="00DA46EC" w:rsidRDefault="0093714F" w:rsidP="00F17787">
      <w:pPr>
        <w:spacing w:line="360" w:lineRule="auto"/>
        <w:ind w:left="360" w:firstLine="720"/>
      </w:pPr>
      <w:r>
        <w:t xml:space="preserve"> </w:t>
      </w:r>
    </w:p>
    <w:sectPr w:rsidR="0093714F" w:rsidRPr="00DA46EC" w:rsidSect="00DF2179">
      <w:headerReference w:type="default" r:id="rId16"/>
      <w:footerReference w:type="default" r:id="rId17"/>
      <w:headerReference w:type="first" r:id="rId18"/>
      <w:footerReference w:type="first" r:id="rId19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1A8BA" w14:textId="77777777" w:rsidR="00542360" w:rsidRDefault="00542360" w:rsidP="00273E4A">
      <w:r>
        <w:separator/>
      </w:r>
    </w:p>
  </w:endnote>
  <w:endnote w:type="continuationSeparator" w:id="0">
    <w:p w14:paraId="6F7150A2" w14:textId="77777777" w:rsidR="00542360" w:rsidRDefault="00542360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839A7" w14:textId="77777777" w:rsidR="00542360" w:rsidRDefault="00542360" w:rsidP="00273E4A">
      <w:r>
        <w:separator/>
      </w:r>
    </w:p>
  </w:footnote>
  <w:footnote w:type="continuationSeparator" w:id="0">
    <w:p w14:paraId="7BFFF9E8" w14:textId="77777777" w:rsidR="00542360" w:rsidRDefault="00542360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46EA00DF" w:rsidR="005D0782" w:rsidRPr="00F31EE3" w:rsidRDefault="00F31EE3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270921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D25141"/>
    <w:multiLevelType w:val="hybridMultilevel"/>
    <w:tmpl w:val="2F008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13752F"/>
    <w:multiLevelType w:val="hybridMultilevel"/>
    <w:tmpl w:val="C360CB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6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5602FB3"/>
    <w:multiLevelType w:val="hybridMultilevel"/>
    <w:tmpl w:val="C28637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258483B0">
      <w:start w:val="1"/>
      <w:numFmt w:val="bullet"/>
      <w:lvlText w:val="-"/>
      <w:lvlJc w:val="left"/>
      <w:pPr>
        <w:ind w:left="2880" w:hanging="360"/>
      </w:pPr>
      <w:rPr>
        <w:rFonts w:ascii="Times New Roman" w:eastAsia="MS Mincho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367184"/>
    <w:multiLevelType w:val="hybridMultilevel"/>
    <w:tmpl w:val="C7C462EC"/>
    <w:lvl w:ilvl="0" w:tplc="696AA5B2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F005F3C"/>
    <w:multiLevelType w:val="hybridMultilevel"/>
    <w:tmpl w:val="A2E47F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460E44"/>
    <w:multiLevelType w:val="hybridMultilevel"/>
    <w:tmpl w:val="B9CC4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5599760">
    <w:abstractNumId w:val="1"/>
  </w:num>
  <w:num w:numId="2" w16cid:durableId="1346783886">
    <w:abstractNumId w:val="5"/>
  </w:num>
  <w:num w:numId="3" w16cid:durableId="1199776345">
    <w:abstractNumId w:val="10"/>
  </w:num>
  <w:num w:numId="4" w16cid:durableId="2129274134">
    <w:abstractNumId w:val="6"/>
  </w:num>
  <w:num w:numId="5" w16cid:durableId="1787263986">
    <w:abstractNumId w:val="13"/>
  </w:num>
  <w:num w:numId="6" w16cid:durableId="1425227039">
    <w:abstractNumId w:val="9"/>
  </w:num>
  <w:num w:numId="7" w16cid:durableId="2049186836">
    <w:abstractNumId w:val="14"/>
  </w:num>
  <w:num w:numId="8" w16cid:durableId="1635332922">
    <w:abstractNumId w:val="0"/>
  </w:num>
  <w:num w:numId="9" w16cid:durableId="716047512">
    <w:abstractNumId w:val="2"/>
  </w:num>
  <w:num w:numId="10" w16cid:durableId="86581478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7071790">
    <w:abstractNumId w:val="15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96503783">
    <w:abstractNumId w:val="3"/>
  </w:num>
  <w:num w:numId="13" w16cid:durableId="119613599">
    <w:abstractNumId w:val="12"/>
  </w:num>
  <w:num w:numId="14" w16cid:durableId="1990405805">
    <w:abstractNumId w:val="7"/>
  </w:num>
  <w:num w:numId="15" w16cid:durableId="1400711771">
    <w:abstractNumId w:val="8"/>
  </w:num>
  <w:num w:numId="16" w16cid:durableId="244998184">
    <w:abstractNumId w:val="4"/>
  </w:num>
  <w:num w:numId="17" w16cid:durableId="66925973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170B"/>
    <w:rsid w:val="00004383"/>
    <w:rsid w:val="00016043"/>
    <w:rsid w:val="00020F10"/>
    <w:rsid w:val="00021EB4"/>
    <w:rsid w:val="00041582"/>
    <w:rsid w:val="00051154"/>
    <w:rsid w:val="000529E4"/>
    <w:rsid w:val="00060A5E"/>
    <w:rsid w:val="00061880"/>
    <w:rsid w:val="00061EE2"/>
    <w:rsid w:val="00072DE7"/>
    <w:rsid w:val="000732DF"/>
    <w:rsid w:val="00073979"/>
    <w:rsid w:val="00080108"/>
    <w:rsid w:val="000A0C90"/>
    <w:rsid w:val="000A2195"/>
    <w:rsid w:val="000A23D8"/>
    <w:rsid w:val="000A3F41"/>
    <w:rsid w:val="000A666E"/>
    <w:rsid w:val="000B4835"/>
    <w:rsid w:val="000B69D0"/>
    <w:rsid w:val="000B756F"/>
    <w:rsid w:val="000C3015"/>
    <w:rsid w:val="000C758C"/>
    <w:rsid w:val="000D11F9"/>
    <w:rsid w:val="000D1E86"/>
    <w:rsid w:val="000D278A"/>
    <w:rsid w:val="000D5221"/>
    <w:rsid w:val="000E4F4F"/>
    <w:rsid w:val="000E5A36"/>
    <w:rsid w:val="000E6802"/>
    <w:rsid w:val="000E73DD"/>
    <w:rsid w:val="000F057A"/>
    <w:rsid w:val="000F1EBF"/>
    <w:rsid w:val="000F2039"/>
    <w:rsid w:val="000F3EB6"/>
    <w:rsid w:val="000F784C"/>
    <w:rsid w:val="000F7CFC"/>
    <w:rsid w:val="000F7FC6"/>
    <w:rsid w:val="00100F2F"/>
    <w:rsid w:val="00105EE0"/>
    <w:rsid w:val="001128D4"/>
    <w:rsid w:val="00115F26"/>
    <w:rsid w:val="0012285E"/>
    <w:rsid w:val="00122BC2"/>
    <w:rsid w:val="00122C7D"/>
    <w:rsid w:val="001262AF"/>
    <w:rsid w:val="00126822"/>
    <w:rsid w:val="00130368"/>
    <w:rsid w:val="00130D40"/>
    <w:rsid w:val="001316C4"/>
    <w:rsid w:val="00131DAA"/>
    <w:rsid w:val="00135570"/>
    <w:rsid w:val="00137A5E"/>
    <w:rsid w:val="00144CA9"/>
    <w:rsid w:val="00145C2E"/>
    <w:rsid w:val="00150E94"/>
    <w:rsid w:val="00151847"/>
    <w:rsid w:val="00153B73"/>
    <w:rsid w:val="001563C7"/>
    <w:rsid w:val="0015698F"/>
    <w:rsid w:val="0016023E"/>
    <w:rsid w:val="00163B6F"/>
    <w:rsid w:val="001713F1"/>
    <w:rsid w:val="00171C7A"/>
    <w:rsid w:val="0018027A"/>
    <w:rsid w:val="00183F26"/>
    <w:rsid w:val="001955A6"/>
    <w:rsid w:val="001A0F91"/>
    <w:rsid w:val="001A16C2"/>
    <w:rsid w:val="001A300E"/>
    <w:rsid w:val="001A3E67"/>
    <w:rsid w:val="001A458E"/>
    <w:rsid w:val="001B3A2E"/>
    <w:rsid w:val="001C1093"/>
    <w:rsid w:val="001D4810"/>
    <w:rsid w:val="001E0627"/>
    <w:rsid w:val="001E18D7"/>
    <w:rsid w:val="001E4042"/>
    <w:rsid w:val="001E637E"/>
    <w:rsid w:val="001E7ABE"/>
    <w:rsid w:val="001F0763"/>
    <w:rsid w:val="001F3DFB"/>
    <w:rsid w:val="001F6323"/>
    <w:rsid w:val="001F64B6"/>
    <w:rsid w:val="00217E6D"/>
    <w:rsid w:val="00224780"/>
    <w:rsid w:val="00225D67"/>
    <w:rsid w:val="002266AA"/>
    <w:rsid w:val="00235C36"/>
    <w:rsid w:val="002376FA"/>
    <w:rsid w:val="00243C26"/>
    <w:rsid w:val="0024599C"/>
    <w:rsid w:val="00246AB6"/>
    <w:rsid w:val="00260B58"/>
    <w:rsid w:val="002610E7"/>
    <w:rsid w:val="002628BC"/>
    <w:rsid w:val="002675A4"/>
    <w:rsid w:val="0027092E"/>
    <w:rsid w:val="00273E4A"/>
    <w:rsid w:val="0027473B"/>
    <w:rsid w:val="00274D07"/>
    <w:rsid w:val="00281799"/>
    <w:rsid w:val="00283B6C"/>
    <w:rsid w:val="002841B3"/>
    <w:rsid w:val="00284413"/>
    <w:rsid w:val="00286422"/>
    <w:rsid w:val="00287A5F"/>
    <w:rsid w:val="00291B31"/>
    <w:rsid w:val="00293670"/>
    <w:rsid w:val="002956DC"/>
    <w:rsid w:val="00295E33"/>
    <w:rsid w:val="0029689D"/>
    <w:rsid w:val="00296DA6"/>
    <w:rsid w:val="00297C32"/>
    <w:rsid w:val="002A07C0"/>
    <w:rsid w:val="002A138B"/>
    <w:rsid w:val="002A4C5D"/>
    <w:rsid w:val="002A66E0"/>
    <w:rsid w:val="002B00F2"/>
    <w:rsid w:val="002B6C08"/>
    <w:rsid w:val="002B7CDD"/>
    <w:rsid w:val="002C001D"/>
    <w:rsid w:val="002C3AC5"/>
    <w:rsid w:val="002C4890"/>
    <w:rsid w:val="002C7FC0"/>
    <w:rsid w:val="002D1472"/>
    <w:rsid w:val="002D5E6B"/>
    <w:rsid w:val="002D7F31"/>
    <w:rsid w:val="002E05D1"/>
    <w:rsid w:val="002E3324"/>
    <w:rsid w:val="002F409A"/>
    <w:rsid w:val="003002A2"/>
    <w:rsid w:val="00305136"/>
    <w:rsid w:val="003054E4"/>
    <w:rsid w:val="003110AB"/>
    <w:rsid w:val="0031229F"/>
    <w:rsid w:val="003170A1"/>
    <w:rsid w:val="003175DE"/>
    <w:rsid w:val="00317A8B"/>
    <w:rsid w:val="00320C87"/>
    <w:rsid w:val="00321362"/>
    <w:rsid w:val="00323347"/>
    <w:rsid w:val="003302D4"/>
    <w:rsid w:val="00333644"/>
    <w:rsid w:val="0033565C"/>
    <w:rsid w:val="00335CF6"/>
    <w:rsid w:val="0033797B"/>
    <w:rsid w:val="0034284B"/>
    <w:rsid w:val="003432E6"/>
    <w:rsid w:val="003439D3"/>
    <w:rsid w:val="003500EF"/>
    <w:rsid w:val="00351460"/>
    <w:rsid w:val="00353DEC"/>
    <w:rsid w:val="00362146"/>
    <w:rsid w:val="00362317"/>
    <w:rsid w:val="0036420F"/>
    <w:rsid w:val="0036669F"/>
    <w:rsid w:val="00366844"/>
    <w:rsid w:val="00372A55"/>
    <w:rsid w:val="0037553B"/>
    <w:rsid w:val="0038376D"/>
    <w:rsid w:val="00384C7B"/>
    <w:rsid w:val="00387002"/>
    <w:rsid w:val="00387D06"/>
    <w:rsid w:val="003A1788"/>
    <w:rsid w:val="003A3ABF"/>
    <w:rsid w:val="003A6E0B"/>
    <w:rsid w:val="003B14EE"/>
    <w:rsid w:val="003B1D05"/>
    <w:rsid w:val="003B27CC"/>
    <w:rsid w:val="003B47AC"/>
    <w:rsid w:val="003B50DF"/>
    <w:rsid w:val="003B5F77"/>
    <w:rsid w:val="003C07AD"/>
    <w:rsid w:val="003C088B"/>
    <w:rsid w:val="003C0A29"/>
    <w:rsid w:val="003C1CE6"/>
    <w:rsid w:val="003D11CD"/>
    <w:rsid w:val="003D7084"/>
    <w:rsid w:val="003E3469"/>
    <w:rsid w:val="003F1E39"/>
    <w:rsid w:val="003F642F"/>
    <w:rsid w:val="003F71D2"/>
    <w:rsid w:val="004063EA"/>
    <w:rsid w:val="00406C3B"/>
    <w:rsid w:val="004074A1"/>
    <w:rsid w:val="00411325"/>
    <w:rsid w:val="00411890"/>
    <w:rsid w:val="00411A2A"/>
    <w:rsid w:val="00417E41"/>
    <w:rsid w:val="00420AFF"/>
    <w:rsid w:val="00422134"/>
    <w:rsid w:val="004249AB"/>
    <w:rsid w:val="00430D98"/>
    <w:rsid w:val="00433C6D"/>
    <w:rsid w:val="00434FFC"/>
    <w:rsid w:val="004355FE"/>
    <w:rsid w:val="00435B2F"/>
    <w:rsid w:val="004427D7"/>
    <w:rsid w:val="00446550"/>
    <w:rsid w:val="004467A9"/>
    <w:rsid w:val="00446D31"/>
    <w:rsid w:val="004510C5"/>
    <w:rsid w:val="0045325D"/>
    <w:rsid w:val="0045329A"/>
    <w:rsid w:val="004564E4"/>
    <w:rsid w:val="00460FBE"/>
    <w:rsid w:val="00462936"/>
    <w:rsid w:val="004633AF"/>
    <w:rsid w:val="00464369"/>
    <w:rsid w:val="0046440B"/>
    <w:rsid w:val="00466FC5"/>
    <w:rsid w:val="00470964"/>
    <w:rsid w:val="004716A8"/>
    <w:rsid w:val="00474604"/>
    <w:rsid w:val="00491BE9"/>
    <w:rsid w:val="00494E4C"/>
    <w:rsid w:val="004A6F1F"/>
    <w:rsid w:val="004A79A0"/>
    <w:rsid w:val="004B47B5"/>
    <w:rsid w:val="004B6AFE"/>
    <w:rsid w:val="004C0F0C"/>
    <w:rsid w:val="004C3E93"/>
    <w:rsid w:val="004D0AA2"/>
    <w:rsid w:val="004D176C"/>
    <w:rsid w:val="004D2626"/>
    <w:rsid w:val="004D2A9C"/>
    <w:rsid w:val="004D62C3"/>
    <w:rsid w:val="004E1FF4"/>
    <w:rsid w:val="004E5E9E"/>
    <w:rsid w:val="004E7352"/>
    <w:rsid w:val="004F037F"/>
    <w:rsid w:val="004F2C12"/>
    <w:rsid w:val="004F650B"/>
    <w:rsid w:val="00503E50"/>
    <w:rsid w:val="00506EF2"/>
    <w:rsid w:val="00507139"/>
    <w:rsid w:val="0051748F"/>
    <w:rsid w:val="00520274"/>
    <w:rsid w:val="00520E03"/>
    <w:rsid w:val="00522FD7"/>
    <w:rsid w:val="00527BD1"/>
    <w:rsid w:val="005314B7"/>
    <w:rsid w:val="00535010"/>
    <w:rsid w:val="00535DA7"/>
    <w:rsid w:val="00542360"/>
    <w:rsid w:val="005445CD"/>
    <w:rsid w:val="005447D7"/>
    <w:rsid w:val="00546BF3"/>
    <w:rsid w:val="005472D1"/>
    <w:rsid w:val="005514AC"/>
    <w:rsid w:val="0055410B"/>
    <w:rsid w:val="005544C7"/>
    <w:rsid w:val="00556E41"/>
    <w:rsid w:val="00557E50"/>
    <w:rsid w:val="0056231B"/>
    <w:rsid w:val="00567A02"/>
    <w:rsid w:val="00571B72"/>
    <w:rsid w:val="00582417"/>
    <w:rsid w:val="00582E4C"/>
    <w:rsid w:val="00586541"/>
    <w:rsid w:val="00587DD3"/>
    <w:rsid w:val="00592A1E"/>
    <w:rsid w:val="005972D3"/>
    <w:rsid w:val="005A072D"/>
    <w:rsid w:val="005A0C8D"/>
    <w:rsid w:val="005A32DD"/>
    <w:rsid w:val="005A3C44"/>
    <w:rsid w:val="005A777E"/>
    <w:rsid w:val="005B07D4"/>
    <w:rsid w:val="005B3392"/>
    <w:rsid w:val="005B56F2"/>
    <w:rsid w:val="005B59A8"/>
    <w:rsid w:val="005B66A9"/>
    <w:rsid w:val="005C156C"/>
    <w:rsid w:val="005C19B6"/>
    <w:rsid w:val="005D0782"/>
    <w:rsid w:val="005D083B"/>
    <w:rsid w:val="005D15CA"/>
    <w:rsid w:val="005D19E0"/>
    <w:rsid w:val="005D205B"/>
    <w:rsid w:val="005D3D0B"/>
    <w:rsid w:val="005E4B2E"/>
    <w:rsid w:val="005F47E6"/>
    <w:rsid w:val="005F794B"/>
    <w:rsid w:val="005F7C18"/>
    <w:rsid w:val="0060201C"/>
    <w:rsid w:val="0060486C"/>
    <w:rsid w:val="006065FD"/>
    <w:rsid w:val="00613D27"/>
    <w:rsid w:val="00622943"/>
    <w:rsid w:val="006231AB"/>
    <w:rsid w:val="00624C18"/>
    <w:rsid w:val="00631FD6"/>
    <w:rsid w:val="00634638"/>
    <w:rsid w:val="00635A71"/>
    <w:rsid w:val="00635EE5"/>
    <w:rsid w:val="00643F75"/>
    <w:rsid w:val="006530C2"/>
    <w:rsid w:val="00654D8A"/>
    <w:rsid w:val="00661B84"/>
    <w:rsid w:val="00664137"/>
    <w:rsid w:val="00665202"/>
    <w:rsid w:val="00665CDF"/>
    <w:rsid w:val="0067443D"/>
    <w:rsid w:val="00675061"/>
    <w:rsid w:val="00676FF3"/>
    <w:rsid w:val="006837F3"/>
    <w:rsid w:val="00697FA7"/>
    <w:rsid w:val="006A5DCF"/>
    <w:rsid w:val="006B41EC"/>
    <w:rsid w:val="006B4B2C"/>
    <w:rsid w:val="006B59A8"/>
    <w:rsid w:val="006D232D"/>
    <w:rsid w:val="006D36BC"/>
    <w:rsid w:val="006E11AB"/>
    <w:rsid w:val="006E3278"/>
    <w:rsid w:val="006E57A5"/>
    <w:rsid w:val="006E6527"/>
    <w:rsid w:val="006F0003"/>
    <w:rsid w:val="006F03E0"/>
    <w:rsid w:val="006F0412"/>
    <w:rsid w:val="006F4D2E"/>
    <w:rsid w:val="006F4D80"/>
    <w:rsid w:val="006F5A95"/>
    <w:rsid w:val="00701ECA"/>
    <w:rsid w:val="007048C8"/>
    <w:rsid w:val="00710B66"/>
    <w:rsid w:val="00716D61"/>
    <w:rsid w:val="00720962"/>
    <w:rsid w:val="0072245D"/>
    <w:rsid w:val="00727C8E"/>
    <w:rsid w:val="00737595"/>
    <w:rsid w:val="00740F45"/>
    <w:rsid w:val="0075000B"/>
    <w:rsid w:val="00761C1D"/>
    <w:rsid w:val="007629F5"/>
    <w:rsid w:val="00772E88"/>
    <w:rsid w:val="00774D02"/>
    <w:rsid w:val="007754B5"/>
    <w:rsid w:val="00787247"/>
    <w:rsid w:val="00787DBC"/>
    <w:rsid w:val="007955AD"/>
    <w:rsid w:val="00797E29"/>
    <w:rsid w:val="007A5195"/>
    <w:rsid w:val="007B1430"/>
    <w:rsid w:val="007B5A6A"/>
    <w:rsid w:val="007C1C37"/>
    <w:rsid w:val="007D3D33"/>
    <w:rsid w:val="007D73E7"/>
    <w:rsid w:val="007E0EE7"/>
    <w:rsid w:val="007E1BC7"/>
    <w:rsid w:val="007E33CF"/>
    <w:rsid w:val="007E7A68"/>
    <w:rsid w:val="007F2E1E"/>
    <w:rsid w:val="00804C24"/>
    <w:rsid w:val="00806926"/>
    <w:rsid w:val="00806C2A"/>
    <w:rsid w:val="00810737"/>
    <w:rsid w:val="00811C48"/>
    <w:rsid w:val="00815DB3"/>
    <w:rsid w:val="00817813"/>
    <w:rsid w:val="008232F9"/>
    <w:rsid w:val="0082388E"/>
    <w:rsid w:val="0083459F"/>
    <w:rsid w:val="00835E0C"/>
    <w:rsid w:val="0083780E"/>
    <w:rsid w:val="00841328"/>
    <w:rsid w:val="008421BD"/>
    <w:rsid w:val="00843D53"/>
    <w:rsid w:val="008466BC"/>
    <w:rsid w:val="00846A96"/>
    <w:rsid w:val="00856A26"/>
    <w:rsid w:val="0086154A"/>
    <w:rsid w:val="00862F00"/>
    <w:rsid w:val="008674E6"/>
    <w:rsid w:val="00876001"/>
    <w:rsid w:val="00876A58"/>
    <w:rsid w:val="00885759"/>
    <w:rsid w:val="008857F7"/>
    <w:rsid w:val="008939EF"/>
    <w:rsid w:val="00894072"/>
    <w:rsid w:val="00895B8D"/>
    <w:rsid w:val="008A0A36"/>
    <w:rsid w:val="008A1528"/>
    <w:rsid w:val="008A1F86"/>
    <w:rsid w:val="008B08C6"/>
    <w:rsid w:val="008B212E"/>
    <w:rsid w:val="008B7541"/>
    <w:rsid w:val="008C1A4A"/>
    <w:rsid w:val="008C3BA2"/>
    <w:rsid w:val="008C7F52"/>
    <w:rsid w:val="008D159E"/>
    <w:rsid w:val="008D1B94"/>
    <w:rsid w:val="008D1CDF"/>
    <w:rsid w:val="008D411F"/>
    <w:rsid w:val="008F4081"/>
    <w:rsid w:val="008F740C"/>
    <w:rsid w:val="009010C1"/>
    <w:rsid w:val="00901A30"/>
    <w:rsid w:val="0090372F"/>
    <w:rsid w:val="009070DB"/>
    <w:rsid w:val="00923333"/>
    <w:rsid w:val="009242F1"/>
    <w:rsid w:val="00924A7B"/>
    <w:rsid w:val="00927B7B"/>
    <w:rsid w:val="00931668"/>
    <w:rsid w:val="00932B6E"/>
    <w:rsid w:val="00933311"/>
    <w:rsid w:val="009355BA"/>
    <w:rsid w:val="0093677F"/>
    <w:rsid w:val="0093714F"/>
    <w:rsid w:val="00937B93"/>
    <w:rsid w:val="00942473"/>
    <w:rsid w:val="00943D3B"/>
    <w:rsid w:val="00944ADA"/>
    <w:rsid w:val="00947FAF"/>
    <w:rsid w:val="00955C63"/>
    <w:rsid w:val="009568C5"/>
    <w:rsid w:val="009614CF"/>
    <w:rsid w:val="009617F5"/>
    <w:rsid w:val="00961A2D"/>
    <w:rsid w:val="0097243E"/>
    <w:rsid w:val="00973849"/>
    <w:rsid w:val="0097430D"/>
    <w:rsid w:val="00983034"/>
    <w:rsid w:val="009832E4"/>
    <w:rsid w:val="00984430"/>
    <w:rsid w:val="00984D62"/>
    <w:rsid w:val="00995C3C"/>
    <w:rsid w:val="00995DB2"/>
    <w:rsid w:val="009A096F"/>
    <w:rsid w:val="009A2464"/>
    <w:rsid w:val="009A3737"/>
    <w:rsid w:val="009B05FB"/>
    <w:rsid w:val="009B5E05"/>
    <w:rsid w:val="009B73EA"/>
    <w:rsid w:val="009C7801"/>
    <w:rsid w:val="009E29D9"/>
    <w:rsid w:val="009F6998"/>
    <w:rsid w:val="00A118A6"/>
    <w:rsid w:val="00A12D25"/>
    <w:rsid w:val="00A1473C"/>
    <w:rsid w:val="00A227C8"/>
    <w:rsid w:val="00A32343"/>
    <w:rsid w:val="00A359D1"/>
    <w:rsid w:val="00A35A99"/>
    <w:rsid w:val="00A35E45"/>
    <w:rsid w:val="00A362C0"/>
    <w:rsid w:val="00A42E2C"/>
    <w:rsid w:val="00A45841"/>
    <w:rsid w:val="00A46082"/>
    <w:rsid w:val="00A50AF3"/>
    <w:rsid w:val="00A52AB7"/>
    <w:rsid w:val="00A53D38"/>
    <w:rsid w:val="00A552D5"/>
    <w:rsid w:val="00A60EDD"/>
    <w:rsid w:val="00A61DC4"/>
    <w:rsid w:val="00A63D12"/>
    <w:rsid w:val="00A80B8B"/>
    <w:rsid w:val="00A80C57"/>
    <w:rsid w:val="00A87932"/>
    <w:rsid w:val="00A933D3"/>
    <w:rsid w:val="00A96808"/>
    <w:rsid w:val="00A973C5"/>
    <w:rsid w:val="00AA1407"/>
    <w:rsid w:val="00AA56A3"/>
    <w:rsid w:val="00AA59AE"/>
    <w:rsid w:val="00AB0E0A"/>
    <w:rsid w:val="00AB1377"/>
    <w:rsid w:val="00AB35D0"/>
    <w:rsid w:val="00AB42BB"/>
    <w:rsid w:val="00AB5768"/>
    <w:rsid w:val="00AC08AB"/>
    <w:rsid w:val="00AC0C63"/>
    <w:rsid w:val="00AC5D98"/>
    <w:rsid w:val="00AD0B16"/>
    <w:rsid w:val="00AD2114"/>
    <w:rsid w:val="00AD59AE"/>
    <w:rsid w:val="00AD6F8A"/>
    <w:rsid w:val="00AD7B46"/>
    <w:rsid w:val="00AE1AE9"/>
    <w:rsid w:val="00AE2984"/>
    <w:rsid w:val="00AE39D8"/>
    <w:rsid w:val="00AE45FA"/>
    <w:rsid w:val="00AE548F"/>
    <w:rsid w:val="00AE661D"/>
    <w:rsid w:val="00AF264E"/>
    <w:rsid w:val="00AF338E"/>
    <w:rsid w:val="00B01A3E"/>
    <w:rsid w:val="00B03B11"/>
    <w:rsid w:val="00B04C4C"/>
    <w:rsid w:val="00B073B0"/>
    <w:rsid w:val="00B149AD"/>
    <w:rsid w:val="00B16635"/>
    <w:rsid w:val="00B16FB6"/>
    <w:rsid w:val="00B1753A"/>
    <w:rsid w:val="00B17AD5"/>
    <w:rsid w:val="00B212C7"/>
    <w:rsid w:val="00B25A20"/>
    <w:rsid w:val="00B30017"/>
    <w:rsid w:val="00B34489"/>
    <w:rsid w:val="00B43DF5"/>
    <w:rsid w:val="00B440FB"/>
    <w:rsid w:val="00B4674F"/>
    <w:rsid w:val="00B517FB"/>
    <w:rsid w:val="00B63CFC"/>
    <w:rsid w:val="00B6637F"/>
    <w:rsid w:val="00B67595"/>
    <w:rsid w:val="00B7140C"/>
    <w:rsid w:val="00B77B5E"/>
    <w:rsid w:val="00B813B4"/>
    <w:rsid w:val="00B81979"/>
    <w:rsid w:val="00B81A6C"/>
    <w:rsid w:val="00B854EC"/>
    <w:rsid w:val="00B92B12"/>
    <w:rsid w:val="00B948DA"/>
    <w:rsid w:val="00B9609E"/>
    <w:rsid w:val="00B96BF8"/>
    <w:rsid w:val="00BA5863"/>
    <w:rsid w:val="00BB164F"/>
    <w:rsid w:val="00BC1103"/>
    <w:rsid w:val="00BC4F0F"/>
    <w:rsid w:val="00BC6DE8"/>
    <w:rsid w:val="00BD25E2"/>
    <w:rsid w:val="00BD2EB2"/>
    <w:rsid w:val="00BE0705"/>
    <w:rsid w:val="00BF0A63"/>
    <w:rsid w:val="00BF1C69"/>
    <w:rsid w:val="00BF2997"/>
    <w:rsid w:val="00BF57B3"/>
    <w:rsid w:val="00BF7C45"/>
    <w:rsid w:val="00C1357D"/>
    <w:rsid w:val="00C13CAA"/>
    <w:rsid w:val="00C23085"/>
    <w:rsid w:val="00C25F66"/>
    <w:rsid w:val="00C35AF9"/>
    <w:rsid w:val="00C36D40"/>
    <w:rsid w:val="00C44051"/>
    <w:rsid w:val="00C50465"/>
    <w:rsid w:val="00C525FC"/>
    <w:rsid w:val="00C541AF"/>
    <w:rsid w:val="00C55986"/>
    <w:rsid w:val="00C56C03"/>
    <w:rsid w:val="00C57309"/>
    <w:rsid w:val="00C57A8A"/>
    <w:rsid w:val="00C57FE8"/>
    <w:rsid w:val="00C6549A"/>
    <w:rsid w:val="00C77131"/>
    <w:rsid w:val="00C81186"/>
    <w:rsid w:val="00C8483C"/>
    <w:rsid w:val="00C85BC2"/>
    <w:rsid w:val="00C90D26"/>
    <w:rsid w:val="00C915BF"/>
    <w:rsid w:val="00C9196B"/>
    <w:rsid w:val="00C9718E"/>
    <w:rsid w:val="00CA57EB"/>
    <w:rsid w:val="00CB10CB"/>
    <w:rsid w:val="00CB3B33"/>
    <w:rsid w:val="00CB736B"/>
    <w:rsid w:val="00CD1541"/>
    <w:rsid w:val="00CD64BC"/>
    <w:rsid w:val="00CF11B0"/>
    <w:rsid w:val="00CF1AFE"/>
    <w:rsid w:val="00D01D9A"/>
    <w:rsid w:val="00D029B6"/>
    <w:rsid w:val="00D141F8"/>
    <w:rsid w:val="00D17937"/>
    <w:rsid w:val="00D2284D"/>
    <w:rsid w:val="00D22C95"/>
    <w:rsid w:val="00D30822"/>
    <w:rsid w:val="00D3685C"/>
    <w:rsid w:val="00D37C5F"/>
    <w:rsid w:val="00D37E0D"/>
    <w:rsid w:val="00D43B01"/>
    <w:rsid w:val="00D46362"/>
    <w:rsid w:val="00D47C75"/>
    <w:rsid w:val="00D60A6D"/>
    <w:rsid w:val="00D675BC"/>
    <w:rsid w:val="00D67DFC"/>
    <w:rsid w:val="00D7239E"/>
    <w:rsid w:val="00D87021"/>
    <w:rsid w:val="00D92ABA"/>
    <w:rsid w:val="00D93517"/>
    <w:rsid w:val="00D94967"/>
    <w:rsid w:val="00D95848"/>
    <w:rsid w:val="00DA1AB1"/>
    <w:rsid w:val="00DA1EA6"/>
    <w:rsid w:val="00DA4315"/>
    <w:rsid w:val="00DA46EC"/>
    <w:rsid w:val="00DA4A85"/>
    <w:rsid w:val="00DA76D2"/>
    <w:rsid w:val="00DA7FCD"/>
    <w:rsid w:val="00DB02A5"/>
    <w:rsid w:val="00DB0A75"/>
    <w:rsid w:val="00DB286C"/>
    <w:rsid w:val="00DB6165"/>
    <w:rsid w:val="00DC06DE"/>
    <w:rsid w:val="00DC3101"/>
    <w:rsid w:val="00DC4B9D"/>
    <w:rsid w:val="00DC700A"/>
    <w:rsid w:val="00DC7A78"/>
    <w:rsid w:val="00DD75F3"/>
    <w:rsid w:val="00DD77CE"/>
    <w:rsid w:val="00DE2FA6"/>
    <w:rsid w:val="00DE5328"/>
    <w:rsid w:val="00DF1F1B"/>
    <w:rsid w:val="00DF2179"/>
    <w:rsid w:val="00DF224B"/>
    <w:rsid w:val="00DF5887"/>
    <w:rsid w:val="00DF5CEC"/>
    <w:rsid w:val="00DF718C"/>
    <w:rsid w:val="00E016A9"/>
    <w:rsid w:val="00E018D9"/>
    <w:rsid w:val="00E0375C"/>
    <w:rsid w:val="00E03DA9"/>
    <w:rsid w:val="00E047D9"/>
    <w:rsid w:val="00E050CF"/>
    <w:rsid w:val="00E16528"/>
    <w:rsid w:val="00E16667"/>
    <w:rsid w:val="00E23257"/>
    <w:rsid w:val="00E30024"/>
    <w:rsid w:val="00E335DA"/>
    <w:rsid w:val="00E34E33"/>
    <w:rsid w:val="00E36B77"/>
    <w:rsid w:val="00E36EA8"/>
    <w:rsid w:val="00E4117D"/>
    <w:rsid w:val="00E45994"/>
    <w:rsid w:val="00E46245"/>
    <w:rsid w:val="00E502A7"/>
    <w:rsid w:val="00E60A55"/>
    <w:rsid w:val="00E642BF"/>
    <w:rsid w:val="00E657E6"/>
    <w:rsid w:val="00E65D64"/>
    <w:rsid w:val="00E660C4"/>
    <w:rsid w:val="00E83F0C"/>
    <w:rsid w:val="00E92DC4"/>
    <w:rsid w:val="00E95ED3"/>
    <w:rsid w:val="00EA60EF"/>
    <w:rsid w:val="00EA7821"/>
    <w:rsid w:val="00EB5190"/>
    <w:rsid w:val="00EB6C8A"/>
    <w:rsid w:val="00EB7CD4"/>
    <w:rsid w:val="00EC640F"/>
    <w:rsid w:val="00ED5890"/>
    <w:rsid w:val="00ED6832"/>
    <w:rsid w:val="00ED734A"/>
    <w:rsid w:val="00EE2879"/>
    <w:rsid w:val="00EE3BF6"/>
    <w:rsid w:val="00EF17AC"/>
    <w:rsid w:val="00F00BF6"/>
    <w:rsid w:val="00F06323"/>
    <w:rsid w:val="00F13500"/>
    <w:rsid w:val="00F14DF7"/>
    <w:rsid w:val="00F17787"/>
    <w:rsid w:val="00F17A4D"/>
    <w:rsid w:val="00F20DCA"/>
    <w:rsid w:val="00F22541"/>
    <w:rsid w:val="00F22A92"/>
    <w:rsid w:val="00F2595B"/>
    <w:rsid w:val="00F3146F"/>
    <w:rsid w:val="00F31EE3"/>
    <w:rsid w:val="00F36E33"/>
    <w:rsid w:val="00F472A3"/>
    <w:rsid w:val="00F53807"/>
    <w:rsid w:val="00F54701"/>
    <w:rsid w:val="00F614D0"/>
    <w:rsid w:val="00F712CE"/>
    <w:rsid w:val="00F80742"/>
    <w:rsid w:val="00F831B1"/>
    <w:rsid w:val="00F86FE9"/>
    <w:rsid w:val="00F903F1"/>
    <w:rsid w:val="00F931C2"/>
    <w:rsid w:val="00F94D93"/>
    <w:rsid w:val="00F955DA"/>
    <w:rsid w:val="00F96296"/>
    <w:rsid w:val="00F96F2C"/>
    <w:rsid w:val="00FA01E8"/>
    <w:rsid w:val="00FA41A2"/>
    <w:rsid w:val="00FB2EA2"/>
    <w:rsid w:val="00FB4A6B"/>
    <w:rsid w:val="00FB4CE0"/>
    <w:rsid w:val="00FC245F"/>
    <w:rsid w:val="00FC3D24"/>
    <w:rsid w:val="00FC4936"/>
    <w:rsid w:val="00FC5CEF"/>
    <w:rsid w:val="00FD3C20"/>
    <w:rsid w:val="00FF1BC5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88575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362C0"/>
    <w:pPr>
      <w:spacing w:after="200"/>
    </w:pPr>
    <w:rPr>
      <w:i/>
      <w:iCs/>
      <w:color w:val="575F6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117</TotalTime>
  <Pages>5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Renaldy</cp:lastModifiedBy>
  <cp:revision>701</cp:revision>
  <dcterms:created xsi:type="dcterms:W3CDTF">2017-10-20T05:51:00Z</dcterms:created>
  <dcterms:modified xsi:type="dcterms:W3CDTF">2023-02-16T03:42:00Z</dcterms:modified>
</cp:coreProperties>
</file>