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37E494B4" w:rsidR="00811C48" w:rsidRPr="001E7ABE" w:rsidRDefault="00811C48" w:rsidP="004B6AFE">
            <w:pPr>
              <w:rPr>
                <w:rFonts w:ascii="Arial" w:hAnsi="Arial" w:cs="Arial"/>
                <w:b/>
                <w:i/>
                <w:sz w:val="32"/>
              </w:rPr>
            </w:pPr>
            <w:r w:rsidRPr="008B08C6">
              <w:rPr>
                <w:rFonts w:ascii="Arial" w:hAnsi="Arial" w:cs="Arial"/>
                <w:b/>
                <w:sz w:val="32"/>
                <w:lang w:val="id-ID"/>
              </w:rPr>
              <w:t>Practicum</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1DD2F0E2" w:rsidR="00321362" w:rsidRPr="00B67595" w:rsidRDefault="00AE2984" w:rsidP="005B66A9">
            <w:pPr>
              <w:rPr>
                <w:rFonts w:asciiTheme="majorHAnsi" w:eastAsiaTheme="majorEastAsia" w:hAnsiTheme="majorHAnsi" w:cstheme="majorBidi"/>
                <w:b/>
                <w:bCs/>
                <w:iCs/>
              </w:rPr>
            </w:pPr>
            <w:r>
              <w:rPr>
                <w:rFonts w:ascii="Arial Narrow" w:hAnsi="Arial Narrow" w:cs="Tahoma"/>
                <w:sz w:val="36"/>
              </w:rPr>
              <w:t xml:space="preserve">COMP6122 </w:t>
            </w:r>
            <w:r w:rsidR="002205DB">
              <w:rPr>
                <w:rFonts w:ascii="Arial Narrow" w:hAnsi="Arial Narrow" w:cs="Tahoma"/>
                <w:sz w:val="36"/>
              </w:rPr>
              <w:t>| COMP6122001</w:t>
            </w:r>
          </w:p>
          <w:p w14:paraId="36656A16" w14:textId="23B5A232" w:rsidR="00235C36" w:rsidRPr="00AE2984" w:rsidRDefault="00AE2984" w:rsidP="00B67595">
            <w:pPr>
              <w:pStyle w:val="Header"/>
              <w:rPr>
                <w:rFonts w:ascii="Arial Narrow" w:hAnsi="Arial Narrow" w:cs="Tahoma"/>
                <w:sz w:val="36"/>
              </w:rPr>
            </w:pPr>
            <w:r>
              <w:rPr>
                <w:rFonts w:ascii="Arial Narrow" w:hAnsi="Arial Narrow" w:cs="Tahoma"/>
                <w:sz w:val="36"/>
              </w:rPr>
              <w:t>Framework Layer Architecture</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61880E2F" w:rsidR="00F80742" w:rsidRPr="00DF718C" w:rsidRDefault="006B4B2C" w:rsidP="008B08C6">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2216B1A1" w:rsidR="000732DF" w:rsidRPr="0036420F" w:rsidRDefault="00735C0B" w:rsidP="000732DF">
            <w:pPr>
              <w:jc w:val="right"/>
              <w:rPr>
                <w:rFonts w:ascii="Arial" w:hAnsi="Arial" w:cs="Arial"/>
                <w:b/>
                <w:sz w:val="20"/>
              </w:rPr>
            </w:pPr>
            <w:r w:rsidRPr="00735C0B">
              <w:rPr>
                <w:rFonts w:ascii="Arial" w:hAnsi="Arial" w:cs="Arial"/>
                <w:b/>
                <w:sz w:val="20"/>
              </w:rPr>
              <w:t>O221-COMP6122-CT01-03</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3177A12F" w:rsidR="00535DA7" w:rsidRPr="007B5550"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7B5550">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7B5550">
              <w:rPr>
                <w:rFonts w:ascii="Arial" w:hAnsi="Arial" w:cs="Arial"/>
                <w:i/>
                <w:sz w:val="18"/>
                <w:szCs w:val="18"/>
              </w:rPr>
              <w:t>2021</w:t>
            </w:r>
            <w:r w:rsidRPr="008B08C6">
              <w:rPr>
                <w:rFonts w:ascii="Arial" w:hAnsi="Arial" w:cs="Arial"/>
                <w:i/>
                <w:sz w:val="18"/>
                <w:szCs w:val="18"/>
                <w:lang w:val="id-ID"/>
              </w:rPr>
              <w:t>/</w:t>
            </w:r>
            <w:r w:rsidR="007B5550">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0F8CB736" w14:textId="245D3B88" w:rsidR="000A11CB" w:rsidRDefault="000A11CB" w:rsidP="001C1093">
      <w:pPr>
        <w:rPr>
          <w:lang w:val="id-ID"/>
        </w:rPr>
      </w:pPr>
    </w:p>
    <w:p w14:paraId="67A686F2" w14:textId="77777777" w:rsidR="00752F49" w:rsidRPr="00141684" w:rsidRDefault="00752F49" w:rsidP="00752F49">
      <w:pPr>
        <w:spacing w:line="360" w:lineRule="auto"/>
        <w:rPr>
          <w:b/>
        </w:rPr>
      </w:pPr>
      <w:bookmarkStart w:id="0" w:name="_Hlk116846248"/>
      <w:r w:rsidRPr="00141684">
        <w:rPr>
          <w:b/>
        </w:rPr>
        <w:t>Learning Outcome</w:t>
      </w:r>
    </w:p>
    <w:p w14:paraId="6D15C039" w14:textId="77777777" w:rsidR="00C35B08" w:rsidRPr="00C35B08" w:rsidRDefault="00752F49" w:rsidP="00103B02">
      <w:pPr>
        <w:numPr>
          <w:ilvl w:val="0"/>
          <w:numId w:val="7"/>
        </w:numPr>
        <w:tabs>
          <w:tab w:val="clear" w:pos="720"/>
        </w:tabs>
        <w:spacing w:line="360" w:lineRule="auto"/>
        <w:ind w:left="360"/>
        <w:jc w:val="both"/>
        <w:rPr>
          <w:lang w:val="sv-SE"/>
        </w:rPr>
      </w:pPr>
      <w:r w:rsidRPr="00141684">
        <w:t xml:space="preserve">LO1 – </w:t>
      </w:r>
      <w:r w:rsidR="00C35B08" w:rsidRPr="00C35B08">
        <w:t xml:space="preserve">describe use of design pattern in </w:t>
      </w:r>
      <w:proofErr w:type="gramStart"/>
      <w:r w:rsidR="00C35B08" w:rsidRPr="00C35B08">
        <w:t>java</w:t>
      </w:r>
      <w:proofErr w:type="gramEnd"/>
    </w:p>
    <w:p w14:paraId="18C4DA2F" w14:textId="7A38B8C8" w:rsidR="00752F49" w:rsidRPr="00C35B08" w:rsidRDefault="00752F49" w:rsidP="00103B02">
      <w:pPr>
        <w:numPr>
          <w:ilvl w:val="0"/>
          <w:numId w:val="7"/>
        </w:numPr>
        <w:tabs>
          <w:tab w:val="clear" w:pos="720"/>
        </w:tabs>
        <w:spacing w:line="360" w:lineRule="auto"/>
        <w:ind w:left="360"/>
        <w:jc w:val="both"/>
        <w:rPr>
          <w:lang w:val="sv-SE"/>
        </w:rPr>
      </w:pPr>
      <w:r>
        <w:t xml:space="preserve">LO2 – </w:t>
      </w:r>
      <w:r w:rsidR="003C0DB7" w:rsidRPr="003C0DB7">
        <w:t xml:space="preserve">apply design pattern in </w:t>
      </w:r>
      <w:proofErr w:type="gramStart"/>
      <w:r w:rsidR="003C0DB7" w:rsidRPr="003C0DB7">
        <w:t>java</w:t>
      </w:r>
      <w:proofErr w:type="gramEnd"/>
    </w:p>
    <w:p w14:paraId="52F30A2D" w14:textId="77777777" w:rsidR="00752F49" w:rsidRPr="00141684" w:rsidRDefault="00752F49" w:rsidP="00752F49">
      <w:pPr>
        <w:suppressAutoHyphens/>
        <w:spacing w:line="360" w:lineRule="auto"/>
        <w:rPr>
          <w:rFonts w:eastAsia="Times New Roman"/>
        </w:rPr>
      </w:pPr>
    </w:p>
    <w:p w14:paraId="50DA36AA" w14:textId="77777777" w:rsidR="00752F49" w:rsidRPr="00141684" w:rsidRDefault="00752F49" w:rsidP="00752F49">
      <w:pPr>
        <w:suppressAutoHyphens/>
        <w:spacing w:line="360" w:lineRule="auto"/>
        <w:rPr>
          <w:rFonts w:eastAsia="Times New Roman"/>
          <w:b/>
        </w:rPr>
      </w:pPr>
      <w:r w:rsidRPr="00141684">
        <w:rPr>
          <w:rFonts w:eastAsia="Times New Roman"/>
          <w:b/>
        </w:rPr>
        <w:t>Topic</w:t>
      </w:r>
    </w:p>
    <w:p w14:paraId="5E6FFB30" w14:textId="0604F140" w:rsidR="00752F49" w:rsidRPr="00141684" w:rsidRDefault="00752F49" w:rsidP="00752F49">
      <w:pPr>
        <w:numPr>
          <w:ilvl w:val="0"/>
          <w:numId w:val="7"/>
        </w:numPr>
        <w:tabs>
          <w:tab w:val="clear" w:pos="720"/>
        </w:tabs>
        <w:spacing w:line="360" w:lineRule="auto"/>
        <w:ind w:left="360"/>
        <w:jc w:val="both"/>
      </w:pPr>
      <w:r w:rsidRPr="00141684">
        <w:t xml:space="preserve">Session </w:t>
      </w:r>
      <w:r>
        <w:t>3</w:t>
      </w:r>
      <w:r w:rsidRPr="00141684">
        <w:t xml:space="preserve"> – </w:t>
      </w:r>
      <w:r>
        <w:t>Creational Design Pattern II</w:t>
      </w:r>
    </w:p>
    <w:p w14:paraId="09043BB4" w14:textId="77777777" w:rsidR="00752F49" w:rsidRPr="00141684" w:rsidRDefault="00752F49" w:rsidP="00752F49">
      <w:pPr>
        <w:spacing w:line="360" w:lineRule="auto"/>
        <w:jc w:val="both"/>
      </w:pPr>
    </w:p>
    <w:p w14:paraId="02732503" w14:textId="77777777" w:rsidR="00752F49" w:rsidRPr="00141684" w:rsidRDefault="00752F49" w:rsidP="00752F49">
      <w:pPr>
        <w:pStyle w:val="Heading2"/>
        <w:spacing w:before="0" w:line="360" w:lineRule="auto"/>
        <w:rPr>
          <w:rFonts w:ascii="Times New Roman" w:hAnsi="Times New Roman" w:cs="Times New Roman"/>
          <w:color w:val="auto"/>
          <w:sz w:val="24"/>
          <w:szCs w:val="24"/>
        </w:rPr>
      </w:pPr>
      <w:proofErr w:type="gramStart"/>
      <w:r w:rsidRPr="00141684">
        <w:rPr>
          <w:rFonts w:ascii="Times New Roman" w:hAnsi="Times New Roman" w:cs="Times New Roman"/>
          <w:color w:val="auto"/>
          <w:sz w:val="24"/>
          <w:szCs w:val="24"/>
        </w:rPr>
        <w:t>Sub Topics</w:t>
      </w:r>
      <w:proofErr w:type="gramEnd"/>
    </w:p>
    <w:p w14:paraId="165F958C" w14:textId="3C938762" w:rsidR="00752F49" w:rsidRDefault="00752F49" w:rsidP="00752F49">
      <w:pPr>
        <w:numPr>
          <w:ilvl w:val="0"/>
          <w:numId w:val="7"/>
        </w:numPr>
        <w:tabs>
          <w:tab w:val="clear" w:pos="720"/>
        </w:tabs>
        <w:spacing w:line="360" w:lineRule="auto"/>
        <w:ind w:left="360"/>
        <w:jc w:val="both"/>
      </w:pPr>
      <w:r>
        <w:t>Builder</w:t>
      </w:r>
    </w:p>
    <w:p w14:paraId="6BF8CAD7" w14:textId="5D420788" w:rsidR="00752F49" w:rsidRPr="00217ABA" w:rsidRDefault="00752F49" w:rsidP="00752F49">
      <w:pPr>
        <w:numPr>
          <w:ilvl w:val="0"/>
          <w:numId w:val="7"/>
        </w:numPr>
        <w:tabs>
          <w:tab w:val="clear" w:pos="720"/>
        </w:tabs>
        <w:spacing w:line="360" w:lineRule="auto"/>
        <w:ind w:left="360"/>
        <w:jc w:val="both"/>
      </w:pPr>
      <w:r>
        <w:t>Prototype</w:t>
      </w:r>
    </w:p>
    <w:bookmarkEnd w:id="0"/>
    <w:p w14:paraId="086B7759" w14:textId="1B147552" w:rsidR="00694A39" w:rsidRDefault="00694A39" w:rsidP="00694A39">
      <w:pPr>
        <w:jc w:val="both"/>
        <w:rPr>
          <w:b/>
          <w:lang w:val="id-ID"/>
        </w:rPr>
      </w:pPr>
    </w:p>
    <w:p w14:paraId="7C494FEB" w14:textId="77777777" w:rsidR="00E6446F" w:rsidRDefault="00E6446F">
      <w:pPr>
        <w:spacing w:after="200" w:line="276" w:lineRule="auto"/>
        <w:rPr>
          <w:b/>
        </w:rPr>
      </w:pPr>
      <w:r>
        <w:rPr>
          <w:b/>
        </w:rPr>
        <w:br w:type="page"/>
      </w:r>
    </w:p>
    <w:p w14:paraId="7AE57CD7" w14:textId="0F098BEA" w:rsidR="00694A39" w:rsidRDefault="00694A39" w:rsidP="00F8336E">
      <w:pPr>
        <w:pStyle w:val="ListParagraph"/>
        <w:numPr>
          <w:ilvl w:val="0"/>
          <w:numId w:val="21"/>
        </w:numPr>
        <w:tabs>
          <w:tab w:val="left" w:pos="426"/>
        </w:tabs>
        <w:spacing w:before="120" w:line="360" w:lineRule="auto"/>
        <w:ind w:left="426" w:hanging="426"/>
        <w:jc w:val="both"/>
        <w:rPr>
          <w:b/>
        </w:rPr>
      </w:pPr>
      <w:r>
        <w:rPr>
          <w:b/>
        </w:rPr>
        <w:lastRenderedPageBreak/>
        <w:t>Builder</w:t>
      </w:r>
    </w:p>
    <w:p w14:paraId="42BC0F44" w14:textId="518596F7" w:rsidR="00694A39" w:rsidRPr="00694A39" w:rsidRDefault="00694A39" w:rsidP="00F8336E">
      <w:pPr>
        <w:spacing w:before="120" w:after="240" w:line="360" w:lineRule="auto"/>
        <w:ind w:left="426" w:firstLine="720"/>
        <w:jc w:val="both"/>
        <w:rPr>
          <w:bCs/>
        </w:rPr>
      </w:pPr>
      <w:r w:rsidRPr="00694A39">
        <w:rPr>
          <w:bCs/>
        </w:rPr>
        <w:t>Builder is a creational design pattern that lets you construct complex objects step by step. The pattern allows you to produce different types and representations of an object using the same construction code.</w:t>
      </w:r>
      <w:r w:rsidR="00AE6F44">
        <w:rPr>
          <w:bCs/>
        </w:rPr>
        <w:t xml:space="preserve"> </w:t>
      </w:r>
      <w:r w:rsidR="00AE6F44" w:rsidRPr="00AE6F44">
        <w:rPr>
          <w:bCs/>
        </w:rPr>
        <w:t>The Builder pattern suggests that you extract the object construction code out of its own class and move it to separate objects called builders.</w:t>
      </w:r>
    </w:p>
    <w:p w14:paraId="32C6572F" w14:textId="219F065A" w:rsidR="00694A39" w:rsidRPr="00694A39" w:rsidRDefault="00694A39" w:rsidP="00F8336E">
      <w:pPr>
        <w:pStyle w:val="ListParagraph"/>
        <w:numPr>
          <w:ilvl w:val="0"/>
          <w:numId w:val="21"/>
        </w:numPr>
        <w:tabs>
          <w:tab w:val="left" w:pos="426"/>
        </w:tabs>
        <w:spacing w:before="120" w:line="360" w:lineRule="auto"/>
        <w:ind w:left="426" w:hanging="426"/>
        <w:jc w:val="both"/>
        <w:rPr>
          <w:b/>
        </w:rPr>
      </w:pPr>
      <w:r w:rsidRPr="00694A39">
        <w:rPr>
          <w:b/>
        </w:rPr>
        <w:t>Prototype</w:t>
      </w:r>
    </w:p>
    <w:p w14:paraId="06542E19" w14:textId="1DDB124B" w:rsidR="00694A39" w:rsidRDefault="00803D8B" w:rsidP="00F8336E">
      <w:pPr>
        <w:spacing w:before="120" w:line="360" w:lineRule="auto"/>
        <w:ind w:left="426" w:firstLine="720"/>
        <w:jc w:val="both"/>
        <w:rPr>
          <w:bCs/>
        </w:rPr>
      </w:pPr>
      <w:r w:rsidRPr="00803D8B">
        <w:rPr>
          <w:bCs/>
          <w:lang w:val="id-ID"/>
        </w:rPr>
        <w:t>Prototype is a creational design pattern that lets you copy existing objects without making your code dependent on their classes.</w:t>
      </w:r>
      <w:r>
        <w:rPr>
          <w:bCs/>
        </w:rPr>
        <w:t xml:space="preserve"> </w:t>
      </w:r>
      <w:r w:rsidRPr="00803D8B">
        <w:rPr>
          <w:bCs/>
        </w:rPr>
        <w:t>The Prototype pattern delegates the cloning process to the actual objects that are being cloned. The pattern declares a common interface for all objects that support cloning. This interface lets you clone an object without coupling your code to the class of that object. Usually, such an interface contains just a single clone method.</w:t>
      </w:r>
    </w:p>
    <w:p w14:paraId="785983C9" w14:textId="77777777" w:rsidR="00F8336E" w:rsidRPr="00CC0D90" w:rsidRDefault="00F8336E" w:rsidP="00F8336E">
      <w:pPr>
        <w:spacing w:before="120" w:line="360" w:lineRule="auto"/>
        <w:jc w:val="both"/>
        <w:rPr>
          <w:bCs/>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3ECE9906" w14:textId="274737C5" w:rsidR="00643F75" w:rsidRDefault="004B47B5" w:rsidP="00643F75">
      <w:pPr>
        <w:rPr>
          <w:i/>
          <w:sz w:val="16"/>
          <w:lang w:val="id-ID"/>
        </w:rPr>
      </w:pPr>
      <w:r w:rsidRPr="001E4042">
        <w:rPr>
          <w:i/>
          <w:sz w:val="16"/>
          <w:lang w:val="id-ID"/>
        </w:rPr>
        <w:t>Case</w:t>
      </w:r>
    </w:p>
    <w:p w14:paraId="72335A2E" w14:textId="77777777" w:rsidR="007C6AF1" w:rsidRPr="007C6AF1" w:rsidRDefault="007C6AF1" w:rsidP="00643F75">
      <w:pPr>
        <w:rPr>
          <w:i/>
          <w:sz w:val="16"/>
          <w:lang w:val="id-ID"/>
        </w:rPr>
      </w:pPr>
    </w:p>
    <w:p w14:paraId="16D13FD1" w14:textId="3D505423" w:rsidR="00BC6DE8" w:rsidRDefault="005346CB" w:rsidP="00DA46EC">
      <w:pPr>
        <w:spacing w:after="240" w:line="360" w:lineRule="auto"/>
        <w:jc w:val="center"/>
        <w:rPr>
          <w:b/>
          <w:bCs/>
        </w:rPr>
      </w:pPr>
      <w:r>
        <w:rPr>
          <w:b/>
          <w:bCs/>
        </w:rPr>
        <w:t xml:space="preserve">Angelic </w:t>
      </w:r>
      <w:r w:rsidR="00DA46EC" w:rsidRPr="00DA46EC">
        <w:rPr>
          <w:b/>
          <w:bCs/>
        </w:rPr>
        <w:t>Toppo Shop</w:t>
      </w:r>
    </w:p>
    <w:p w14:paraId="2CF9892A" w14:textId="018FF998" w:rsidR="009070DB" w:rsidRDefault="00DA46EC" w:rsidP="00BE1FBD">
      <w:pPr>
        <w:spacing w:line="360" w:lineRule="auto"/>
        <w:jc w:val="both"/>
      </w:pPr>
      <w:r>
        <w:rPr>
          <w:b/>
          <w:bCs/>
        </w:rPr>
        <w:tab/>
      </w:r>
      <w:r w:rsidR="00505F73" w:rsidRPr="00505F73">
        <w:t>Angelic</w:t>
      </w:r>
      <w:r w:rsidR="00505F73" w:rsidRPr="007D4179">
        <w:t xml:space="preserve"> </w:t>
      </w:r>
      <w:r w:rsidR="007D4179" w:rsidRPr="007D4179">
        <w:t xml:space="preserve">Toppo Shop is a popular </w:t>
      </w:r>
      <w:r w:rsidR="00321A3A">
        <w:t>burger</w:t>
      </w:r>
      <w:r w:rsidR="007D4179" w:rsidRPr="007D4179">
        <w:t xml:space="preserve"> shop in Jakarta. Every day the </w:t>
      </w:r>
      <w:r w:rsidR="007B54B3" w:rsidRPr="002E51D3">
        <w:t>Angelic</w:t>
      </w:r>
      <w:r w:rsidR="007B54B3" w:rsidRPr="007D4179">
        <w:t xml:space="preserve"> </w:t>
      </w:r>
      <w:r w:rsidR="007D4179" w:rsidRPr="007D4179">
        <w:t xml:space="preserve">Toppo shop sells a </w:t>
      </w:r>
      <w:proofErr w:type="gramStart"/>
      <w:r w:rsidR="00A45BF5" w:rsidRPr="002205DB">
        <w:rPr>
          <w:b/>
          <w:bCs/>
        </w:rPr>
        <w:t>burgers</w:t>
      </w:r>
      <w:proofErr w:type="gramEnd"/>
      <w:r w:rsidR="0027092E" w:rsidRPr="0027092E">
        <w:t>.</w:t>
      </w:r>
      <w:r w:rsidR="005F7C18">
        <w:t xml:space="preserve"> </w:t>
      </w:r>
      <w:r w:rsidR="00347DCE">
        <w:t xml:space="preserve">The burgers are selling well because the burgers are </w:t>
      </w:r>
      <w:r w:rsidR="00805AE3">
        <w:t>inexpensive</w:t>
      </w:r>
      <w:r w:rsidR="00382509">
        <w:t xml:space="preserve">. Behind the inexpensive burgers, </w:t>
      </w:r>
      <w:r w:rsidR="00FB0C20">
        <w:t xml:space="preserve">the customer must </w:t>
      </w:r>
      <w:r w:rsidR="00E316A6">
        <w:t>buy</w:t>
      </w:r>
      <w:r w:rsidR="0045335A">
        <w:t xml:space="preserve"> </w:t>
      </w:r>
      <w:r w:rsidR="00023D83">
        <w:t xml:space="preserve">a </w:t>
      </w:r>
      <w:r w:rsidR="009251F1">
        <w:t>packet menu</w:t>
      </w:r>
      <w:r w:rsidR="004615B3">
        <w:t xml:space="preserve"> tha</w:t>
      </w:r>
      <w:r w:rsidR="00F84852">
        <w:t>t</w:t>
      </w:r>
      <w:r w:rsidR="004615B3">
        <w:t xml:space="preserve"> ha</w:t>
      </w:r>
      <w:r w:rsidR="00F84852">
        <w:t>s</w:t>
      </w:r>
      <w:r w:rsidR="004615B3">
        <w:t xml:space="preserve"> been available in the shop</w:t>
      </w:r>
      <w:r w:rsidR="00C207EC">
        <w:t xml:space="preserve"> where</w:t>
      </w:r>
      <w:r w:rsidR="00054456">
        <w:t xml:space="preserve"> each menu sells more than 1 burger</w:t>
      </w:r>
      <w:r w:rsidR="006B11F2">
        <w:t>,</w:t>
      </w:r>
      <w:r w:rsidR="00FA4473">
        <w:t xml:space="preserve"> </w:t>
      </w:r>
      <w:r w:rsidR="00FB0C20">
        <w:t>because the</w:t>
      </w:r>
      <w:r w:rsidR="006934B1">
        <w:t xml:space="preserve"> </w:t>
      </w:r>
      <w:r w:rsidR="006934B1" w:rsidRPr="0077181D">
        <w:t>Angelic</w:t>
      </w:r>
      <w:r w:rsidR="00FB0C20">
        <w:t xml:space="preserve"> </w:t>
      </w:r>
      <w:r w:rsidR="00B7493D">
        <w:t>T</w:t>
      </w:r>
      <w:r w:rsidR="00FB0C20">
        <w:t xml:space="preserve">oppo shop </w:t>
      </w:r>
      <w:r w:rsidR="00F70EEC">
        <w:t>does not</w:t>
      </w:r>
      <w:r w:rsidR="00FB0C20">
        <w:t xml:space="preserve"> want to lose money o</w:t>
      </w:r>
      <w:r w:rsidR="00351878">
        <w:t>n</w:t>
      </w:r>
      <w:r w:rsidR="00FB0C20">
        <w:t xml:space="preserve"> oil and roasting</w:t>
      </w:r>
      <w:r w:rsidR="00700546">
        <w:t xml:space="preserve"> of meats</w:t>
      </w:r>
      <w:r w:rsidR="00347DCE">
        <w:t xml:space="preserve">. </w:t>
      </w:r>
      <w:r w:rsidR="005F7C18">
        <w:t>Because of that,</w:t>
      </w:r>
      <w:r w:rsidR="00DE77A7">
        <w:t xml:space="preserve"> the business has rapidly grown</w:t>
      </w:r>
      <w:r w:rsidR="00D0236C">
        <w:t>.</w:t>
      </w:r>
      <w:r w:rsidR="00CB32EB">
        <w:t xml:space="preserve"> </w:t>
      </w:r>
      <w:proofErr w:type="gramStart"/>
      <w:r w:rsidR="005F7C18">
        <w:t>Angel</w:t>
      </w:r>
      <w:proofErr w:type="gramEnd"/>
      <w:r w:rsidR="005F7C18">
        <w:t xml:space="preserve"> </w:t>
      </w:r>
      <w:r w:rsidR="00837F14">
        <w:t xml:space="preserve">as </w:t>
      </w:r>
      <w:r w:rsidR="005F7C18">
        <w:t>the business owner of the shop, she asks you to create a program.</w:t>
      </w:r>
      <w:r w:rsidR="0056231B">
        <w:t xml:space="preserve"> Below are the following details of the program:</w:t>
      </w:r>
    </w:p>
    <w:p w14:paraId="1C6C5FC2" w14:textId="77777777" w:rsidR="00BE1FBD" w:rsidRDefault="00BE1FBD" w:rsidP="00BE1FBD">
      <w:pPr>
        <w:spacing w:line="360" w:lineRule="auto"/>
        <w:jc w:val="both"/>
      </w:pPr>
    </w:p>
    <w:p w14:paraId="09F29C12" w14:textId="0A3500E7" w:rsidR="00885759" w:rsidRPr="008232F9" w:rsidRDefault="006B442F" w:rsidP="00BE1FBD">
      <w:pPr>
        <w:pStyle w:val="ListParagraph"/>
        <w:numPr>
          <w:ilvl w:val="0"/>
          <w:numId w:val="14"/>
        </w:numPr>
        <w:spacing w:line="360" w:lineRule="auto"/>
        <w:ind w:left="426" w:hanging="426"/>
        <w:rPr>
          <w:b/>
          <w:bCs/>
        </w:rPr>
      </w:pPr>
      <w:r>
        <w:rPr>
          <w:b/>
          <w:bCs/>
        </w:rPr>
        <w:t>Main</w:t>
      </w:r>
      <w:r w:rsidR="00885759" w:rsidRPr="008232F9">
        <w:rPr>
          <w:b/>
          <w:bCs/>
        </w:rPr>
        <w:t xml:space="preserve"> Menu</w:t>
      </w:r>
    </w:p>
    <w:p w14:paraId="6D6E7C1A" w14:textId="20C8865E" w:rsidR="00E657E6" w:rsidRPr="004C3E93" w:rsidRDefault="00E46245" w:rsidP="009002CB">
      <w:pPr>
        <w:spacing w:line="360" w:lineRule="auto"/>
        <w:ind w:left="360"/>
        <w:jc w:val="both"/>
        <w:rPr>
          <w:color w:val="000000"/>
        </w:rPr>
      </w:pPr>
      <w:proofErr w:type="gramStart"/>
      <w:r w:rsidRPr="00A50486">
        <w:rPr>
          <w:color w:val="000000"/>
        </w:rPr>
        <w:t>At first</w:t>
      </w:r>
      <w:proofErr w:type="gramEnd"/>
      <w:r w:rsidRPr="004C3E93">
        <w:rPr>
          <w:color w:val="000000"/>
        </w:rPr>
        <w:t xml:space="preserve">, the program will show the menu. In this menu, the </w:t>
      </w:r>
      <w:r w:rsidR="009B73EA">
        <w:rPr>
          <w:color w:val="000000"/>
        </w:rPr>
        <w:t xml:space="preserve">program will </w:t>
      </w:r>
      <w:r w:rsidR="004D2727">
        <w:rPr>
          <w:color w:val="000000"/>
        </w:rPr>
        <w:t>ask</w:t>
      </w:r>
      <w:r w:rsidR="009B73EA">
        <w:rPr>
          <w:color w:val="000000"/>
        </w:rPr>
        <w:t xml:space="preserve"> the </w:t>
      </w:r>
      <w:r w:rsidR="00EB37C0">
        <w:rPr>
          <w:color w:val="000000"/>
        </w:rPr>
        <w:t>user</w:t>
      </w:r>
      <w:r w:rsidR="009B73EA">
        <w:rPr>
          <w:color w:val="000000"/>
        </w:rPr>
        <w:t xml:space="preserve"> to choose between </w:t>
      </w:r>
      <w:r w:rsidR="0098604C">
        <w:rPr>
          <w:b/>
          <w:bCs/>
          <w:color w:val="000000"/>
        </w:rPr>
        <w:t>0</w:t>
      </w:r>
      <w:r w:rsidR="009B73EA" w:rsidRPr="00B72AD9">
        <w:rPr>
          <w:b/>
          <w:bCs/>
          <w:color w:val="000000"/>
        </w:rPr>
        <w:t xml:space="preserve"> </w:t>
      </w:r>
      <w:r w:rsidR="006054E8">
        <w:rPr>
          <w:b/>
          <w:bCs/>
          <w:color w:val="000000"/>
        </w:rPr>
        <w:t>and</w:t>
      </w:r>
      <w:r w:rsidR="0098604C">
        <w:rPr>
          <w:b/>
          <w:bCs/>
          <w:color w:val="000000"/>
        </w:rPr>
        <w:t xml:space="preserve"> 4</w:t>
      </w:r>
      <w:r w:rsidR="006054E8">
        <w:rPr>
          <w:b/>
          <w:bCs/>
          <w:color w:val="000000"/>
        </w:rPr>
        <w:t xml:space="preserve"> (inclusive)</w:t>
      </w:r>
      <w:r w:rsidR="00BF57B3" w:rsidRPr="004C3E93">
        <w:rPr>
          <w:color w:val="000000"/>
        </w:rPr>
        <w:t>.</w:t>
      </w:r>
      <w:r w:rsidRPr="004C3E93">
        <w:rPr>
          <w:color w:val="000000"/>
        </w:rPr>
        <w:t xml:space="preserve"> </w:t>
      </w:r>
    </w:p>
    <w:p w14:paraId="757061E8" w14:textId="18B5C2A5" w:rsidR="0034284B" w:rsidRPr="0034284B" w:rsidRDefault="004F68A6" w:rsidP="002E60F0">
      <w:pPr>
        <w:pStyle w:val="ListParagraph"/>
        <w:numPr>
          <w:ilvl w:val="0"/>
          <w:numId w:val="15"/>
        </w:numPr>
        <w:spacing w:line="360" w:lineRule="auto"/>
        <w:ind w:left="851" w:hanging="425"/>
        <w:rPr>
          <w:b/>
          <w:color w:val="000000"/>
        </w:rPr>
      </w:pPr>
      <w:r>
        <w:rPr>
          <w:b/>
          <w:color w:val="000000"/>
        </w:rPr>
        <w:t>Chicken Burger</w:t>
      </w:r>
      <w:r w:rsidR="008E4993">
        <w:rPr>
          <w:b/>
          <w:color w:val="000000"/>
        </w:rPr>
        <w:t xml:space="preserve"> (4 pieces)</w:t>
      </w:r>
    </w:p>
    <w:p w14:paraId="1C261DEC" w14:textId="66DF22A6" w:rsidR="0034284B" w:rsidRDefault="004F68A6" w:rsidP="002E60F0">
      <w:pPr>
        <w:pStyle w:val="ListParagraph"/>
        <w:numPr>
          <w:ilvl w:val="0"/>
          <w:numId w:val="15"/>
        </w:numPr>
        <w:spacing w:line="360" w:lineRule="auto"/>
        <w:ind w:left="851" w:hanging="425"/>
        <w:rPr>
          <w:b/>
          <w:color w:val="000000"/>
        </w:rPr>
      </w:pPr>
      <w:r>
        <w:rPr>
          <w:b/>
          <w:color w:val="000000"/>
        </w:rPr>
        <w:t>Big Chicken Burger</w:t>
      </w:r>
      <w:r w:rsidR="008E4993">
        <w:rPr>
          <w:b/>
          <w:color w:val="000000"/>
        </w:rPr>
        <w:t xml:space="preserve"> (3 pieces)</w:t>
      </w:r>
    </w:p>
    <w:p w14:paraId="6C826FE0" w14:textId="7F0246DB" w:rsidR="004F68A6" w:rsidRDefault="004F68A6" w:rsidP="002E60F0">
      <w:pPr>
        <w:pStyle w:val="ListParagraph"/>
        <w:numPr>
          <w:ilvl w:val="0"/>
          <w:numId w:val="15"/>
        </w:numPr>
        <w:spacing w:line="360" w:lineRule="auto"/>
        <w:ind w:left="851" w:hanging="425"/>
        <w:rPr>
          <w:b/>
          <w:color w:val="000000"/>
        </w:rPr>
      </w:pPr>
      <w:r>
        <w:rPr>
          <w:b/>
          <w:color w:val="000000"/>
        </w:rPr>
        <w:t>Beef Burger</w:t>
      </w:r>
      <w:r w:rsidR="008E4993">
        <w:rPr>
          <w:b/>
          <w:color w:val="000000"/>
        </w:rPr>
        <w:t xml:space="preserve"> (3 pieces)</w:t>
      </w:r>
    </w:p>
    <w:p w14:paraId="5BB3519D" w14:textId="3E90E7E0" w:rsidR="004F68A6" w:rsidRPr="0034284B" w:rsidRDefault="004F68A6" w:rsidP="002E60F0">
      <w:pPr>
        <w:pStyle w:val="ListParagraph"/>
        <w:numPr>
          <w:ilvl w:val="0"/>
          <w:numId w:val="15"/>
        </w:numPr>
        <w:spacing w:line="360" w:lineRule="auto"/>
        <w:ind w:left="851" w:hanging="425"/>
        <w:rPr>
          <w:b/>
          <w:color w:val="000000"/>
        </w:rPr>
      </w:pPr>
      <w:r>
        <w:rPr>
          <w:b/>
          <w:color w:val="000000"/>
        </w:rPr>
        <w:t>Special Burger</w:t>
      </w:r>
      <w:r w:rsidR="008E4993">
        <w:rPr>
          <w:b/>
          <w:color w:val="000000"/>
        </w:rPr>
        <w:t xml:space="preserve"> (3 pieces)</w:t>
      </w:r>
    </w:p>
    <w:p w14:paraId="25C8CDC8" w14:textId="59B147D6" w:rsidR="009614CF" w:rsidRDefault="00DA1AB1" w:rsidP="002E60F0">
      <w:pPr>
        <w:pStyle w:val="ListParagraph"/>
        <w:numPr>
          <w:ilvl w:val="0"/>
          <w:numId w:val="15"/>
        </w:numPr>
        <w:spacing w:line="360" w:lineRule="auto"/>
        <w:ind w:left="851" w:hanging="425"/>
        <w:rPr>
          <w:b/>
          <w:color w:val="000000"/>
        </w:rPr>
      </w:pPr>
      <w:r>
        <w:rPr>
          <w:b/>
          <w:color w:val="000000"/>
        </w:rPr>
        <w:t>E</w:t>
      </w:r>
      <w:r w:rsidR="00E46245" w:rsidRPr="005F0403">
        <w:rPr>
          <w:b/>
          <w:color w:val="000000"/>
        </w:rPr>
        <w:t>xit</w:t>
      </w:r>
    </w:p>
    <w:p w14:paraId="468F93B0" w14:textId="6A4B2435" w:rsidR="00EB71D1" w:rsidRDefault="0023338C" w:rsidP="00EB71D1">
      <w:pPr>
        <w:keepNext/>
        <w:spacing w:line="360" w:lineRule="auto"/>
        <w:jc w:val="center"/>
      </w:pPr>
      <w:r w:rsidRPr="0023338C">
        <w:rPr>
          <w:noProof/>
        </w:rPr>
        <w:lastRenderedPageBreak/>
        <w:drawing>
          <wp:inline distT="0" distB="0" distL="0" distR="0" wp14:anchorId="5FB8F7BE" wp14:editId="3E65282E">
            <wp:extent cx="5943600" cy="1046338"/>
            <wp:effectExtent l="19050" t="19050" r="1905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47" r="1"/>
                    <a:stretch/>
                  </pic:blipFill>
                  <pic:spPr bwMode="auto">
                    <a:xfrm>
                      <a:off x="0" y="0"/>
                      <a:ext cx="5943600" cy="1046338"/>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4CE0018" w14:textId="4FBCE5C3" w:rsidR="00EB71D1" w:rsidRPr="00843F03" w:rsidRDefault="00EB71D1" w:rsidP="00EB71D1">
      <w:pPr>
        <w:pStyle w:val="Caption"/>
        <w:jc w:val="center"/>
        <w:rPr>
          <w:b/>
          <w:bCs/>
          <w:i w:val="0"/>
          <w:iCs w:val="0"/>
          <w:color w:val="auto"/>
        </w:rPr>
      </w:pPr>
      <w:r w:rsidRPr="00843F03">
        <w:rPr>
          <w:b/>
          <w:bCs/>
          <w:i w:val="0"/>
          <w:iCs w:val="0"/>
          <w:color w:val="auto"/>
        </w:rPr>
        <w:t xml:space="preserve">Figure </w:t>
      </w:r>
      <w:r w:rsidR="00942142" w:rsidRPr="00843F03">
        <w:rPr>
          <w:b/>
          <w:bCs/>
          <w:i w:val="0"/>
          <w:iCs w:val="0"/>
          <w:color w:val="auto"/>
        </w:rPr>
        <w:fldChar w:fldCharType="begin"/>
      </w:r>
      <w:r w:rsidR="00942142" w:rsidRPr="00843F03">
        <w:rPr>
          <w:b/>
          <w:bCs/>
          <w:i w:val="0"/>
          <w:iCs w:val="0"/>
          <w:color w:val="auto"/>
        </w:rPr>
        <w:instrText xml:space="preserve"> SEQ Figure \* ARABIC </w:instrText>
      </w:r>
      <w:r w:rsidR="00942142" w:rsidRPr="00843F03">
        <w:rPr>
          <w:b/>
          <w:bCs/>
          <w:i w:val="0"/>
          <w:iCs w:val="0"/>
          <w:color w:val="auto"/>
        </w:rPr>
        <w:fldChar w:fldCharType="separate"/>
      </w:r>
      <w:r w:rsidRPr="00843F03">
        <w:rPr>
          <w:b/>
          <w:bCs/>
          <w:i w:val="0"/>
          <w:iCs w:val="0"/>
          <w:color w:val="auto"/>
        </w:rPr>
        <w:t>1</w:t>
      </w:r>
      <w:r w:rsidR="00942142" w:rsidRPr="00843F03">
        <w:rPr>
          <w:b/>
          <w:bCs/>
          <w:i w:val="0"/>
          <w:iCs w:val="0"/>
          <w:color w:val="auto"/>
        </w:rPr>
        <w:fldChar w:fldCharType="end"/>
      </w:r>
      <w:r w:rsidRPr="00843F03">
        <w:rPr>
          <w:b/>
          <w:bCs/>
          <w:i w:val="0"/>
          <w:iCs w:val="0"/>
          <w:color w:val="auto"/>
        </w:rPr>
        <w:t>. Main Menu</w:t>
      </w:r>
    </w:p>
    <w:p w14:paraId="66FE89DF" w14:textId="3EFB9624" w:rsidR="009242F1" w:rsidRPr="00B96BF8" w:rsidRDefault="003C5A72" w:rsidP="00843F03">
      <w:pPr>
        <w:pStyle w:val="ListParagraph"/>
        <w:numPr>
          <w:ilvl w:val="1"/>
          <w:numId w:val="14"/>
        </w:numPr>
        <w:spacing w:line="360" w:lineRule="auto"/>
        <w:ind w:left="851" w:hanging="425"/>
        <w:rPr>
          <w:b/>
          <w:bCs/>
        </w:rPr>
      </w:pPr>
      <w:r>
        <w:rPr>
          <w:b/>
          <w:bCs/>
        </w:rPr>
        <w:t xml:space="preserve">Generate </w:t>
      </w:r>
      <w:r w:rsidR="00AE1F08">
        <w:rPr>
          <w:b/>
          <w:bCs/>
        </w:rPr>
        <w:t>B</w:t>
      </w:r>
      <w:r>
        <w:rPr>
          <w:b/>
          <w:bCs/>
        </w:rPr>
        <w:t>urger</w:t>
      </w:r>
    </w:p>
    <w:p w14:paraId="7762B224" w14:textId="77777777" w:rsidR="009820A5" w:rsidRDefault="00F96296" w:rsidP="002B0625">
      <w:pPr>
        <w:spacing w:line="360" w:lineRule="auto"/>
        <w:ind w:left="851"/>
        <w:jc w:val="both"/>
      </w:pPr>
      <w:r>
        <w:t xml:space="preserve">If the customer </w:t>
      </w:r>
      <w:r w:rsidRPr="004F650B">
        <w:rPr>
          <w:b/>
          <w:bCs/>
        </w:rPr>
        <w:t>cho</w:t>
      </w:r>
      <w:r w:rsidR="00297C32" w:rsidRPr="004F650B">
        <w:rPr>
          <w:b/>
          <w:bCs/>
        </w:rPr>
        <w:t>o</w:t>
      </w:r>
      <w:r w:rsidRPr="004F650B">
        <w:rPr>
          <w:b/>
          <w:bCs/>
        </w:rPr>
        <w:t>se</w:t>
      </w:r>
      <w:r w:rsidR="00297C32" w:rsidRPr="004F650B">
        <w:rPr>
          <w:b/>
          <w:bCs/>
        </w:rPr>
        <w:t>s</w:t>
      </w:r>
      <w:r>
        <w:t xml:space="preserve"> </w:t>
      </w:r>
      <w:r w:rsidR="003C5A72">
        <w:rPr>
          <w:b/>
          <w:bCs/>
        </w:rPr>
        <w:t>between 1 to 4</w:t>
      </w:r>
      <w:r>
        <w:t xml:space="preserve">, then the program </w:t>
      </w:r>
      <w:r w:rsidR="001D76FB">
        <w:t>will</w:t>
      </w:r>
      <w:r w:rsidR="009820A5">
        <w:t>:</w:t>
      </w:r>
    </w:p>
    <w:p w14:paraId="74B6CF55" w14:textId="348D356F" w:rsidR="00B26DA9" w:rsidRDefault="00843F03" w:rsidP="00843F03">
      <w:pPr>
        <w:pStyle w:val="ListParagraph"/>
        <w:numPr>
          <w:ilvl w:val="0"/>
          <w:numId w:val="17"/>
        </w:numPr>
        <w:spacing w:line="360" w:lineRule="auto"/>
        <w:ind w:left="1276" w:hanging="425"/>
      </w:pPr>
      <w:r>
        <w:t>T</w:t>
      </w:r>
      <w:r w:rsidR="004D11F8">
        <w:t xml:space="preserve">he program will </w:t>
      </w:r>
      <w:r w:rsidR="004D11F8" w:rsidRPr="009820A5">
        <w:rPr>
          <w:b/>
          <w:bCs/>
        </w:rPr>
        <w:t>generate</w:t>
      </w:r>
      <w:r w:rsidR="004D11F8">
        <w:t xml:space="preserve"> the </w:t>
      </w:r>
      <w:r w:rsidR="004D11F8" w:rsidRPr="009820A5">
        <w:rPr>
          <w:b/>
          <w:bCs/>
        </w:rPr>
        <w:t>burgers</w:t>
      </w:r>
      <w:r w:rsidR="004D11F8">
        <w:t xml:space="preserve"> </w:t>
      </w:r>
      <w:r w:rsidR="004D11F8" w:rsidRPr="00843F03">
        <w:t xml:space="preserve">based on the </w:t>
      </w:r>
      <w:r w:rsidR="00397C78" w:rsidRPr="00843F03">
        <w:t xml:space="preserve">of </w:t>
      </w:r>
      <w:r w:rsidR="00FE1BB2" w:rsidRPr="00843F03">
        <w:t>his/her</w:t>
      </w:r>
      <w:r w:rsidR="004D11F8" w:rsidRPr="00843F03">
        <w:t xml:space="preserve"> input</w:t>
      </w:r>
      <w:r w:rsidR="004D11F8">
        <w:t>.</w:t>
      </w:r>
      <w:r w:rsidR="00B26DA9">
        <w:t xml:space="preserve"> </w:t>
      </w:r>
    </w:p>
    <w:p w14:paraId="7DB6BB03" w14:textId="1A5C3BA1" w:rsidR="00542126" w:rsidRDefault="00542126" w:rsidP="00843F03">
      <w:pPr>
        <w:pStyle w:val="ListParagraph"/>
        <w:numPr>
          <w:ilvl w:val="0"/>
          <w:numId w:val="17"/>
        </w:numPr>
        <w:spacing w:line="360" w:lineRule="auto"/>
        <w:ind w:left="1276" w:hanging="425"/>
      </w:pPr>
      <w:r>
        <w:t xml:space="preserve">And </w:t>
      </w:r>
      <w:r w:rsidRPr="00792B3E">
        <w:rPr>
          <w:b/>
          <w:bCs/>
        </w:rPr>
        <w:t>show</w:t>
      </w:r>
      <w:r>
        <w:t xml:space="preserve"> </w:t>
      </w:r>
      <w:r w:rsidRPr="00843F03">
        <w:rPr>
          <w:b/>
          <w:bCs/>
        </w:rPr>
        <w:t>the</w:t>
      </w:r>
      <w:r>
        <w:t xml:space="preserve"> </w:t>
      </w:r>
      <w:r w:rsidRPr="00477346">
        <w:rPr>
          <w:b/>
          <w:bCs/>
        </w:rPr>
        <w:t>total price</w:t>
      </w:r>
      <w:r>
        <w:t xml:space="preserve"> of</w:t>
      </w:r>
      <w:r w:rsidR="007B747F">
        <w:t xml:space="preserve"> the</w:t>
      </w:r>
      <w:r>
        <w:t xml:space="preserve"> </w:t>
      </w:r>
      <w:r w:rsidRPr="00843F03">
        <w:t>generated burgers</w:t>
      </w:r>
      <w:r>
        <w:t>.</w:t>
      </w:r>
    </w:p>
    <w:p w14:paraId="6A50647E" w14:textId="07C1C0EE" w:rsidR="00784FD0" w:rsidRDefault="00784FD0" w:rsidP="00843F03">
      <w:pPr>
        <w:pStyle w:val="ListParagraph"/>
        <w:numPr>
          <w:ilvl w:val="0"/>
          <w:numId w:val="17"/>
        </w:numPr>
        <w:spacing w:after="240" w:line="360" w:lineRule="auto"/>
        <w:ind w:left="1276" w:hanging="425"/>
      </w:pPr>
      <w:r>
        <w:t>To</w:t>
      </w:r>
      <w:r w:rsidR="00D976F4">
        <w:t xml:space="preserve"> </w:t>
      </w:r>
      <w:r w:rsidR="00D976F4" w:rsidRPr="00843F03">
        <w:t>generate the burgers</w:t>
      </w:r>
      <w:r w:rsidR="00D976F4">
        <w:t xml:space="preserve">, </w:t>
      </w:r>
      <w:r w:rsidR="00D96C83">
        <w:t>the program</w:t>
      </w:r>
      <w:r w:rsidR="00D976F4">
        <w:t xml:space="preserve"> must </w:t>
      </w:r>
      <w:r w:rsidR="00D976F4" w:rsidRPr="00843F03">
        <w:t>follow the</w:t>
      </w:r>
      <w:r w:rsidR="00D976F4" w:rsidRPr="009820A5">
        <w:rPr>
          <w:b/>
          <w:bCs/>
        </w:rPr>
        <w:t xml:space="preserve"> formula</w:t>
      </w:r>
      <w:r w:rsidR="00D976F4">
        <w:t xml:space="preserve"> below:</w:t>
      </w:r>
    </w:p>
    <w:tbl>
      <w:tblPr>
        <w:tblStyle w:val="TableGrid"/>
        <w:tblW w:w="0" w:type="auto"/>
        <w:tblInd w:w="421" w:type="dxa"/>
        <w:tblLayout w:type="fixed"/>
        <w:tblLook w:val="06A0" w:firstRow="1" w:lastRow="0" w:firstColumn="1" w:lastColumn="0" w:noHBand="1" w:noVBand="1"/>
      </w:tblPr>
      <w:tblGrid>
        <w:gridCol w:w="1020"/>
        <w:gridCol w:w="1020"/>
        <w:gridCol w:w="1134"/>
        <w:gridCol w:w="1361"/>
        <w:gridCol w:w="624"/>
        <w:gridCol w:w="1020"/>
        <w:gridCol w:w="907"/>
        <w:gridCol w:w="1020"/>
        <w:gridCol w:w="964"/>
      </w:tblGrid>
      <w:tr w:rsidR="00445CC9" w14:paraId="3BE18FE2" w14:textId="77777777" w:rsidTr="00A52A64">
        <w:tc>
          <w:tcPr>
            <w:tcW w:w="1020" w:type="dxa"/>
            <w:shd w:val="clear" w:color="auto" w:fill="C8CACE" w:themeFill="accent6" w:themeFillTint="66"/>
            <w:vAlign w:val="center"/>
          </w:tcPr>
          <w:p w14:paraId="33ADA2A3" w14:textId="2EA1893B" w:rsidR="0075434A" w:rsidRPr="00133407" w:rsidRDefault="0075434A" w:rsidP="001E203C">
            <w:pPr>
              <w:spacing w:line="360" w:lineRule="auto"/>
              <w:jc w:val="center"/>
              <w:rPr>
                <w:b/>
                <w:bCs/>
              </w:rPr>
            </w:pPr>
            <w:r w:rsidRPr="00133407">
              <w:rPr>
                <w:b/>
                <w:bCs/>
              </w:rPr>
              <w:t>Burger Name</w:t>
            </w:r>
          </w:p>
        </w:tc>
        <w:tc>
          <w:tcPr>
            <w:tcW w:w="1020" w:type="dxa"/>
            <w:shd w:val="clear" w:color="auto" w:fill="C8CACE" w:themeFill="accent6" w:themeFillTint="66"/>
            <w:vAlign w:val="center"/>
          </w:tcPr>
          <w:p w14:paraId="274519CA" w14:textId="0ED721B5" w:rsidR="0075434A" w:rsidRPr="00133407" w:rsidRDefault="0075434A" w:rsidP="001E203C">
            <w:pPr>
              <w:spacing w:line="360" w:lineRule="auto"/>
              <w:jc w:val="center"/>
              <w:rPr>
                <w:b/>
                <w:bCs/>
              </w:rPr>
            </w:pPr>
            <w:r w:rsidRPr="00133407">
              <w:rPr>
                <w:b/>
                <w:bCs/>
              </w:rPr>
              <w:t xml:space="preserve">Type of </w:t>
            </w:r>
            <w:r w:rsidR="00843F03">
              <w:rPr>
                <w:b/>
                <w:bCs/>
              </w:rPr>
              <w:t>B</w:t>
            </w:r>
            <w:r w:rsidRPr="00133407">
              <w:rPr>
                <w:b/>
                <w:bCs/>
              </w:rPr>
              <w:t>read</w:t>
            </w:r>
          </w:p>
        </w:tc>
        <w:tc>
          <w:tcPr>
            <w:tcW w:w="1134" w:type="dxa"/>
            <w:shd w:val="clear" w:color="auto" w:fill="C8CACE" w:themeFill="accent6" w:themeFillTint="66"/>
            <w:vAlign w:val="center"/>
          </w:tcPr>
          <w:p w14:paraId="20FB144E" w14:textId="2773FE05" w:rsidR="0075434A" w:rsidRPr="00133407" w:rsidRDefault="0075434A" w:rsidP="001E203C">
            <w:pPr>
              <w:spacing w:line="360" w:lineRule="auto"/>
              <w:jc w:val="center"/>
              <w:rPr>
                <w:b/>
                <w:bCs/>
              </w:rPr>
            </w:pPr>
            <w:r w:rsidRPr="00133407">
              <w:rPr>
                <w:b/>
                <w:bCs/>
              </w:rPr>
              <w:t>Meat</w:t>
            </w:r>
          </w:p>
        </w:tc>
        <w:tc>
          <w:tcPr>
            <w:tcW w:w="1361" w:type="dxa"/>
            <w:shd w:val="clear" w:color="auto" w:fill="C8CACE" w:themeFill="accent6" w:themeFillTint="66"/>
            <w:vAlign w:val="center"/>
          </w:tcPr>
          <w:p w14:paraId="5B46B778" w14:textId="1444406D" w:rsidR="0075434A" w:rsidRPr="00133407" w:rsidRDefault="0075434A" w:rsidP="001E203C">
            <w:pPr>
              <w:spacing w:line="360" w:lineRule="auto"/>
              <w:jc w:val="center"/>
              <w:rPr>
                <w:b/>
                <w:bCs/>
              </w:rPr>
            </w:pPr>
            <w:r w:rsidRPr="00133407">
              <w:rPr>
                <w:b/>
                <w:bCs/>
              </w:rPr>
              <w:t xml:space="preserve">Has </w:t>
            </w:r>
            <w:r w:rsidR="00843F03">
              <w:rPr>
                <w:b/>
                <w:bCs/>
              </w:rPr>
              <w:t>C</w:t>
            </w:r>
            <w:r w:rsidRPr="00133407">
              <w:rPr>
                <w:b/>
                <w:bCs/>
              </w:rPr>
              <w:t>ucumber</w:t>
            </w:r>
          </w:p>
        </w:tc>
        <w:tc>
          <w:tcPr>
            <w:tcW w:w="624" w:type="dxa"/>
            <w:shd w:val="clear" w:color="auto" w:fill="C8CACE" w:themeFill="accent6" w:themeFillTint="66"/>
            <w:vAlign w:val="center"/>
          </w:tcPr>
          <w:p w14:paraId="42F96D35" w14:textId="500D57FB" w:rsidR="0075434A" w:rsidRPr="00133407" w:rsidRDefault="0075434A" w:rsidP="001E203C">
            <w:pPr>
              <w:spacing w:line="360" w:lineRule="auto"/>
              <w:jc w:val="center"/>
              <w:rPr>
                <w:b/>
                <w:bCs/>
              </w:rPr>
            </w:pPr>
            <w:r w:rsidRPr="00133407">
              <w:rPr>
                <w:b/>
                <w:bCs/>
              </w:rPr>
              <w:t xml:space="preserve">Has </w:t>
            </w:r>
            <w:r w:rsidR="00843F03">
              <w:rPr>
                <w:b/>
                <w:bCs/>
              </w:rPr>
              <w:t>E</w:t>
            </w:r>
            <w:r w:rsidRPr="00133407">
              <w:rPr>
                <w:b/>
                <w:bCs/>
              </w:rPr>
              <w:t>gg</w:t>
            </w:r>
          </w:p>
        </w:tc>
        <w:tc>
          <w:tcPr>
            <w:tcW w:w="1020" w:type="dxa"/>
            <w:shd w:val="clear" w:color="auto" w:fill="C8CACE" w:themeFill="accent6" w:themeFillTint="66"/>
            <w:vAlign w:val="center"/>
          </w:tcPr>
          <w:p w14:paraId="75DF5255" w14:textId="1F88A8BE" w:rsidR="0075434A" w:rsidRPr="00133407" w:rsidRDefault="0075434A" w:rsidP="001E203C">
            <w:pPr>
              <w:spacing w:line="360" w:lineRule="auto"/>
              <w:jc w:val="center"/>
              <w:rPr>
                <w:b/>
                <w:bCs/>
              </w:rPr>
            </w:pPr>
            <w:r w:rsidRPr="00133407">
              <w:rPr>
                <w:b/>
                <w:bCs/>
              </w:rPr>
              <w:t xml:space="preserve">Has </w:t>
            </w:r>
            <w:r w:rsidR="00843F03">
              <w:rPr>
                <w:b/>
                <w:bCs/>
              </w:rPr>
              <w:t>T</w:t>
            </w:r>
            <w:r w:rsidRPr="00133407">
              <w:rPr>
                <w:b/>
                <w:bCs/>
              </w:rPr>
              <w:t>omato</w:t>
            </w:r>
          </w:p>
        </w:tc>
        <w:tc>
          <w:tcPr>
            <w:tcW w:w="907" w:type="dxa"/>
            <w:shd w:val="clear" w:color="auto" w:fill="C8CACE" w:themeFill="accent6" w:themeFillTint="66"/>
            <w:vAlign w:val="center"/>
          </w:tcPr>
          <w:p w14:paraId="13667D0B" w14:textId="06D09471" w:rsidR="0075434A" w:rsidRPr="00133407" w:rsidRDefault="0075434A" w:rsidP="001E203C">
            <w:pPr>
              <w:spacing w:line="360" w:lineRule="auto"/>
              <w:jc w:val="center"/>
              <w:rPr>
                <w:b/>
                <w:bCs/>
              </w:rPr>
            </w:pPr>
            <w:r w:rsidRPr="00133407">
              <w:rPr>
                <w:b/>
                <w:bCs/>
              </w:rPr>
              <w:t xml:space="preserve">Has </w:t>
            </w:r>
            <w:r w:rsidR="00843F03">
              <w:rPr>
                <w:b/>
                <w:bCs/>
              </w:rPr>
              <w:t>O</w:t>
            </w:r>
            <w:r w:rsidRPr="00133407">
              <w:rPr>
                <w:b/>
                <w:bCs/>
              </w:rPr>
              <w:t>nion</w:t>
            </w:r>
          </w:p>
        </w:tc>
        <w:tc>
          <w:tcPr>
            <w:tcW w:w="1020" w:type="dxa"/>
            <w:shd w:val="clear" w:color="auto" w:fill="C8CACE" w:themeFill="accent6" w:themeFillTint="66"/>
            <w:vAlign w:val="center"/>
          </w:tcPr>
          <w:p w14:paraId="32DBA2E0" w14:textId="7E54DB47" w:rsidR="0075434A" w:rsidRPr="00133407" w:rsidRDefault="0075434A" w:rsidP="001E203C">
            <w:pPr>
              <w:spacing w:line="360" w:lineRule="auto"/>
              <w:jc w:val="center"/>
              <w:rPr>
                <w:b/>
                <w:bCs/>
              </w:rPr>
            </w:pPr>
            <w:r w:rsidRPr="00133407">
              <w:rPr>
                <w:b/>
                <w:bCs/>
              </w:rPr>
              <w:t>Has Lettuce</w:t>
            </w:r>
          </w:p>
        </w:tc>
        <w:tc>
          <w:tcPr>
            <w:tcW w:w="964" w:type="dxa"/>
            <w:shd w:val="clear" w:color="auto" w:fill="C8CACE" w:themeFill="accent6" w:themeFillTint="66"/>
            <w:vAlign w:val="center"/>
          </w:tcPr>
          <w:p w14:paraId="5DD7D3B4" w14:textId="7283AC16" w:rsidR="0075434A" w:rsidRPr="00133407" w:rsidRDefault="0075434A" w:rsidP="003B37DE">
            <w:pPr>
              <w:spacing w:line="360" w:lineRule="auto"/>
              <w:jc w:val="center"/>
              <w:rPr>
                <w:b/>
                <w:bCs/>
              </w:rPr>
            </w:pPr>
            <w:r w:rsidRPr="00133407">
              <w:rPr>
                <w:b/>
                <w:bCs/>
              </w:rPr>
              <w:t>Price</w:t>
            </w:r>
          </w:p>
        </w:tc>
      </w:tr>
      <w:tr w:rsidR="00445CC9" w14:paraId="56B4E0E1" w14:textId="77777777" w:rsidTr="00445CC9">
        <w:tc>
          <w:tcPr>
            <w:tcW w:w="1020" w:type="dxa"/>
            <w:shd w:val="clear" w:color="auto" w:fill="auto"/>
            <w:vAlign w:val="center"/>
          </w:tcPr>
          <w:p w14:paraId="5759B5BB" w14:textId="265A3FF7" w:rsidR="0075434A" w:rsidRDefault="0075434A" w:rsidP="00445CC9">
            <w:pPr>
              <w:spacing w:line="360" w:lineRule="auto"/>
              <w:jc w:val="center"/>
            </w:pPr>
            <w:r>
              <w:t xml:space="preserve">Chicken </w:t>
            </w:r>
            <w:r w:rsidR="00843F03">
              <w:t>B</w:t>
            </w:r>
            <w:r>
              <w:t>urger</w:t>
            </w:r>
          </w:p>
        </w:tc>
        <w:tc>
          <w:tcPr>
            <w:tcW w:w="1020" w:type="dxa"/>
            <w:shd w:val="clear" w:color="auto" w:fill="auto"/>
            <w:vAlign w:val="center"/>
          </w:tcPr>
          <w:p w14:paraId="279D9E9A" w14:textId="187DAC9C" w:rsidR="0075434A" w:rsidRDefault="0075434A" w:rsidP="00445CC9">
            <w:pPr>
              <w:spacing w:line="360" w:lineRule="auto"/>
              <w:jc w:val="center"/>
            </w:pPr>
            <w:r>
              <w:t xml:space="preserve">English </w:t>
            </w:r>
            <w:r w:rsidR="00843F03">
              <w:t>M</w:t>
            </w:r>
            <w:r>
              <w:t>uffin</w:t>
            </w:r>
          </w:p>
        </w:tc>
        <w:tc>
          <w:tcPr>
            <w:tcW w:w="1134" w:type="dxa"/>
            <w:shd w:val="clear" w:color="auto" w:fill="auto"/>
            <w:vAlign w:val="center"/>
          </w:tcPr>
          <w:p w14:paraId="64DA415A" w14:textId="2D74C949" w:rsidR="0075434A" w:rsidRDefault="0075434A" w:rsidP="00445CC9">
            <w:pPr>
              <w:spacing w:line="360" w:lineRule="auto"/>
              <w:jc w:val="center"/>
            </w:pPr>
            <w:r>
              <w:t>Chicken</w:t>
            </w:r>
          </w:p>
        </w:tc>
        <w:tc>
          <w:tcPr>
            <w:tcW w:w="1361" w:type="dxa"/>
            <w:shd w:val="clear" w:color="auto" w:fill="auto"/>
            <w:vAlign w:val="center"/>
          </w:tcPr>
          <w:p w14:paraId="2409F782" w14:textId="74C51B9A" w:rsidR="0075434A" w:rsidRDefault="0075434A" w:rsidP="00445CC9">
            <w:pPr>
              <w:spacing w:line="360" w:lineRule="auto"/>
              <w:jc w:val="center"/>
            </w:pPr>
            <w:r>
              <w:t>No</w:t>
            </w:r>
          </w:p>
        </w:tc>
        <w:tc>
          <w:tcPr>
            <w:tcW w:w="624" w:type="dxa"/>
            <w:shd w:val="clear" w:color="auto" w:fill="auto"/>
            <w:vAlign w:val="center"/>
          </w:tcPr>
          <w:p w14:paraId="2D68F997" w14:textId="2A052412" w:rsidR="0075434A" w:rsidRDefault="0075434A" w:rsidP="00445CC9">
            <w:pPr>
              <w:spacing w:line="360" w:lineRule="auto"/>
              <w:jc w:val="center"/>
            </w:pPr>
            <w:r>
              <w:t>No</w:t>
            </w:r>
          </w:p>
        </w:tc>
        <w:tc>
          <w:tcPr>
            <w:tcW w:w="1020" w:type="dxa"/>
            <w:shd w:val="clear" w:color="auto" w:fill="auto"/>
            <w:vAlign w:val="center"/>
          </w:tcPr>
          <w:p w14:paraId="2F3BD4A6" w14:textId="24D981EE" w:rsidR="0075434A" w:rsidRDefault="0075434A" w:rsidP="00445CC9">
            <w:pPr>
              <w:spacing w:line="360" w:lineRule="auto"/>
              <w:jc w:val="center"/>
            </w:pPr>
            <w:r>
              <w:t>Yes</w:t>
            </w:r>
          </w:p>
        </w:tc>
        <w:tc>
          <w:tcPr>
            <w:tcW w:w="907" w:type="dxa"/>
            <w:shd w:val="clear" w:color="auto" w:fill="auto"/>
            <w:vAlign w:val="center"/>
          </w:tcPr>
          <w:p w14:paraId="2559A006" w14:textId="2D0E57A1" w:rsidR="0075434A" w:rsidRDefault="0075434A" w:rsidP="00445CC9">
            <w:pPr>
              <w:spacing w:line="360" w:lineRule="auto"/>
              <w:jc w:val="center"/>
            </w:pPr>
            <w:r>
              <w:t>No</w:t>
            </w:r>
          </w:p>
        </w:tc>
        <w:tc>
          <w:tcPr>
            <w:tcW w:w="1020" w:type="dxa"/>
            <w:shd w:val="clear" w:color="auto" w:fill="auto"/>
            <w:vAlign w:val="center"/>
          </w:tcPr>
          <w:p w14:paraId="5061D1DA" w14:textId="56B98FD0" w:rsidR="0075434A" w:rsidRDefault="0075434A" w:rsidP="00445CC9">
            <w:pPr>
              <w:spacing w:line="360" w:lineRule="auto"/>
              <w:jc w:val="center"/>
            </w:pPr>
            <w:r>
              <w:t>Yes</w:t>
            </w:r>
          </w:p>
        </w:tc>
        <w:tc>
          <w:tcPr>
            <w:tcW w:w="964" w:type="dxa"/>
            <w:shd w:val="clear" w:color="auto" w:fill="auto"/>
            <w:vAlign w:val="center"/>
          </w:tcPr>
          <w:p w14:paraId="7A5CD719" w14:textId="6A038011" w:rsidR="0075434A" w:rsidRDefault="0075434A" w:rsidP="00445CC9">
            <w:pPr>
              <w:spacing w:line="360" w:lineRule="auto"/>
              <w:jc w:val="center"/>
            </w:pPr>
            <w:r>
              <w:t>28000</w:t>
            </w:r>
          </w:p>
        </w:tc>
      </w:tr>
      <w:tr w:rsidR="00445CC9" w14:paraId="20FFF26A" w14:textId="77777777" w:rsidTr="00445CC9">
        <w:tc>
          <w:tcPr>
            <w:tcW w:w="1020" w:type="dxa"/>
            <w:shd w:val="clear" w:color="auto" w:fill="auto"/>
            <w:vAlign w:val="center"/>
          </w:tcPr>
          <w:p w14:paraId="7423E8E2" w14:textId="2A19AFA7" w:rsidR="0075434A" w:rsidRDefault="0075434A" w:rsidP="00445CC9">
            <w:pPr>
              <w:spacing w:line="360" w:lineRule="auto"/>
              <w:jc w:val="center"/>
            </w:pPr>
            <w:r>
              <w:t>Big Chicken Burger</w:t>
            </w:r>
          </w:p>
        </w:tc>
        <w:tc>
          <w:tcPr>
            <w:tcW w:w="1020" w:type="dxa"/>
            <w:shd w:val="clear" w:color="auto" w:fill="auto"/>
            <w:vAlign w:val="center"/>
          </w:tcPr>
          <w:p w14:paraId="20AA1B71" w14:textId="2BCA7114" w:rsidR="0075434A" w:rsidRDefault="0075434A" w:rsidP="00445CC9">
            <w:pPr>
              <w:spacing w:line="360" w:lineRule="auto"/>
              <w:jc w:val="center"/>
            </w:pPr>
            <w:r>
              <w:t xml:space="preserve">English </w:t>
            </w:r>
            <w:r w:rsidR="00843F03">
              <w:t>M</w:t>
            </w:r>
            <w:r>
              <w:t>uffin</w:t>
            </w:r>
          </w:p>
        </w:tc>
        <w:tc>
          <w:tcPr>
            <w:tcW w:w="1134" w:type="dxa"/>
            <w:shd w:val="clear" w:color="auto" w:fill="auto"/>
            <w:vAlign w:val="center"/>
          </w:tcPr>
          <w:p w14:paraId="38EB82E9" w14:textId="4256AED3" w:rsidR="0075434A" w:rsidRDefault="0075434A" w:rsidP="00445CC9">
            <w:pPr>
              <w:spacing w:line="360" w:lineRule="auto"/>
              <w:jc w:val="center"/>
            </w:pPr>
            <w:r>
              <w:t xml:space="preserve">Two </w:t>
            </w:r>
            <w:r w:rsidR="00843F03">
              <w:t>C</w:t>
            </w:r>
            <w:r>
              <w:t>hickens</w:t>
            </w:r>
          </w:p>
        </w:tc>
        <w:tc>
          <w:tcPr>
            <w:tcW w:w="1361" w:type="dxa"/>
            <w:shd w:val="clear" w:color="auto" w:fill="auto"/>
            <w:vAlign w:val="center"/>
          </w:tcPr>
          <w:p w14:paraId="3E09FBB6" w14:textId="0C1CECB7" w:rsidR="0075434A" w:rsidRDefault="0075434A" w:rsidP="00445CC9">
            <w:pPr>
              <w:spacing w:line="360" w:lineRule="auto"/>
              <w:jc w:val="center"/>
            </w:pPr>
            <w:r>
              <w:t>No</w:t>
            </w:r>
          </w:p>
        </w:tc>
        <w:tc>
          <w:tcPr>
            <w:tcW w:w="624" w:type="dxa"/>
            <w:shd w:val="clear" w:color="auto" w:fill="auto"/>
            <w:vAlign w:val="center"/>
          </w:tcPr>
          <w:p w14:paraId="200A5182" w14:textId="40007763" w:rsidR="0075434A" w:rsidRDefault="0075434A" w:rsidP="00445CC9">
            <w:pPr>
              <w:spacing w:line="360" w:lineRule="auto"/>
              <w:jc w:val="center"/>
            </w:pPr>
            <w:r>
              <w:t>Yes</w:t>
            </w:r>
          </w:p>
        </w:tc>
        <w:tc>
          <w:tcPr>
            <w:tcW w:w="1020" w:type="dxa"/>
            <w:shd w:val="clear" w:color="auto" w:fill="auto"/>
            <w:vAlign w:val="center"/>
          </w:tcPr>
          <w:p w14:paraId="46E59A47" w14:textId="3EC3206D" w:rsidR="0075434A" w:rsidRDefault="0075434A" w:rsidP="00445CC9">
            <w:pPr>
              <w:spacing w:line="360" w:lineRule="auto"/>
              <w:jc w:val="center"/>
            </w:pPr>
            <w:r>
              <w:t>Yes</w:t>
            </w:r>
          </w:p>
        </w:tc>
        <w:tc>
          <w:tcPr>
            <w:tcW w:w="907" w:type="dxa"/>
            <w:shd w:val="clear" w:color="auto" w:fill="auto"/>
            <w:vAlign w:val="center"/>
          </w:tcPr>
          <w:p w14:paraId="715C7C84" w14:textId="0106FC09" w:rsidR="0075434A" w:rsidRDefault="0075434A" w:rsidP="00445CC9">
            <w:pPr>
              <w:spacing w:line="360" w:lineRule="auto"/>
              <w:jc w:val="center"/>
            </w:pPr>
            <w:r>
              <w:t>No</w:t>
            </w:r>
          </w:p>
        </w:tc>
        <w:tc>
          <w:tcPr>
            <w:tcW w:w="1020" w:type="dxa"/>
            <w:shd w:val="clear" w:color="auto" w:fill="auto"/>
            <w:vAlign w:val="center"/>
          </w:tcPr>
          <w:p w14:paraId="0104E2B6" w14:textId="45938014" w:rsidR="0075434A" w:rsidRDefault="0075434A" w:rsidP="00445CC9">
            <w:pPr>
              <w:spacing w:line="360" w:lineRule="auto"/>
              <w:jc w:val="center"/>
            </w:pPr>
            <w:r>
              <w:t>Yes</w:t>
            </w:r>
          </w:p>
        </w:tc>
        <w:tc>
          <w:tcPr>
            <w:tcW w:w="964" w:type="dxa"/>
            <w:shd w:val="clear" w:color="auto" w:fill="auto"/>
            <w:vAlign w:val="center"/>
          </w:tcPr>
          <w:p w14:paraId="2F3CA025" w14:textId="77777777" w:rsidR="0075434A" w:rsidRDefault="0075434A" w:rsidP="00445CC9">
            <w:pPr>
              <w:spacing w:line="360" w:lineRule="auto"/>
              <w:jc w:val="center"/>
            </w:pPr>
            <w:r>
              <w:t>40000</w:t>
            </w:r>
          </w:p>
          <w:p w14:paraId="0421D549" w14:textId="1EDD6A1D" w:rsidR="0075434A" w:rsidRDefault="0075434A" w:rsidP="00445CC9">
            <w:pPr>
              <w:spacing w:line="360" w:lineRule="auto"/>
              <w:jc w:val="center"/>
            </w:pPr>
          </w:p>
        </w:tc>
      </w:tr>
      <w:tr w:rsidR="00445CC9" w14:paraId="3CA8610C" w14:textId="77777777" w:rsidTr="00445CC9">
        <w:tc>
          <w:tcPr>
            <w:tcW w:w="1020" w:type="dxa"/>
            <w:shd w:val="clear" w:color="auto" w:fill="auto"/>
            <w:vAlign w:val="center"/>
          </w:tcPr>
          <w:p w14:paraId="16039C62" w14:textId="4D9620E8" w:rsidR="0075434A" w:rsidRDefault="0075434A" w:rsidP="00445CC9">
            <w:pPr>
              <w:spacing w:line="360" w:lineRule="auto"/>
              <w:jc w:val="center"/>
            </w:pPr>
            <w:r>
              <w:t>Beef Burger</w:t>
            </w:r>
          </w:p>
        </w:tc>
        <w:tc>
          <w:tcPr>
            <w:tcW w:w="1020" w:type="dxa"/>
            <w:shd w:val="clear" w:color="auto" w:fill="auto"/>
            <w:vAlign w:val="center"/>
          </w:tcPr>
          <w:p w14:paraId="23932735" w14:textId="1E66EAB0" w:rsidR="0075434A" w:rsidRDefault="0075434A" w:rsidP="00445CC9">
            <w:pPr>
              <w:spacing w:line="360" w:lineRule="auto"/>
              <w:jc w:val="center"/>
            </w:pPr>
            <w:r>
              <w:t>Ciabatta Roll</w:t>
            </w:r>
          </w:p>
        </w:tc>
        <w:tc>
          <w:tcPr>
            <w:tcW w:w="1134" w:type="dxa"/>
            <w:shd w:val="clear" w:color="auto" w:fill="auto"/>
            <w:vAlign w:val="center"/>
          </w:tcPr>
          <w:p w14:paraId="5F53DA4B" w14:textId="60BA8316" w:rsidR="0075434A" w:rsidRDefault="0075434A" w:rsidP="00445CC9">
            <w:pPr>
              <w:spacing w:line="360" w:lineRule="auto"/>
              <w:jc w:val="center"/>
            </w:pPr>
            <w:r>
              <w:t>Beef</w:t>
            </w:r>
          </w:p>
        </w:tc>
        <w:tc>
          <w:tcPr>
            <w:tcW w:w="1361" w:type="dxa"/>
            <w:shd w:val="clear" w:color="auto" w:fill="auto"/>
            <w:vAlign w:val="center"/>
          </w:tcPr>
          <w:p w14:paraId="2EEA585F" w14:textId="63055DC5" w:rsidR="0075434A" w:rsidRDefault="0075434A" w:rsidP="00445CC9">
            <w:pPr>
              <w:spacing w:line="360" w:lineRule="auto"/>
              <w:jc w:val="center"/>
            </w:pPr>
            <w:r>
              <w:t>No</w:t>
            </w:r>
          </w:p>
        </w:tc>
        <w:tc>
          <w:tcPr>
            <w:tcW w:w="624" w:type="dxa"/>
            <w:shd w:val="clear" w:color="auto" w:fill="auto"/>
            <w:vAlign w:val="center"/>
          </w:tcPr>
          <w:p w14:paraId="6F4D0847" w14:textId="5BD30B71" w:rsidR="0075434A" w:rsidRDefault="0075434A" w:rsidP="00445CC9">
            <w:pPr>
              <w:spacing w:line="360" w:lineRule="auto"/>
              <w:jc w:val="center"/>
            </w:pPr>
            <w:r>
              <w:t>No</w:t>
            </w:r>
          </w:p>
        </w:tc>
        <w:tc>
          <w:tcPr>
            <w:tcW w:w="1020" w:type="dxa"/>
            <w:shd w:val="clear" w:color="auto" w:fill="auto"/>
            <w:vAlign w:val="center"/>
          </w:tcPr>
          <w:p w14:paraId="79438ED7" w14:textId="5B0C380B" w:rsidR="0075434A" w:rsidRDefault="0075434A" w:rsidP="00445CC9">
            <w:pPr>
              <w:spacing w:line="360" w:lineRule="auto"/>
              <w:jc w:val="center"/>
            </w:pPr>
            <w:r>
              <w:t>Yes</w:t>
            </w:r>
          </w:p>
        </w:tc>
        <w:tc>
          <w:tcPr>
            <w:tcW w:w="907" w:type="dxa"/>
            <w:shd w:val="clear" w:color="auto" w:fill="auto"/>
            <w:vAlign w:val="center"/>
          </w:tcPr>
          <w:p w14:paraId="2FCBC278" w14:textId="3E5052D7" w:rsidR="0075434A" w:rsidRDefault="0075434A" w:rsidP="00445CC9">
            <w:pPr>
              <w:spacing w:line="360" w:lineRule="auto"/>
              <w:jc w:val="center"/>
            </w:pPr>
            <w:r>
              <w:t>Yes</w:t>
            </w:r>
          </w:p>
        </w:tc>
        <w:tc>
          <w:tcPr>
            <w:tcW w:w="1020" w:type="dxa"/>
            <w:shd w:val="clear" w:color="auto" w:fill="auto"/>
            <w:vAlign w:val="center"/>
          </w:tcPr>
          <w:p w14:paraId="6C65AA5D" w14:textId="79D66457" w:rsidR="0075434A" w:rsidRDefault="0075434A" w:rsidP="00445CC9">
            <w:pPr>
              <w:spacing w:line="360" w:lineRule="auto"/>
              <w:jc w:val="center"/>
            </w:pPr>
            <w:r>
              <w:t>Yes</w:t>
            </w:r>
          </w:p>
        </w:tc>
        <w:tc>
          <w:tcPr>
            <w:tcW w:w="964" w:type="dxa"/>
            <w:shd w:val="clear" w:color="auto" w:fill="auto"/>
            <w:vAlign w:val="center"/>
          </w:tcPr>
          <w:p w14:paraId="36F052E1" w14:textId="763C4862" w:rsidR="0075434A" w:rsidRDefault="0075434A" w:rsidP="00445CC9">
            <w:pPr>
              <w:spacing w:line="360" w:lineRule="auto"/>
              <w:jc w:val="center"/>
            </w:pPr>
            <w:r>
              <w:t>35000</w:t>
            </w:r>
          </w:p>
        </w:tc>
      </w:tr>
      <w:tr w:rsidR="00445CC9" w14:paraId="0914ADE9" w14:textId="77777777" w:rsidTr="00445CC9">
        <w:tc>
          <w:tcPr>
            <w:tcW w:w="1020" w:type="dxa"/>
            <w:shd w:val="clear" w:color="auto" w:fill="auto"/>
            <w:vAlign w:val="center"/>
          </w:tcPr>
          <w:p w14:paraId="746302AF" w14:textId="1CE606D5" w:rsidR="0075434A" w:rsidRDefault="0075434A" w:rsidP="00445CC9">
            <w:pPr>
              <w:spacing w:line="360" w:lineRule="auto"/>
              <w:jc w:val="center"/>
            </w:pPr>
            <w:r>
              <w:t xml:space="preserve">Special </w:t>
            </w:r>
            <w:r w:rsidR="00843F03">
              <w:t>B</w:t>
            </w:r>
            <w:r>
              <w:t>urger</w:t>
            </w:r>
          </w:p>
        </w:tc>
        <w:tc>
          <w:tcPr>
            <w:tcW w:w="1020" w:type="dxa"/>
            <w:shd w:val="clear" w:color="auto" w:fill="auto"/>
            <w:vAlign w:val="center"/>
          </w:tcPr>
          <w:p w14:paraId="156AE338" w14:textId="46668ED1" w:rsidR="0075434A" w:rsidRDefault="0075434A" w:rsidP="00445CC9">
            <w:pPr>
              <w:spacing w:line="360" w:lineRule="auto"/>
              <w:jc w:val="center"/>
            </w:pPr>
            <w:r>
              <w:t>Ciabatta Roll</w:t>
            </w:r>
          </w:p>
        </w:tc>
        <w:tc>
          <w:tcPr>
            <w:tcW w:w="1134" w:type="dxa"/>
            <w:shd w:val="clear" w:color="auto" w:fill="auto"/>
            <w:vAlign w:val="center"/>
          </w:tcPr>
          <w:p w14:paraId="409BA7B2" w14:textId="22350BAE" w:rsidR="0075434A" w:rsidRDefault="0075434A" w:rsidP="00445CC9">
            <w:pPr>
              <w:spacing w:line="360" w:lineRule="auto"/>
              <w:jc w:val="center"/>
            </w:pPr>
            <w:r>
              <w:t xml:space="preserve">Chicken and </w:t>
            </w:r>
            <w:r w:rsidR="00843F03">
              <w:t>B</w:t>
            </w:r>
            <w:r>
              <w:t>urger</w:t>
            </w:r>
          </w:p>
        </w:tc>
        <w:tc>
          <w:tcPr>
            <w:tcW w:w="1361" w:type="dxa"/>
            <w:shd w:val="clear" w:color="auto" w:fill="auto"/>
            <w:vAlign w:val="center"/>
          </w:tcPr>
          <w:p w14:paraId="2E7D3507" w14:textId="574C791C" w:rsidR="0075434A" w:rsidRDefault="00C04127" w:rsidP="00445CC9">
            <w:pPr>
              <w:spacing w:line="360" w:lineRule="auto"/>
              <w:jc w:val="center"/>
            </w:pPr>
            <w:r>
              <w:t>Yes</w:t>
            </w:r>
          </w:p>
        </w:tc>
        <w:tc>
          <w:tcPr>
            <w:tcW w:w="624" w:type="dxa"/>
            <w:shd w:val="clear" w:color="auto" w:fill="auto"/>
            <w:vAlign w:val="center"/>
          </w:tcPr>
          <w:p w14:paraId="14680D76" w14:textId="7E7E522F" w:rsidR="0075434A" w:rsidRDefault="00C04127" w:rsidP="00445CC9">
            <w:pPr>
              <w:spacing w:line="360" w:lineRule="auto"/>
              <w:jc w:val="center"/>
            </w:pPr>
            <w:r>
              <w:t>No</w:t>
            </w:r>
          </w:p>
        </w:tc>
        <w:tc>
          <w:tcPr>
            <w:tcW w:w="1020" w:type="dxa"/>
            <w:shd w:val="clear" w:color="auto" w:fill="auto"/>
            <w:vAlign w:val="center"/>
          </w:tcPr>
          <w:p w14:paraId="76D91904" w14:textId="40B5F8EE" w:rsidR="0075434A" w:rsidRDefault="00C04127" w:rsidP="00445CC9">
            <w:pPr>
              <w:spacing w:line="360" w:lineRule="auto"/>
              <w:jc w:val="center"/>
            </w:pPr>
            <w:r>
              <w:t>Yes</w:t>
            </w:r>
          </w:p>
        </w:tc>
        <w:tc>
          <w:tcPr>
            <w:tcW w:w="907" w:type="dxa"/>
            <w:shd w:val="clear" w:color="auto" w:fill="auto"/>
            <w:vAlign w:val="center"/>
          </w:tcPr>
          <w:p w14:paraId="01A1B4A7" w14:textId="2740988B" w:rsidR="0075434A" w:rsidRDefault="00C04127" w:rsidP="00445CC9">
            <w:pPr>
              <w:spacing w:line="360" w:lineRule="auto"/>
              <w:jc w:val="center"/>
            </w:pPr>
            <w:r>
              <w:t>Yes</w:t>
            </w:r>
          </w:p>
        </w:tc>
        <w:tc>
          <w:tcPr>
            <w:tcW w:w="1020" w:type="dxa"/>
            <w:shd w:val="clear" w:color="auto" w:fill="auto"/>
            <w:vAlign w:val="center"/>
          </w:tcPr>
          <w:p w14:paraId="73BA3954" w14:textId="5AC6C037" w:rsidR="0075434A" w:rsidRDefault="00C04127" w:rsidP="00445CC9">
            <w:pPr>
              <w:spacing w:line="360" w:lineRule="auto"/>
              <w:jc w:val="center"/>
            </w:pPr>
            <w:r>
              <w:t>No</w:t>
            </w:r>
          </w:p>
        </w:tc>
        <w:tc>
          <w:tcPr>
            <w:tcW w:w="964" w:type="dxa"/>
            <w:shd w:val="clear" w:color="auto" w:fill="auto"/>
            <w:vAlign w:val="center"/>
          </w:tcPr>
          <w:p w14:paraId="339C2A6F" w14:textId="0D399D6F" w:rsidR="0075434A" w:rsidRDefault="00C04127" w:rsidP="00445CC9">
            <w:pPr>
              <w:spacing w:line="360" w:lineRule="auto"/>
              <w:jc w:val="center"/>
            </w:pPr>
            <w:r>
              <w:t>50000</w:t>
            </w:r>
          </w:p>
        </w:tc>
      </w:tr>
    </w:tbl>
    <w:p w14:paraId="7169D3C4" w14:textId="54BBCAEE" w:rsidR="003C0F1C" w:rsidRDefault="003C0F1C">
      <w:pPr>
        <w:spacing w:after="200" w:line="276" w:lineRule="auto"/>
      </w:pPr>
    </w:p>
    <w:p w14:paraId="4FDDA89A" w14:textId="08999E3E" w:rsidR="00993FCE" w:rsidRDefault="00D640B9" w:rsidP="00993FCE">
      <w:pPr>
        <w:keepNext/>
        <w:spacing w:line="360" w:lineRule="auto"/>
        <w:jc w:val="center"/>
      </w:pPr>
      <w:r w:rsidRPr="00D640B9">
        <w:rPr>
          <w:noProof/>
        </w:rPr>
        <w:drawing>
          <wp:inline distT="0" distB="0" distL="0" distR="0" wp14:anchorId="23952D49" wp14:editId="0A698E5B">
            <wp:extent cx="5760000" cy="1113067"/>
            <wp:effectExtent l="19050" t="19050" r="1270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32" r="-15529"/>
                    <a:stretch/>
                  </pic:blipFill>
                  <pic:spPr bwMode="auto">
                    <a:xfrm>
                      <a:off x="0" y="0"/>
                      <a:ext cx="5760000" cy="1113067"/>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68DED41" w14:textId="6F620FDE" w:rsidR="00D976F4" w:rsidRDefault="00EB71D1" w:rsidP="00EB71D1">
      <w:pPr>
        <w:pStyle w:val="Caption"/>
        <w:jc w:val="center"/>
      </w:pPr>
      <w:r w:rsidRPr="00AE1F08">
        <w:rPr>
          <w:b/>
          <w:bCs/>
          <w:i w:val="0"/>
          <w:iCs w:val="0"/>
          <w:color w:val="auto"/>
        </w:rPr>
        <w:t xml:space="preserve">Figure </w:t>
      </w:r>
      <w:r w:rsidR="00942142" w:rsidRPr="00AE1F08">
        <w:rPr>
          <w:b/>
          <w:bCs/>
          <w:i w:val="0"/>
          <w:iCs w:val="0"/>
          <w:color w:val="auto"/>
        </w:rPr>
        <w:fldChar w:fldCharType="begin"/>
      </w:r>
      <w:r w:rsidR="00942142" w:rsidRPr="00AE1F08">
        <w:rPr>
          <w:b/>
          <w:bCs/>
          <w:i w:val="0"/>
          <w:iCs w:val="0"/>
          <w:color w:val="auto"/>
        </w:rPr>
        <w:instrText xml:space="preserve"> SEQ Figure \* ARABIC </w:instrText>
      </w:r>
      <w:r w:rsidR="00942142" w:rsidRPr="00AE1F08">
        <w:rPr>
          <w:b/>
          <w:bCs/>
          <w:i w:val="0"/>
          <w:iCs w:val="0"/>
          <w:color w:val="auto"/>
        </w:rPr>
        <w:fldChar w:fldCharType="separate"/>
      </w:r>
      <w:r w:rsidRPr="00AE1F08">
        <w:rPr>
          <w:b/>
          <w:bCs/>
          <w:i w:val="0"/>
          <w:iCs w:val="0"/>
          <w:color w:val="auto"/>
        </w:rPr>
        <w:t>2</w:t>
      </w:r>
      <w:r w:rsidR="00942142" w:rsidRPr="00AE1F08">
        <w:rPr>
          <w:b/>
          <w:bCs/>
          <w:i w:val="0"/>
          <w:iCs w:val="0"/>
          <w:color w:val="auto"/>
        </w:rPr>
        <w:fldChar w:fldCharType="end"/>
      </w:r>
      <w:r w:rsidRPr="00AE1F08">
        <w:rPr>
          <w:b/>
          <w:bCs/>
          <w:i w:val="0"/>
          <w:iCs w:val="0"/>
          <w:color w:val="auto"/>
        </w:rPr>
        <w:t xml:space="preserve">. Generate </w:t>
      </w:r>
      <w:r w:rsidR="00AE1F08">
        <w:rPr>
          <w:b/>
          <w:bCs/>
          <w:i w:val="0"/>
          <w:iCs w:val="0"/>
          <w:color w:val="auto"/>
        </w:rPr>
        <w:t>T</w:t>
      </w:r>
      <w:r w:rsidRPr="00AE1F08">
        <w:rPr>
          <w:b/>
          <w:bCs/>
          <w:i w:val="0"/>
          <w:iCs w:val="0"/>
          <w:color w:val="auto"/>
        </w:rPr>
        <w:t xml:space="preserve">wo </w:t>
      </w:r>
      <w:r w:rsidR="00AE1F08">
        <w:rPr>
          <w:b/>
          <w:bCs/>
          <w:i w:val="0"/>
          <w:iCs w:val="0"/>
          <w:color w:val="auto"/>
        </w:rPr>
        <w:t>C</w:t>
      </w:r>
      <w:r w:rsidRPr="00AE1F08">
        <w:rPr>
          <w:b/>
          <w:bCs/>
          <w:i w:val="0"/>
          <w:iCs w:val="0"/>
          <w:color w:val="auto"/>
        </w:rPr>
        <w:t xml:space="preserve">hicken </w:t>
      </w:r>
      <w:r w:rsidR="00AE1F08">
        <w:rPr>
          <w:b/>
          <w:bCs/>
          <w:i w:val="0"/>
          <w:iCs w:val="0"/>
          <w:color w:val="auto"/>
        </w:rPr>
        <w:t>B</w:t>
      </w:r>
      <w:r w:rsidRPr="00AE1F08">
        <w:rPr>
          <w:b/>
          <w:bCs/>
          <w:i w:val="0"/>
          <w:iCs w:val="0"/>
          <w:color w:val="auto"/>
        </w:rPr>
        <w:t>urger</w:t>
      </w:r>
      <w:r w:rsidR="00AE1F08">
        <w:rPr>
          <w:b/>
          <w:bCs/>
          <w:i w:val="0"/>
          <w:iCs w:val="0"/>
          <w:color w:val="auto"/>
        </w:rPr>
        <w:t>s</w:t>
      </w:r>
    </w:p>
    <w:p w14:paraId="1A423F99" w14:textId="0858552B" w:rsidR="00EB71D1" w:rsidRDefault="00993FCE" w:rsidP="00EB71D1">
      <w:pPr>
        <w:keepNext/>
        <w:spacing w:line="360" w:lineRule="auto"/>
        <w:jc w:val="center"/>
      </w:pPr>
      <w:r w:rsidRPr="004D01ED">
        <w:rPr>
          <w:noProof/>
        </w:rPr>
        <w:lastRenderedPageBreak/>
        <w:drawing>
          <wp:inline distT="0" distB="0" distL="0" distR="0" wp14:anchorId="3FC7FF47" wp14:editId="76992A85">
            <wp:extent cx="5760000" cy="1162746"/>
            <wp:effectExtent l="19050" t="19050" r="12700" b="18415"/>
            <wp:docPr id="10" name="Picture 10"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with low confidence"/>
                    <pic:cNvPicPr/>
                  </pic:nvPicPr>
                  <pic:blipFill rotWithShape="1">
                    <a:blip r:embed="rId11"/>
                    <a:srcRect l="-1111" r="8156"/>
                    <a:stretch/>
                  </pic:blipFill>
                  <pic:spPr bwMode="auto">
                    <a:xfrm>
                      <a:off x="0" y="0"/>
                      <a:ext cx="5760000" cy="1162746"/>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DC9901" w14:textId="1D31C10D" w:rsidR="00D976F4" w:rsidRPr="00993FCE" w:rsidRDefault="00EB71D1" w:rsidP="00C240B2">
      <w:pPr>
        <w:pStyle w:val="Caption"/>
        <w:spacing w:line="360" w:lineRule="auto"/>
        <w:jc w:val="center"/>
        <w:rPr>
          <w:b/>
          <w:bCs/>
          <w:i w:val="0"/>
          <w:iCs w:val="0"/>
          <w:color w:val="auto"/>
        </w:rPr>
      </w:pPr>
      <w:r w:rsidRPr="00993FCE">
        <w:rPr>
          <w:b/>
          <w:bCs/>
          <w:i w:val="0"/>
          <w:iCs w:val="0"/>
          <w:color w:val="auto"/>
        </w:rPr>
        <w:t xml:space="preserve">Figure </w:t>
      </w:r>
      <w:r w:rsidR="00942142" w:rsidRPr="00993FCE">
        <w:rPr>
          <w:b/>
          <w:bCs/>
          <w:i w:val="0"/>
          <w:iCs w:val="0"/>
          <w:color w:val="auto"/>
        </w:rPr>
        <w:fldChar w:fldCharType="begin"/>
      </w:r>
      <w:r w:rsidR="00942142" w:rsidRPr="00993FCE">
        <w:rPr>
          <w:b/>
          <w:bCs/>
          <w:i w:val="0"/>
          <w:iCs w:val="0"/>
          <w:color w:val="auto"/>
        </w:rPr>
        <w:instrText xml:space="preserve"> SEQ Figure \* ARABIC </w:instrText>
      </w:r>
      <w:r w:rsidR="00942142" w:rsidRPr="00993FCE">
        <w:rPr>
          <w:b/>
          <w:bCs/>
          <w:i w:val="0"/>
          <w:iCs w:val="0"/>
          <w:color w:val="auto"/>
        </w:rPr>
        <w:fldChar w:fldCharType="separate"/>
      </w:r>
      <w:r w:rsidRPr="00993FCE">
        <w:rPr>
          <w:b/>
          <w:bCs/>
          <w:i w:val="0"/>
          <w:iCs w:val="0"/>
          <w:color w:val="auto"/>
        </w:rPr>
        <w:t>3</w:t>
      </w:r>
      <w:r w:rsidR="00942142" w:rsidRPr="00993FCE">
        <w:rPr>
          <w:b/>
          <w:bCs/>
          <w:i w:val="0"/>
          <w:iCs w:val="0"/>
          <w:color w:val="auto"/>
        </w:rPr>
        <w:fldChar w:fldCharType="end"/>
      </w:r>
      <w:r w:rsidRPr="00993FCE">
        <w:rPr>
          <w:b/>
          <w:bCs/>
          <w:i w:val="0"/>
          <w:iCs w:val="0"/>
          <w:color w:val="auto"/>
        </w:rPr>
        <w:t xml:space="preserve">. Generate </w:t>
      </w:r>
      <w:r w:rsidR="00993FCE">
        <w:rPr>
          <w:b/>
          <w:bCs/>
          <w:i w:val="0"/>
          <w:iCs w:val="0"/>
          <w:color w:val="auto"/>
        </w:rPr>
        <w:t>T</w:t>
      </w:r>
      <w:r w:rsidRPr="00993FCE">
        <w:rPr>
          <w:b/>
          <w:bCs/>
          <w:i w:val="0"/>
          <w:iCs w:val="0"/>
          <w:color w:val="auto"/>
        </w:rPr>
        <w:t xml:space="preserve">hree </w:t>
      </w:r>
      <w:r w:rsidR="00993FCE">
        <w:rPr>
          <w:b/>
          <w:bCs/>
          <w:i w:val="0"/>
          <w:iCs w:val="0"/>
          <w:color w:val="auto"/>
        </w:rPr>
        <w:t>S</w:t>
      </w:r>
      <w:r w:rsidRPr="00993FCE">
        <w:rPr>
          <w:b/>
          <w:bCs/>
          <w:i w:val="0"/>
          <w:iCs w:val="0"/>
          <w:color w:val="auto"/>
        </w:rPr>
        <w:t xml:space="preserve">pecial </w:t>
      </w:r>
      <w:r w:rsidR="00993FCE">
        <w:rPr>
          <w:b/>
          <w:bCs/>
          <w:i w:val="0"/>
          <w:iCs w:val="0"/>
          <w:color w:val="auto"/>
        </w:rPr>
        <w:t>B</w:t>
      </w:r>
      <w:r w:rsidRPr="00993FCE">
        <w:rPr>
          <w:b/>
          <w:bCs/>
          <w:i w:val="0"/>
          <w:iCs w:val="0"/>
          <w:color w:val="auto"/>
        </w:rPr>
        <w:t>urgers</w:t>
      </w:r>
    </w:p>
    <w:p w14:paraId="1D59BB01" w14:textId="1CC54D46" w:rsidR="00FE6CF9" w:rsidRDefault="000936EB" w:rsidP="00AE1F08">
      <w:pPr>
        <w:pStyle w:val="ListParagraph"/>
        <w:numPr>
          <w:ilvl w:val="1"/>
          <w:numId w:val="14"/>
        </w:numPr>
        <w:spacing w:line="360" w:lineRule="auto"/>
        <w:ind w:left="851" w:hanging="425"/>
        <w:rPr>
          <w:b/>
          <w:bCs/>
        </w:rPr>
      </w:pPr>
      <w:r>
        <w:rPr>
          <w:b/>
          <w:bCs/>
        </w:rPr>
        <w:t>E</w:t>
      </w:r>
      <w:r w:rsidR="00FE6CF9">
        <w:rPr>
          <w:b/>
          <w:bCs/>
        </w:rPr>
        <w:t>xit</w:t>
      </w:r>
    </w:p>
    <w:p w14:paraId="52F09286" w14:textId="4C068030" w:rsidR="002D4B50" w:rsidRPr="00562E89" w:rsidRDefault="000936EB" w:rsidP="00DE0D43">
      <w:pPr>
        <w:spacing w:line="360" w:lineRule="auto"/>
        <w:ind w:left="851"/>
        <w:jc w:val="both"/>
        <w:rPr>
          <w:b/>
          <w:bCs/>
        </w:rPr>
      </w:pPr>
      <w:r>
        <w:t xml:space="preserve">If the customer </w:t>
      </w:r>
      <w:proofErr w:type="gramStart"/>
      <w:r w:rsidRPr="00E91087">
        <w:rPr>
          <w:b/>
          <w:bCs/>
        </w:rPr>
        <w:t>choose</w:t>
      </w:r>
      <w:proofErr w:type="gramEnd"/>
      <w:r w:rsidRPr="00E91087">
        <w:rPr>
          <w:b/>
          <w:bCs/>
        </w:rPr>
        <w:t xml:space="preserve"> </w:t>
      </w:r>
      <w:r w:rsidR="00DD405C" w:rsidRPr="00E91087">
        <w:rPr>
          <w:b/>
          <w:bCs/>
        </w:rPr>
        <w:t>0</w:t>
      </w:r>
      <w:r w:rsidRPr="00E91087">
        <w:rPr>
          <w:b/>
          <w:bCs/>
        </w:rPr>
        <w:t>,</w:t>
      </w:r>
      <w:r>
        <w:t xml:space="preserve"> then the program will</w:t>
      </w:r>
      <w:r w:rsidR="00DD405C">
        <w:t xml:space="preserve"> </w:t>
      </w:r>
      <w:r w:rsidR="00C50454" w:rsidRPr="00AE1F08">
        <w:t>be</w:t>
      </w:r>
      <w:r w:rsidR="00C50454">
        <w:rPr>
          <w:b/>
          <w:bCs/>
        </w:rPr>
        <w:t xml:space="preserve"> terminated</w:t>
      </w:r>
      <w:r w:rsidR="00C50454" w:rsidRPr="00AE1F08">
        <w:t>.</w:t>
      </w:r>
    </w:p>
    <w:sectPr w:rsidR="002D4B50" w:rsidRPr="00562E89" w:rsidSect="00DF2179">
      <w:headerReference w:type="even" r:id="rId12"/>
      <w:headerReference w:type="default" r:id="rId13"/>
      <w:footerReference w:type="even" r:id="rId14"/>
      <w:footerReference w:type="default" r:id="rId15"/>
      <w:headerReference w:type="first" r:id="rId16"/>
      <w:footerReference w:type="first" r:id="rId17"/>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D0BBC" w14:textId="77777777" w:rsidR="00942142" w:rsidRDefault="00942142" w:rsidP="00273E4A">
      <w:r>
        <w:separator/>
      </w:r>
    </w:p>
  </w:endnote>
  <w:endnote w:type="continuationSeparator" w:id="0">
    <w:p w14:paraId="7BD9A738" w14:textId="77777777" w:rsidR="00942142" w:rsidRDefault="00942142"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0968E" w14:textId="77777777" w:rsidR="00271A01" w:rsidRDefault="00271A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r w:rsidR="005B66A9" w:rsidRPr="008B08C6">
          <w:rPr>
            <w:sz w:val="22"/>
            <w:szCs w:val="22"/>
            <w:lang w:val="id-ID"/>
          </w:rPr>
          <w:t xml:space="preserve">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33AEE" w14:textId="77777777" w:rsidR="00942142" w:rsidRDefault="00942142" w:rsidP="00273E4A">
      <w:r>
        <w:separator/>
      </w:r>
    </w:p>
  </w:footnote>
  <w:footnote w:type="continuationSeparator" w:id="0">
    <w:p w14:paraId="54F7072B" w14:textId="77777777" w:rsidR="00942142" w:rsidRDefault="00942142"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D4ED0" w14:textId="77777777" w:rsidR="00271A01" w:rsidRDefault="00271A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49B52641" w:rsidR="005D0782" w:rsidRPr="00271A01" w:rsidRDefault="00271A01" w:rsidP="005D0782">
          <w:pPr>
            <w:pStyle w:val="Header"/>
            <w:tabs>
              <w:tab w:val="clear" w:pos="9360"/>
            </w:tabs>
            <w:rPr>
              <w:b/>
              <w:sz w:val="20"/>
            </w:rPr>
          </w:pPr>
          <w:r>
            <w:rPr>
              <w:b/>
              <w:sz w:val="20"/>
            </w:rPr>
            <w:t>270921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733017"/>
    <w:multiLevelType w:val="hybridMultilevel"/>
    <w:tmpl w:val="34983C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D25141"/>
    <w:multiLevelType w:val="hybridMultilevel"/>
    <w:tmpl w:val="2F00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3752F"/>
    <w:multiLevelType w:val="hybridMultilevel"/>
    <w:tmpl w:val="C360CB1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4F2045D"/>
    <w:multiLevelType w:val="hybridMultilevel"/>
    <w:tmpl w:val="08DE8B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951BA"/>
    <w:multiLevelType w:val="hybridMultilevel"/>
    <w:tmpl w:val="56B61CC8"/>
    <w:lvl w:ilvl="0" w:tplc="530079F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5602FB3"/>
    <w:multiLevelType w:val="hybridMultilevel"/>
    <w:tmpl w:val="C286372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58483B0">
      <w:start w:val="1"/>
      <w:numFmt w:val="bullet"/>
      <w:lvlText w:val="-"/>
      <w:lvlJc w:val="left"/>
      <w:pPr>
        <w:ind w:left="2880" w:hanging="360"/>
      </w:pPr>
      <w:rPr>
        <w:rFonts w:ascii="Times New Roman" w:eastAsia="MS Mincho"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367184"/>
    <w:multiLevelType w:val="hybridMultilevel"/>
    <w:tmpl w:val="C57841F6"/>
    <w:lvl w:ilvl="0" w:tplc="F6AE1FBA">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04A7DB1"/>
    <w:multiLevelType w:val="hybridMultilevel"/>
    <w:tmpl w:val="80302E02"/>
    <w:lvl w:ilvl="0" w:tplc="04090001">
      <w:start w:val="1"/>
      <w:numFmt w:val="bullet"/>
      <w:lvlText w:val=""/>
      <w:lvlJc w:val="left"/>
      <w:pPr>
        <w:ind w:left="2224" w:hanging="360"/>
      </w:pPr>
      <w:rPr>
        <w:rFonts w:ascii="Symbol" w:hAnsi="Symbol" w:hint="default"/>
      </w:rPr>
    </w:lvl>
    <w:lvl w:ilvl="1" w:tplc="04090003" w:tentative="1">
      <w:start w:val="1"/>
      <w:numFmt w:val="bullet"/>
      <w:lvlText w:val="o"/>
      <w:lvlJc w:val="left"/>
      <w:pPr>
        <w:ind w:left="2944" w:hanging="360"/>
      </w:pPr>
      <w:rPr>
        <w:rFonts w:ascii="Courier New" w:hAnsi="Courier New" w:cs="Courier New" w:hint="default"/>
      </w:rPr>
    </w:lvl>
    <w:lvl w:ilvl="2" w:tplc="04090005" w:tentative="1">
      <w:start w:val="1"/>
      <w:numFmt w:val="bullet"/>
      <w:lvlText w:val=""/>
      <w:lvlJc w:val="left"/>
      <w:pPr>
        <w:ind w:left="3664" w:hanging="360"/>
      </w:pPr>
      <w:rPr>
        <w:rFonts w:ascii="Wingdings" w:hAnsi="Wingdings" w:hint="default"/>
      </w:rPr>
    </w:lvl>
    <w:lvl w:ilvl="3" w:tplc="04090001" w:tentative="1">
      <w:start w:val="1"/>
      <w:numFmt w:val="bullet"/>
      <w:lvlText w:val=""/>
      <w:lvlJc w:val="left"/>
      <w:pPr>
        <w:ind w:left="4384" w:hanging="360"/>
      </w:pPr>
      <w:rPr>
        <w:rFonts w:ascii="Symbol" w:hAnsi="Symbol" w:hint="default"/>
      </w:rPr>
    </w:lvl>
    <w:lvl w:ilvl="4" w:tplc="04090003" w:tentative="1">
      <w:start w:val="1"/>
      <w:numFmt w:val="bullet"/>
      <w:lvlText w:val="o"/>
      <w:lvlJc w:val="left"/>
      <w:pPr>
        <w:ind w:left="5104" w:hanging="360"/>
      </w:pPr>
      <w:rPr>
        <w:rFonts w:ascii="Courier New" w:hAnsi="Courier New" w:cs="Courier New" w:hint="default"/>
      </w:rPr>
    </w:lvl>
    <w:lvl w:ilvl="5" w:tplc="04090005" w:tentative="1">
      <w:start w:val="1"/>
      <w:numFmt w:val="bullet"/>
      <w:lvlText w:val=""/>
      <w:lvlJc w:val="left"/>
      <w:pPr>
        <w:ind w:left="5824" w:hanging="360"/>
      </w:pPr>
      <w:rPr>
        <w:rFonts w:ascii="Wingdings" w:hAnsi="Wingdings" w:hint="default"/>
      </w:rPr>
    </w:lvl>
    <w:lvl w:ilvl="6" w:tplc="04090001" w:tentative="1">
      <w:start w:val="1"/>
      <w:numFmt w:val="bullet"/>
      <w:lvlText w:val=""/>
      <w:lvlJc w:val="left"/>
      <w:pPr>
        <w:ind w:left="6544" w:hanging="360"/>
      </w:pPr>
      <w:rPr>
        <w:rFonts w:ascii="Symbol" w:hAnsi="Symbol" w:hint="default"/>
      </w:rPr>
    </w:lvl>
    <w:lvl w:ilvl="7" w:tplc="04090003" w:tentative="1">
      <w:start w:val="1"/>
      <w:numFmt w:val="bullet"/>
      <w:lvlText w:val="o"/>
      <w:lvlJc w:val="left"/>
      <w:pPr>
        <w:ind w:left="7264" w:hanging="360"/>
      </w:pPr>
      <w:rPr>
        <w:rFonts w:ascii="Courier New" w:hAnsi="Courier New" w:cs="Courier New" w:hint="default"/>
      </w:rPr>
    </w:lvl>
    <w:lvl w:ilvl="8" w:tplc="04090005" w:tentative="1">
      <w:start w:val="1"/>
      <w:numFmt w:val="bullet"/>
      <w:lvlText w:val=""/>
      <w:lvlJc w:val="left"/>
      <w:pPr>
        <w:ind w:left="7984" w:hanging="360"/>
      </w:pPr>
      <w:rPr>
        <w:rFonts w:ascii="Wingdings" w:hAnsi="Wingdings" w:hint="default"/>
      </w:r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F005F3C"/>
    <w:multiLevelType w:val="hybridMultilevel"/>
    <w:tmpl w:val="A2E47F6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F460E44"/>
    <w:multiLevelType w:val="hybridMultilevel"/>
    <w:tmpl w:val="B9CC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2318739">
    <w:abstractNumId w:val="1"/>
  </w:num>
  <w:num w:numId="2" w16cid:durableId="1299529107">
    <w:abstractNumId w:val="8"/>
  </w:num>
  <w:num w:numId="3" w16cid:durableId="2086762827">
    <w:abstractNumId w:val="14"/>
  </w:num>
  <w:num w:numId="4" w16cid:durableId="824273585">
    <w:abstractNumId w:val="9"/>
  </w:num>
  <w:num w:numId="5" w16cid:durableId="618728845">
    <w:abstractNumId w:val="17"/>
  </w:num>
  <w:num w:numId="6" w16cid:durableId="1811632714">
    <w:abstractNumId w:val="13"/>
  </w:num>
  <w:num w:numId="7" w16cid:durableId="2108455603">
    <w:abstractNumId w:val="18"/>
  </w:num>
  <w:num w:numId="8" w16cid:durableId="550925012">
    <w:abstractNumId w:val="0"/>
  </w:num>
  <w:num w:numId="9" w16cid:durableId="987319689">
    <w:abstractNumId w:val="3"/>
  </w:num>
  <w:num w:numId="10" w16cid:durableId="60766571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7951761">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61893">
    <w:abstractNumId w:val="4"/>
  </w:num>
  <w:num w:numId="13" w16cid:durableId="1034890305">
    <w:abstractNumId w:val="16"/>
  </w:num>
  <w:num w:numId="14" w16cid:durableId="1890457275">
    <w:abstractNumId w:val="10"/>
  </w:num>
  <w:num w:numId="15" w16cid:durableId="2068801709">
    <w:abstractNumId w:val="11"/>
  </w:num>
  <w:num w:numId="16" w16cid:durableId="1840459600">
    <w:abstractNumId w:val="2"/>
  </w:num>
  <w:num w:numId="17" w16cid:durableId="1991402160">
    <w:abstractNumId w:val="12"/>
  </w:num>
  <w:num w:numId="18" w16cid:durableId="1951205697">
    <w:abstractNumId w:val="5"/>
  </w:num>
  <w:num w:numId="19" w16cid:durableId="201372696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8279329">
    <w:abstractNumId w:val="7"/>
  </w:num>
  <w:num w:numId="21" w16cid:durableId="14000527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170B"/>
    <w:rsid w:val="00004383"/>
    <w:rsid w:val="00006513"/>
    <w:rsid w:val="00006791"/>
    <w:rsid w:val="00015CEA"/>
    <w:rsid w:val="00016043"/>
    <w:rsid w:val="00020F10"/>
    <w:rsid w:val="00021EB4"/>
    <w:rsid w:val="00023D83"/>
    <w:rsid w:val="0003568D"/>
    <w:rsid w:val="00041582"/>
    <w:rsid w:val="00046A40"/>
    <w:rsid w:val="0005015D"/>
    <w:rsid w:val="00051154"/>
    <w:rsid w:val="000529E4"/>
    <w:rsid w:val="00054456"/>
    <w:rsid w:val="00060A5E"/>
    <w:rsid w:val="00061880"/>
    <w:rsid w:val="00061EE2"/>
    <w:rsid w:val="00072DE7"/>
    <w:rsid w:val="000732DF"/>
    <w:rsid w:val="00073979"/>
    <w:rsid w:val="00080108"/>
    <w:rsid w:val="0008172C"/>
    <w:rsid w:val="00092BDE"/>
    <w:rsid w:val="000936EB"/>
    <w:rsid w:val="000A0C90"/>
    <w:rsid w:val="000A11CB"/>
    <w:rsid w:val="000A23D8"/>
    <w:rsid w:val="000A3F41"/>
    <w:rsid w:val="000A4C1F"/>
    <w:rsid w:val="000A5663"/>
    <w:rsid w:val="000A666E"/>
    <w:rsid w:val="000A7F98"/>
    <w:rsid w:val="000B4835"/>
    <w:rsid w:val="000B69D0"/>
    <w:rsid w:val="000B6CAA"/>
    <w:rsid w:val="000B756F"/>
    <w:rsid w:val="000B7C2E"/>
    <w:rsid w:val="000C3015"/>
    <w:rsid w:val="000C7AC7"/>
    <w:rsid w:val="000D11F9"/>
    <w:rsid w:val="000D1E86"/>
    <w:rsid w:val="000D278A"/>
    <w:rsid w:val="000D5221"/>
    <w:rsid w:val="000D52C2"/>
    <w:rsid w:val="000E3B05"/>
    <w:rsid w:val="000E4F4F"/>
    <w:rsid w:val="000E5A36"/>
    <w:rsid w:val="000E6802"/>
    <w:rsid w:val="000E73DD"/>
    <w:rsid w:val="000F057A"/>
    <w:rsid w:val="000F0FD3"/>
    <w:rsid w:val="000F1EBF"/>
    <w:rsid w:val="000F3EB6"/>
    <w:rsid w:val="000F784C"/>
    <w:rsid w:val="000F7CFC"/>
    <w:rsid w:val="000F7FC6"/>
    <w:rsid w:val="00100F2F"/>
    <w:rsid w:val="00102CC1"/>
    <w:rsid w:val="00105EE0"/>
    <w:rsid w:val="001128D4"/>
    <w:rsid w:val="00115F26"/>
    <w:rsid w:val="0012285E"/>
    <w:rsid w:val="00122BC2"/>
    <w:rsid w:val="00123BE4"/>
    <w:rsid w:val="001262AF"/>
    <w:rsid w:val="00126822"/>
    <w:rsid w:val="00130368"/>
    <w:rsid w:val="00130D40"/>
    <w:rsid w:val="001316C4"/>
    <w:rsid w:val="00131DAA"/>
    <w:rsid w:val="00133407"/>
    <w:rsid w:val="00134097"/>
    <w:rsid w:val="00135570"/>
    <w:rsid w:val="001379B4"/>
    <w:rsid w:val="00137A5E"/>
    <w:rsid w:val="00144CA9"/>
    <w:rsid w:val="00145C2E"/>
    <w:rsid w:val="00150E94"/>
    <w:rsid w:val="00151847"/>
    <w:rsid w:val="00153B73"/>
    <w:rsid w:val="001563C7"/>
    <w:rsid w:val="0015698F"/>
    <w:rsid w:val="0016023E"/>
    <w:rsid w:val="00163B6F"/>
    <w:rsid w:val="001713F1"/>
    <w:rsid w:val="00171921"/>
    <w:rsid w:val="00171C7A"/>
    <w:rsid w:val="0018027A"/>
    <w:rsid w:val="00183F26"/>
    <w:rsid w:val="001955A6"/>
    <w:rsid w:val="001A0F91"/>
    <w:rsid w:val="001A16C2"/>
    <w:rsid w:val="001A300E"/>
    <w:rsid w:val="001A458E"/>
    <w:rsid w:val="001A54FB"/>
    <w:rsid w:val="001B3A2E"/>
    <w:rsid w:val="001C1093"/>
    <w:rsid w:val="001C238C"/>
    <w:rsid w:val="001D4810"/>
    <w:rsid w:val="001D76FB"/>
    <w:rsid w:val="001E0627"/>
    <w:rsid w:val="001E18D7"/>
    <w:rsid w:val="001E203C"/>
    <w:rsid w:val="001E4042"/>
    <w:rsid w:val="001E62DE"/>
    <w:rsid w:val="001E637E"/>
    <w:rsid w:val="001E645A"/>
    <w:rsid w:val="001E7ABE"/>
    <w:rsid w:val="001F0763"/>
    <w:rsid w:val="001F3DFB"/>
    <w:rsid w:val="001F6323"/>
    <w:rsid w:val="001F64B6"/>
    <w:rsid w:val="00213ABA"/>
    <w:rsid w:val="00217E6D"/>
    <w:rsid w:val="002205DB"/>
    <w:rsid w:val="00224780"/>
    <w:rsid w:val="00225D67"/>
    <w:rsid w:val="002266AA"/>
    <w:rsid w:val="0023338C"/>
    <w:rsid w:val="00234D32"/>
    <w:rsid w:val="00235C36"/>
    <w:rsid w:val="002376FA"/>
    <w:rsid w:val="00243C26"/>
    <w:rsid w:val="0024599C"/>
    <w:rsid w:val="00246AB6"/>
    <w:rsid w:val="0025713C"/>
    <w:rsid w:val="00260B58"/>
    <w:rsid w:val="002628BC"/>
    <w:rsid w:val="002675A4"/>
    <w:rsid w:val="002700DC"/>
    <w:rsid w:val="0027092E"/>
    <w:rsid w:val="00271A01"/>
    <w:rsid w:val="00273E4A"/>
    <w:rsid w:val="0027473B"/>
    <w:rsid w:val="00277628"/>
    <w:rsid w:val="00281799"/>
    <w:rsid w:val="00283B6C"/>
    <w:rsid w:val="002841B3"/>
    <w:rsid w:val="00284413"/>
    <w:rsid w:val="00286422"/>
    <w:rsid w:val="00287A5F"/>
    <w:rsid w:val="002909FE"/>
    <w:rsid w:val="00291B31"/>
    <w:rsid w:val="00293670"/>
    <w:rsid w:val="002956DC"/>
    <w:rsid w:val="0029689D"/>
    <w:rsid w:val="00296DA6"/>
    <w:rsid w:val="00297C32"/>
    <w:rsid w:val="002A07B9"/>
    <w:rsid w:val="002A07C0"/>
    <w:rsid w:val="002A138B"/>
    <w:rsid w:val="002A4C5D"/>
    <w:rsid w:val="002A66E0"/>
    <w:rsid w:val="002B00F2"/>
    <w:rsid w:val="002B0625"/>
    <w:rsid w:val="002B7CDD"/>
    <w:rsid w:val="002C001D"/>
    <w:rsid w:val="002C3AC5"/>
    <w:rsid w:val="002C4890"/>
    <w:rsid w:val="002C7FC0"/>
    <w:rsid w:val="002D1472"/>
    <w:rsid w:val="002D4B50"/>
    <w:rsid w:val="002D5E6B"/>
    <w:rsid w:val="002D7F31"/>
    <w:rsid w:val="002E05D1"/>
    <w:rsid w:val="002E3324"/>
    <w:rsid w:val="002E51D3"/>
    <w:rsid w:val="002E60F0"/>
    <w:rsid w:val="002E74AC"/>
    <w:rsid w:val="002F00B1"/>
    <w:rsid w:val="002F650F"/>
    <w:rsid w:val="003002A2"/>
    <w:rsid w:val="00305136"/>
    <w:rsid w:val="003054E4"/>
    <w:rsid w:val="0031229F"/>
    <w:rsid w:val="00312FB1"/>
    <w:rsid w:val="003170A1"/>
    <w:rsid w:val="003175DE"/>
    <w:rsid w:val="00317A8B"/>
    <w:rsid w:val="00320C87"/>
    <w:rsid w:val="00321362"/>
    <w:rsid w:val="00321A3A"/>
    <w:rsid w:val="00323347"/>
    <w:rsid w:val="003302D4"/>
    <w:rsid w:val="003306FA"/>
    <w:rsid w:val="00333644"/>
    <w:rsid w:val="0033565C"/>
    <w:rsid w:val="0033797B"/>
    <w:rsid w:val="0034284B"/>
    <w:rsid w:val="003432E6"/>
    <w:rsid w:val="003439D3"/>
    <w:rsid w:val="00347DCE"/>
    <w:rsid w:val="003500EF"/>
    <w:rsid w:val="00351460"/>
    <w:rsid w:val="00351878"/>
    <w:rsid w:val="00353DEC"/>
    <w:rsid w:val="00362146"/>
    <w:rsid w:val="00362317"/>
    <w:rsid w:val="0036420F"/>
    <w:rsid w:val="00364F99"/>
    <w:rsid w:val="00366392"/>
    <w:rsid w:val="0036669F"/>
    <w:rsid w:val="00366844"/>
    <w:rsid w:val="0037145F"/>
    <w:rsid w:val="00372575"/>
    <w:rsid w:val="00372A55"/>
    <w:rsid w:val="0037553B"/>
    <w:rsid w:val="00382509"/>
    <w:rsid w:val="0038376D"/>
    <w:rsid w:val="00384B68"/>
    <w:rsid w:val="00384C7B"/>
    <w:rsid w:val="00387002"/>
    <w:rsid w:val="00387D06"/>
    <w:rsid w:val="00397C78"/>
    <w:rsid w:val="003A1788"/>
    <w:rsid w:val="003A1A5A"/>
    <w:rsid w:val="003A3ABF"/>
    <w:rsid w:val="003A6E0B"/>
    <w:rsid w:val="003A6F08"/>
    <w:rsid w:val="003B14EE"/>
    <w:rsid w:val="003B1D05"/>
    <w:rsid w:val="003B27CC"/>
    <w:rsid w:val="003B37DE"/>
    <w:rsid w:val="003B47AC"/>
    <w:rsid w:val="003B4A89"/>
    <w:rsid w:val="003B50DF"/>
    <w:rsid w:val="003B53D3"/>
    <w:rsid w:val="003B5F77"/>
    <w:rsid w:val="003C07AD"/>
    <w:rsid w:val="003C088B"/>
    <w:rsid w:val="003C0A29"/>
    <w:rsid w:val="003C0DB7"/>
    <w:rsid w:val="003C0F1C"/>
    <w:rsid w:val="003C1CE6"/>
    <w:rsid w:val="003C5A72"/>
    <w:rsid w:val="003D11CD"/>
    <w:rsid w:val="003D7084"/>
    <w:rsid w:val="003E0F6A"/>
    <w:rsid w:val="003E3469"/>
    <w:rsid w:val="003E764C"/>
    <w:rsid w:val="003F0930"/>
    <w:rsid w:val="003F1E39"/>
    <w:rsid w:val="003F642F"/>
    <w:rsid w:val="003F71D2"/>
    <w:rsid w:val="00401CF3"/>
    <w:rsid w:val="0040239E"/>
    <w:rsid w:val="004063EA"/>
    <w:rsid w:val="00406C3B"/>
    <w:rsid w:val="004074A1"/>
    <w:rsid w:val="00411325"/>
    <w:rsid w:val="00411A2A"/>
    <w:rsid w:val="00417E41"/>
    <w:rsid w:val="00420AFF"/>
    <w:rsid w:val="00422134"/>
    <w:rsid w:val="004249AB"/>
    <w:rsid w:val="00430D98"/>
    <w:rsid w:val="00434FFC"/>
    <w:rsid w:val="004355FE"/>
    <w:rsid w:val="00435B2F"/>
    <w:rsid w:val="0043698D"/>
    <w:rsid w:val="004427D7"/>
    <w:rsid w:val="00444268"/>
    <w:rsid w:val="00445CC9"/>
    <w:rsid w:val="00446550"/>
    <w:rsid w:val="004467A9"/>
    <w:rsid w:val="00446D31"/>
    <w:rsid w:val="004510C5"/>
    <w:rsid w:val="0045325D"/>
    <w:rsid w:val="0045329A"/>
    <w:rsid w:val="0045335A"/>
    <w:rsid w:val="00455433"/>
    <w:rsid w:val="004564E4"/>
    <w:rsid w:val="00460FBE"/>
    <w:rsid w:val="004615B3"/>
    <w:rsid w:val="00462936"/>
    <w:rsid w:val="004633AF"/>
    <w:rsid w:val="00464369"/>
    <w:rsid w:val="0046440B"/>
    <w:rsid w:val="00470964"/>
    <w:rsid w:val="004716A8"/>
    <w:rsid w:val="00474604"/>
    <w:rsid w:val="00476FB5"/>
    <w:rsid w:val="00477346"/>
    <w:rsid w:val="00491BE9"/>
    <w:rsid w:val="00494E4C"/>
    <w:rsid w:val="004A6F1F"/>
    <w:rsid w:val="004A79A0"/>
    <w:rsid w:val="004B47B5"/>
    <w:rsid w:val="004B6AFE"/>
    <w:rsid w:val="004C0F0C"/>
    <w:rsid w:val="004C3E93"/>
    <w:rsid w:val="004D01ED"/>
    <w:rsid w:val="004D11F8"/>
    <w:rsid w:val="004D176C"/>
    <w:rsid w:val="004D2626"/>
    <w:rsid w:val="004D2727"/>
    <w:rsid w:val="004D2A9C"/>
    <w:rsid w:val="004D62C3"/>
    <w:rsid w:val="004E1FF4"/>
    <w:rsid w:val="004E5E9E"/>
    <w:rsid w:val="004E7352"/>
    <w:rsid w:val="004F037F"/>
    <w:rsid w:val="004F2C12"/>
    <w:rsid w:val="004F650B"/>
    <w:rsid w:val="004F68A6"/>
    <w:rsid w:val="00503E50"/>
    <w:rsid w:val="0050543D"/>
    <w:rsid w:val="00505A4B"/>
    <w:rsid w:val="00505F73"/>
    <w:rsid w:val="0050692E"/>
    <w:rsid w:val="00506EF2"/>
    <w:rsid w:val="00507139"/>
    <w:rsid w:val="0051748F"/>
    <w:rsid w:val="00520E03"/>
    <w:rsid w:val="00522FD7"/>
    <w:rsid w:val="00526D23"/>
    <w:rsid w:val="00527BD1"/>
    <w:rsid w:val="005314B7"/>
    <w:rsid w:val="005346CB"/>
    <w:rsid w:val="00535010"/>
    <w:rsid w:val="00535DA7"/>
    <w:rsid w:val="005366E3"/>
    <w:rsid w:val="00542126"/>
    <w:rsid w:val="005445CD"/>
    <w:rsid w:val="005447D7"/>
    <w:rsid w:val="00546BF3"/>
    <w:rsid w:val="005472D1"/>
    <w:rsid w:val="005504AF"/>
    <w:rsid w:val="005514AC"/>
    <w:rsid w:val="0055410B"/>
    <w:rsid w:val="005544C7"/>
    <w:rsid w:val="00556E41"/>
    <w:rsid w:val="00557E50"/>
    <w:rsid w:val="0056231B"/>
    <w:rsid w:val="00562E89"/>
    <w:rsid w:val="00567A02"/>
    <w:rsid w:val="00571B72"/>
    <w:rsid w:val="00582417"/>
    <w:rsid w:val="00582C68"/>
    <w:rsid w:val="00582E4C"/>
    <w:rsid w:val="00586541"/>
    <w:rsid w:val="00587DD3"/>
    <w:rsid w:val="00592A1E"/>
    <w:rsid w:val="005972D3"/>
    <w:rsid w:val="005A072D"/>
    <w:rsid w:val="005A32DD"/>
    <w:rsid w:val="005A3C44"/>
    <w:rsid w:val="005A777E"/>
    <w:rsid w:val="005B07D4"/>
    <w:rsid w:val="005B3392"/>
    <w:rsid w:val="005B56F2"/>
    <w:rsid w:val="005B66A9"/>
    <w:rsid w:val="005B7DAD"/>
    <w:rsid w:val="005C156C"/>
    <w:rsid w:val="005C19B6"/>
    <w:rsid w:val="005C35CC"/>
    <w:rsid w:val="005D0782"/>
    <w:rsid w:val="005D15CA"/>
    <w:rsid w:val="005D205B"/>
    <w:rsid w:val="005D3D0B"/>
    <w:rsid w:val="005D4034"/>
    <w:rsid w:val="005E4A5B"/>
    <w:rsid w:val="005E4B2E"/>
    <w:rsid w:val="005E4DD5"/>
    <w:rsid w:val="005F47E6"/>
    <w:rsid w:val="005F4F5C"/>
    <w:rsid w:val="005F794B"/>
    <w:rsid w:val="005F7C18"/>
    <w:rsid w:val="0060184F"/>
    <w:rsid w:val="0060201C"/>
    <w:rsid w:val="0060486C"/>
    <w:rsid w:val="006054E8"/>
    <w:rsid w:val="006065FD"/>
    <w:rsid w:val="00613D27"/>
    <w:rsid w:val="00622943"/>
    <w:rsid w:val="006231AB"/>
    <w:rsid w:val="00631FD6"/>
    <w:rsid w:val="00634638"/>
    <w:rsid w:val="00635EE5"/>
    <w:rsid w:val="00643F75"/>
    <w:rsid w:val="00651DF7"/>
    <w:rsid w:val="006530C2"/>
    <w:rsid w:val="00664137"/>
    <w:rsid w:val="006642D9"/>
    <w:rsid w:val="00665202"/>
    <w:rsid w:val="006674B8"/>
    <w:rsid w:val="0067443D"/>
    <w:rsid w:val="00675061"/>
    <w:rsid w:val="00676FF3"/>
    <w:rsid w:val="006837F3"/>
    <w:rsid w:val="00686913"/>
    <w:rsid w:val="006934B1"/>
    <w:rsid w:val="00694A39"/>
    <w:rsid w:val="00695B21"/>
    <w:rsid w:val="00697FA7"/>
    <w:rsid w:val="006A5DCF"/>
    <w:rsid w:val="006B0B6D"/>
    <w:rsid w:val="006B11F2"/>
    <w:rsid w:val="006B35F8"/>
    <w:rsid w:val="006B442F"/>
    <w:rsid w:val="006B4B2C"/>
    <w:rsid w:val="006B59A8"/>
    <w:rsid w:val="006D36BC"/>
    <w:rsid w:val="006D67AF"/>
    <w:rsid w:val="006E11AB"/>
    <w:rsid w:val="006E23A4"/>
    <w:rsid w:val="006E3278"/>
    <w:rsid w:val="006E43CD"/>
    <w:rsid w:val="006E57A5"/>
    <w:rsid w:val="006E6527"/>
    <w:rsid w:val="006F0003"/>
    <w:rsid w:val="006F03E0"/>
    <w:rsid w:val="006F0412"/>
    <w:rsid w:val="006F4D2E"/>
    <w:rsid w:val="006F4D80"/>
    <w:rsid w:val="006F5A95"/>
    <w:rsid w:val="006F7FCE"/>
    <w:rsid w:val="00700546"/>
    <w:rsid w:val="00701ECA"/>
    <w:rsid w:val="007048C8"/>
    <w:rsid w:val="00710B66"/>
    <w:rsid w:val="00710D02"/>
    <w:rsid w:val="00716D61"/>
    <w:rsid w:val="00720962"/>
    <w:rsid w:val="0072202D"/>
    <w:rsid w:val="0072245D"/>
    <w:rsid w:val="00735C0B"/>
    <w:rsid w:val="00737595"/>
    <w:rsid w:val="00740F45"/>
    <w:rsid w:val="0075000B"/>
    <w:rsid w:val="0075159A"/>
    <w:rsid w:val="00752F49"/>
    <w:rsid w:val="0075434A"/>
    <w:rsid w:val="007605D2"/>
    <w:rsid w:val="00761C1D"/>
    <w:rsid w:val="007629F5"/>
    <w:rsid w:val="0077181D"/>
    <w:rsid w:val="00772E88"/>
    <w:rsid w:val="00773D12"/>
    <w:rsid w:val="0077498F"/>
    <w:rsid w:val="00774D02"/>
    <w:rsid w:val="007754B5"/>
    <w:rsid w:val="0078470E"/>
    <w:rsid w:val="00784FD0"/>
    <w:rsid w:val="0078519F"/>
    <w:rsid w:val="007864D5"/>
    <w:rsid w:val="00787247"/>
    <w:rsid w:val="00787DBC"/>
    <w:rsid w:val="00792B3E"/>
    <w:rsid w:val="007955AD"/>
    <w:rsid w:val="00797E29"/>
    <w:rsid w:val="007A28C9"/>
    <w:rsid w:val="007A4F5B"/>
    <w:rsid w:val="007A5195"/>
    <w:rsid w:val="007B54B3"/>
    <w:rsid w:val="007B5550"/>
    <w:rsid w:val="007B5A6A"/>
    <w:rsid w:val="007B7409"/>
    <w:rsid w:val="007B747F"/>
    <w:rsid w:val="007C1C37"/>
    <w:rsid w:val="007C6AF1"/>
    <w:rsid w:val="007D3D33"/>
    <w:rsid w:val="007D4179"/>
    <w:rsid w:val="007D73E7"/>
    <w:rsid w:val="007E0EE7"/>
    <w:rsid w:val="007E1BC7"/>
    <w:rsid w:val="007E33CF"/>
    <w:rsid w:val="007E7A68"/>
    <w:rsid w:val="007F2E1E"/>
    <w:rsid w:val="00803D8B"/>
    <w:rsid w:val="00804C24"/>
    <w:rsid w:val="00805AE3"/>
    <w:rsid w:val="00806926"/>
    <w:rsid w:val="00806C2A"/>
    <w:rsid w:val="008106AB"/>
    <w:rsid w:val="00810737"/>
    <w:rsid w:val="00811C48"/>
    <w:rsid w:val="00815DB3"/>
    <w:rsid w:val="00817813"/>
    <w:rsid w:val="008232F9"/>
    <w:rsid w:val="0082388E"/>
    <w:rsid w:val="0083459F"/>
    <w:rsid w:val="00835E0C"/>
    <w:rsid w:val="0083780E"/>
    <w:rsid w:val="00837F14"/>
    <w:rsid w:val="00841328"/>
    <w:rsid w:val="008421BD"/>
    <w:rsid w:val="00843D53"/>
    <w:rsid w:val="00843F03"/>
    <w:rsid w:val="008466BC"/>
    <w:rsid w:val="00846A96"/>
    <w:rsid w:val="00856A26"/>
    <w:rsid w:val="00860AFB"/>
    <w:rsid w:val="0086154A"/>
    <w:rsid w:val="00862F00"/>
    <w:rsid w:val="00864143"/>
    <w:rsid w:val="008674E6"/>
    <w:rsid w:val="008733B8"/>
    <w:rsid w:val="00876001"/>
    <w:rsid w:val="00876A58"/>
    <w:rsid w:val="008774AD"/>
    <w:rsid w:val="00880EE0"/>
    <w:rsid w:val="00885759"/>
    <w:rsid w:val="008857F7"/>
    <w:rsid w:val="008866AB"/>
    <w:rsid w:val="00890681"/>
    <w:rsid w:val="008926A9"/>
    <w:rsid w:val="008939EF"/>
    <w:rsid w:val="00894072"/>
    <w:rsid w:val="00895B8D"/>
    <w:rsid w:val="008A0A36"/>
    <w:rsid w:val="008A1528"/>
    <w:rsid w:val="008A1F86"/>
    <w:rsid w:val="008A3067"/>
    <w:rsid w:val="008B08C6"/>
    <w:rsid w:val="008B212E"/>
    <w:rsid w:val="008B3CD3"/>
    <w:rsid w:val="008B3D9E"/>
    <w:rsid w:val="008B7541"/>
    <w:rsid w:val="008C1A4A"/>
    <w:rsid w:val="008C3BA2"/>
    <w:rsid w:val="008C6541"/>
    <w:rsid w:val="008C755F"/>
    <w:rsid w:val="008D01FC"/>
    <w:rsid w:val="008D159E"/>
    <w:rsid w:val="008D1B94"/>
    <w:rsid w:val="008D1CDF"/>
    <w:rsid w:val="008D411F"/>
    <w:rsid w:val="008E4993"/>
    <w:rsid w:val="008E7B09"/>
    <w:rsid w:val="008F4081"/>
    <w:rsid w:val="008F740C"/>
    <w:rsid w:val="009002CB"/>
    <w:rsid w:val="009010C1"/>
    <w:rsid w:val="00901A30"/>
    <w:rsid w:val="0090372F"/>
    <w:rsid w:val="009070DB"/>
    <w:rsid w:val="00923333"/>
    <w:rsid w:val="009242F1"/>
    <w:rsid w:val="009247F3"/>
    <w:rsid w:val="00924A7B"/>
    <w:rsid w:val="009251F1"/>
    <w:rsid w:val="00927B7B"/>
    <w:rsid w:val="00931668"/>
    <w:rsid w:val="00932B6E"/>
    <w:rsid w:val="009355BA"/>
    <w:rsid w:val="0093677F"/>
    <w:rsid w:val="0093714F"/>
    <w:rsid w:val="00937B93"/>
    <w:rsid w:val="00942142"/>
    <w:rsid w:val="00942473"/>
    <w:rsid w:val="00943D3B"/>
    <w:rsid w:val="00944ADA"/>
    <w:rsid w:val="00947FAF"/>
    <w:rsid w:val="00955C63"/>
    <w:rsid w:val="009568C5"/>
    <w:rsid w:val="009614CF"/>
    <w:rsid w:val="009617F5"/>
    <w:rsid w:val="00961A2D"/>
    <w:rsid w:val="0097243E"/>
    <w:rsid w:val="00973849"/>
    <w:rsid w:val="0098165A"/>
    <w:rsid w:val="009820A5"/>
    <w:rsid w:val="009832E4"/>
    <w:rsid w:val="00984430"/>
    <w:rsid w:val="00984D62"/>
    <w:rsid w:val="0098604C"/>
    <w:rsid w:val="00993AC6"/>
    <w:rsid w:val="00993FCE"/>
    <w:rsid w:val="00995C3C"/>
    <w:rsid w:val="00995DB2"/>
    <w:rsid w:val="009A096F"/>
    <w:rsid w:val="009A2464"/>
    <w:rsid w:val="009A3213"/>
    <w:rsid w:val="009A3737"/>
    <w:rsid w:val="009A5800"/>
    <w:rsid w:val="009B05FB"/>
    <w:rsid w:val="009B5E05"/>
    <w:rsid w:val="009B6B59"/>
    <w:rsid w:val="009B73EA"/>
    <w:rsid w:val="009C3A92"/>
    <w:rsid w:val="009C7801"/>
    <w:rsid w:val="009C7964"/>
    <w:rsid w:val="009D09DF"/>
    <w:rsid w:val="009D49A6"/>
    <w:rsid w:val="009E29D9"/>
    <w:rsid w:val="009F2F92"/>
    <w:rsid w:val="009F4A69"/>
    <w:rsid w:val="009F6962"/>
    <w:rsid w:val="009F6998"/>
    <w:rsid w:val="00A03D49"/>
    <w:rsid w:val="00A118A6"/>
    <w:rsid w:val="00A1473C"/>
    <w:rsid w:val="00A227C8"/>
    <w:rsid w:val="00A22F3D"/>
    <w:rsid w:val="00A25645"/>
    <w:rsid w:val="00A309E7"/>
    <w:rsid w:val="00A32343"/>
    <w:rsid w:val="00A359D1"/>
    <w:rsid w:val="00A35E45"/>
    <w:rsid w:val="00A362C0"/>
    <w:rsid w:val="00A42E2C"/>
    <w:rsid w:val="00A440D0"/>
    <w:rsid w:val="00A45841"/>
    <w:rsid w:val="00A45BF5"/>
    <w:rsid w:val="00A46082"/>
    <w:rsid w:val="00A50486"/>
    <w:rsid w:val="00A50AF3"/>
    <w:rsid w:val="00A52A64"/>
    <w:rsid w:val="00A52AB7"/>
    <w:rsid w:val="00A53D38"/>
    <w:rsid w:val="00A552D5"/>
    <w:rsid w:val="00A60BE5"/>
    <w:rsid w:val="00A60EDD"/>
    <w:rsid w:val="00A61A56"/>
    <w:rsid w:val="00A61BCE"/>
    <w:rsid w:val="00A61DC4"/>
    <w:rsid w:val="00A63D12"/>
    <w:rsid w:val="00A7128A"/>
    <w:rsid w:val="00A853DA"/>
    <w:rsid w:val="00A87932"/>
    <w:rsid w:val="00A901D9"/>
    <w:rsid w:val="00A91356"/>
    <w:rsid w:val="00A933D3"/>
    <w:rsid w:val="00A973C5"/>
    <w:rsid w:val="00AA1407"/>
    <w:rsid w:val="00AA56A3"/>
    <w:rsid w:val="00AA59AE"/>
    <w:rsid w:val="00AB0E0A"/>
    <w:rsid w:val="00AB35D0"/>
    <w:rsid w:val="00AB42BB"/>
    <w:rsid w:val="00AB5768"/>
    <w:rsid w:val="00AC08AB"/>
    <w:rsid w:val="00AC0C63"/>
    <w:rsid w:val="00AC5D98"/>
    <w:rsid w:val="00AD0B16"/>
    <w:rsid w:val="00AD2114"/>
    <w:rsid w:val="00AD59AE"/>
    <w:rsid w:val="00AD6F8A"/>
    <w:rsid w:val="00AD7B46"/>
    <w:rsid w:val="00AE1AE9"/>
    <w:rsid w:val="00AE1F08"/>
    <w:rsid w:val="00AE2984"/>
    <w:rsid w:val="00AE39D8"/>
    <w:rsid w:val="00AE45FA"/>
    <w:rsid w:val="00AE548F"/>
    <w:rsid w:val="00AE661D"/>
    <w:rsid w:val="00AE6F44"/>
    <w:rsid w:val="00AF264E"/>
    <w:rsid w:val="00AF338E"/>
    <w:rsid w:val="00B01A3E"/>
    <w:rsid w:val="00B03B11"/>
    <w:rsid w:val="00B03CB7"/>
    <w:rsid w:val="00B04C4C"/>
    <w:rsid w:val="00B073B0"/>
    <w:rsid w:val="00B149AD"/>
    <w:rsid w:val="00B16635"/>
    <w:rsid w:val="00B16FB6"/>
    <w:rsid w:val="00B1753A"/>
    <w:rsid w:val="00B179F3"/>
    <w:rsid w:val="00B17AD5"/>
    <w:rsid w:val="00B212C7"/>
    <w:rsid w:val="00B25A20"/>
    <w:rsid w:val="00B26DA9"/>
    <w:rsid w:val="00B30017"/>
    <w:rsid w:val="00B34489"/>
    <w:rsid w:val="00B43DF5"/>
    <w:rsid w:val="00B440FB"/>
    <w:rsid w:val="00B4674F"/>
    <w:rsid w:val="00B517FB"/>
    <w:rsid w:val="00B63CFC"/>
    <w:rsid w:val="00B6637F"/>
    <w:rsid w:val="00B67595"/>
    <w:rsid w:val="00B7140C"/>
    <w:rsid w:val="00B72AD9"/>
    <w:rsid w:val="00B7493D"/>
    <w:rsid w:val="00B75C18"/>
    <w:rsid w:val="00B774EA"/>
    <w:rsid w:val="00B77B5E"/>
    <w:rsid w:val="00B813B4"/>
    <w:rsid w:val="00B81979"/>
    <w:rsid w:val="00B81A6C"/>
    <w:rsid w:val="00B84179"/>
    <w:rsid w:val="00B854EC"/>
    <w:rsid w:val="00B92B12"/>
    <w:rsid w:val="00B948DA"/>
    <w:rsid w:val="00B9609E"/>
    <w:rsid w:val="00B96BF8"/>
    <w:rsid w:val="00BA5863"/>
    <w:rsid w:val="00BB164F"/>
    <w:rsid w:val="00BC1103"/>
    <w:rsid w:val="00BC4F0F"/>
    <w:rsid w:val="00BC6DE8"/>
    <w:rsid w:val="00BD2538"/>
    <w:rsid w:val="00BD25E2"/>
    <w:rsid w:val="00BD2EB2"/>
    <w:rsid w:val="00BE0705"/>
    <w:rsid w:val="00BE1FBD"/>
    <w:rsid w:val="00BF0A63"/>
    <w:rsid w:val="00BF18D0"/>
    <w:rsid w:val="00BF1C69"/>
    <w:rsid w:val="00BF2997"/>
    <w:rsid w:val="00BF4276"/>
    <w:rsid w:val="00BF57B3"/>
    <w:rsid w:val="00BF7C45"/>
    <w:rsid w:val="00C01713"/>
    <w:rsid w:val="00C04127"/>
    <w:rsid w:val="00C1357D"/>
    <w:rsid w:val="00C207EC"/>
    <w:rsid w:val="00C23085"/>
    <w:rsid w:val="00C240B2"/>
    <w:rsid w:val="00C2583E"/>
    <w:rsid w:val="00C25F66"/>
    <w:rsid w:val="00C26456"/>
    <w:rsid w:val="00C35AF9"/>
    <w:rsid w:val="00C35B08"/>
    <w:rsid w:val="00C44051"/>
    <w:rsid w:val="00C46A3B"/>
    <w:rsid w:val="00C50454"/>
    <w:rsid w:val="00C525FC"/>
    <w:rsid w:val="00C55986"/>
    <w:rsid w:val="00C56C03"/>
    <w:rsid w:val="00C57A8A"/>
    <w:rsid w:val="00C57FE8"/>
    <w:rsid w:val="00C65216"/>
    <w:rsid w:val="00C6549A"/>
    <w:rsid w:val="00C74B57"/>
    <w:rsid w:val="00C77131"/>
    <w:rsid w:val="00C81186"/>
    <w:rsid w:val="00C8483C"/>
    <w:rsid w:val="00C84D99"/>
    <w:rsid w:val="00C90D26"/>
    <w:rsid w:val="00C915BF"/>
    <w:rsid w:val="00C9196B"/>
    <w:rsid w:val="00C9423A"/>
    <w:rsid w:val="00C96123"/>
    <w:rsid w:val="00C9718E"/>
    <w:rsid w:val="00C97E32"/>
    <w:rsid w:val="00CA10E5"/>
    <w:rsid w:val="00CA57EB"/>
    <w:rsid w:val="00CB10CB"/>
    <w:rsid w:val="00CB32EB"/>
    <w:rsid w:val="00CB3B33"/>
    <w:rsid w:val="00CB736B"/>
    <w:rsid w:val="00CC0D90"/>
    <w:rsid w:val="00CD64BC"/>
    <w:rsid w:val="00CF11B0"/>
    <w:rsid w:val="00D01D9A"/>
    <w:rsid w:val="00D0236C"/>
    <w:rsid w:val="00D029B6"/>
    <w:rsid w:val="00D141F8"/>
    <w:rsid w:val="00D167A3"/>
    <w:rsid w:val="00D17937"/>
    <w:rsid w:val="00D2284D"/>
    <w:rsid w:val="00D22C95"/>
    <w:rsid w:val="00D27FC0"/>
    <w:rsid w:val="00D30822"/>
    <w:rsid w:val="00D3685C"/>
    <w:rsid w:val="00D37C5F"/>
    <w:rsid w:val="00D37E0D"/>
    <w:rsid w:val="00D46362"/>
    <w:rsid w:val="00D47C75"/>
    <w:rsid w:val="00D60A6D"/>
    <w:rsid w:val="00D640B9"/>
    <w:rsid w:val="00D675BC"/>
    <w:rsid w:val="00D67DFC"/>
    <w:rsid w:val="00D7239E"/>
    <w:rsid w:val="00D847F1"/>
    <w:rsid w:val="00D87021"/>
    <w:rsid w:val="00D93517"/>
    <w:rsid w:val="00D94967"/>
    <w:rsid w:val="00D95848"/>
    <w:rsid w:val="00D9590A"/>
    <w:rsid w:val="00D96C83"/>
    <w:rsid w:val="00D976F4"/>
    <w:rsid w:val="00DA1AB1"/>
    <w:rsid w:val="00DA4315"/>
    <w:rsid w:val="00DA46EC"/>
    <w:rsid w:val="00DA4A85"/>
    <w:rsid w:val="00DA76D2"/>
    <w:rsid w:val="00DA7FCD"/>
    <w:rsid w:val="00DB02A5"/>
    <w:rsid w:val="00DB0A75"/>
    <w:rsid w:val="00DB1BCE"/>
    <w:rsid w:val="00DB6165"/>
    <w:rsid w:val="00DC06DE"/>
    <w:rsid w:val="00DC4397"/>
    <w:rsid w:val="00DC4B9D"/>
    <w:rsid w:val="00DC700A"/>
    <w:rsid w:val="00DD405C"/>
    <w:rsid w:val="00DD75F3"/>
    <w:rsid w:val="00DD77CE"/>
    <w:rsid w:val="00DE0D43"/>
    <w:rsid w:val="00DE2FA6"/>
    <w:rsid w:val="00DE3091"/>
    <w:rsid w:val="00DE5328"/>
    <w:rsid w:val="00DE77A7"/>
    <w:rsid w:val="00DF192D"/>
    <w:rsid w:val="00DF1F1B"/>
    <w:rsid w:val="00DF2179"/>
    <w:rsid w:val="00DF224B"/>
    <w:rsid w:val="00DF26CA"/>
    <w:rsid w:val="00DF5CEC"/>
    <w:rsid w:val="00DF718C"/>
    <w:rsid w:val="00E00E3F"/>
    <w:rsid w:val="00E016A9"/>
    <w:rsid w:val="00E018D9"/>
    <w:rsid w:val="00E0375C"/>
    <w:rsid w:val="00E03DA9"/>
    <w:rsid w:val="00E047D9"/>
    <w:rsid w:val="00E050CF"/>
    <w:rsid w:val="00E16528"/>
    <w:rsid w:val="00E22882"/>
    <w:rsid w:val="00E255F5"/>
    <w:rsid w:val="00E30024"/>
    <w:rsid w:val="00E316A6"/>
    <w:rsid w:val="00E335DA"/>
    <w:rsid w:val="00E34E33"/>
    <w:rsid w:val="00E35BDB"/>
    <w:rsid w:val="00E36B77"/>
    <w:rsid w:val="00E36EA8"/>
    <w:rsid w:val="00E4117D"/>
    <w:rsid w:val="00E43DD0"/>
    <w:rsid w:val="00E45994"/>
    <w:rsid w:val="00E46245"/>
    <w:rsid w:val="00E502A7"/>
    <w:rsid w:val="00E53514"/>
    <w:rsid w:val="00E60A55"/>
    <w:rsid w:val="00E642BF"/>
    <w:rsid w:val="00E6446F"/>
    <w:rsid w:val="00E657E6"/>
    <w:rsid w:val="00E65D64"/>
    <w:rsid w:val="00E660C4"/>
    <w:rsid w:val="00E700CE"/>
    <w:rsid w:val="00E74232"/>
    <w:rsid w:val="00E83F0C"/>
    <w:rsid w:val="00E91087"/>
    <w:rsid w:val="00E92DC4"/>
    <w:rsid w:val="00E95ED3"/>
    <w:rsid w:val="00EA1969"/>
    <w:rsid w:val="00EA539A"/>
    <w:rsid w:val="00EA60EF"/>
    <w:rsid w:val="00EA7821"/>
    <w:rsid w:val="00EB37C0"/>
    <w:rsid w:val="00EB5190"/>
    <w:rsid w:val="00EB6C8A"/>
    <w:rsid w:val="00EB71D1"/>
    <w:rsid w:val="00EB7CD4"/>
    <w:rsid w:val="00EC640F"/>
    <w:rsid w:val="00ED5890"/>
    <w:rsid w:val="00ED6832"/>
    <w:rsid w:val="00ED734A"/>
    <w:rsid w:val="00EE2879"/>
    <w:rsid w:val="00EE3BF6"/>
    <w:rsid w:val="00EF17AC"/>
    <w:rsid w:val="00F00BF6"/>
    <w:rsid w:val="00F01226"/>
    <w:rsid w:val="00F0381B"/>
    <w:rsid w:val="00F06323"/>
    <w:rsid w:val="00F13500"/>
    <w:rsid w:val="00F14DF7"/>
    <w:rsid w:val="00F16631"/>
    <w:rsid w:val="00F17787"/>
    <w:rsid w:val="00F17A4D"/>
    <w:rsid w:val="00F22541"/>
    <w:rsid w:val="00F2292D"/>
    <w:rsid w:val="00F22A92"/>
    <w:rsid w:val="00F2595B"/>
    <w:rsid w:val="00F3146F"/>
    <w:rsid w:val="00F36E33"/>
    <w:rsid w:val="00F472A3"/>
    <w:rsid w:val="00F53807"/>
    <w:rsid w:val="00F54701"/>
    <w:rsid w:val="00F614D0"/>
    <w:rsid w:val="00F70EEC"/>
    <w:rsid w:val="00F712CE"/>
    <w:rsid w:val="00F73590"/>
    <w:rsid w:val="00F76840"/>
    <w:rsid w:val="00F80714"/>
    <w:rsid w:val="00F80742"/>
    <w:rsid w:val="00F831B1"/>
    <w:rsid w:val="00F8336E"/>
    <w:rsid w:val="00F84852"/>
    <w:rsid w:val="00F86FE9"/>
    <w:rsid w:val="00F903F1"/>
    <w:rsid w:val="00F931C2"/>
    <w:rsid w:val="00F94D93"/>
    <w:rsid w:val="00F955DA"/>
    <w:rsid w:val="00F96296"/>
    <w:rsid w:val="00F96F2C"/>
    <w:rsid w:val="00FA01E8"/>
    <w:rsid w:val="00FA41A2"/>
    <w:rsid w:val="00FA4473"/>
    <w:rsid w:val="00FB0C20"/>
    <w:rsid w:val="00FB23E5"/>
    <w:rsid w:val="00FB4401"/>
    <w:rsid w:val="00FB4A6B"/>
    <w:rsid w:val="00FB4CE0"/>
    <w:rsid w:val="00FC245F"/>
    <w:rsid w:val="00FC3D24"/>
    <w:rsid w:val="00FC4936"/>
    <w:rsid w:val="00FC5CEF"/>
    <w:rsid w:val="00FD3C20"/>
    <w:rsid w:val="00FE1BB2"/>
    <w:rsid w:val="00FE6CF9"/>
    <w:rsid w:val="00FF1BC5"/>
    <w:rsid w:val="00FF3E04"/>
    <w:rsid w:val="00FF702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885759"/>
    <w:pPr>
      <w:ind w:left="720"/>
      <w:contextualSpacing/>
    </w:pPr>
  </w:style>
  <w:style w:type="paragraph" w:styleId="Caption">
    <w:name w:val="caption"/>
    <w:basedOn w:val="Normal"/>
    <w:next w:val="Normal"/>
    <w:uiPriority w:val="35"/>
    <w:unhideWhenUsed/>
    <w:qFormat/>
    <w:rsid w:val="00A362C0"/>
    <w:pPr>
      <w:spacing w:after="200"/>
    </w:pPr>
    <w:rPr>
      <w:i/>
      <w:iCs/>
      <w:color w:val="575F6D" w:themeColor="text2"/>
      <w:sz w:val="18"/>
      <w:szCs w:val="18"/>
    </w:rPr>
  </w:style>
  <w:style w:type="character" w:styleId="Hyperlink">
    <w:name w:val="Hyperlink"/>
    <w:basedOn w:val="DefaultParagraphFont"/>
    <w:uiPriority w:val="99"/>
    <w:semiHidden/>
    <w:unhideWhenUsed/>
    <w:rsid w:val="00A853DA"/>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48096936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428</TotalTime>
  <Pages>4</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Erwin</cp:lastModifiedBy>
  <cp:revision>1246</cp:revision>
  <dcterms:created xsi:type="dcterms:W3CDTF">2017-10-20T05:51:00Z</dcterms:created>
  <dcterms:modified xsi:type="dcterms:W3CDTF">2023-09-01T04:04:00Z</dcterms:modified>
</cp:coreProperties>
</file>