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37E494B4" w:rsidR="00811C48" w:rsidRPr="001E7ABE" w:rsidRDefault="00811C48"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2385E76" w14:textId="77777777" w:rsidR="00AA4C94" w:rsidRPr="00B67595" w:rsidRDefault="00AA4C94" w:rsidP="00AA4C94">
            <w:pPr>
              <w:rPr>
                <w:rFonts w:asciiTheme="majorHAnsi" w:eastAsiaTheme="majorEastAsia" w:hAnsiTheme="majorHAnsi" w:cstheme="majorBidi"/>
                <w:b/>
                <w:bCs/>
                <w:iCs/>
              </w:rPr>
            </w:pPr>
            <w:r>
              <w:rPr>
                <w:rFonts w:ascii="Arial Narrow" w:hAnsi="Arial Narrow" w:cs="Tahoma"/>
                <w:sz w:val="36"/>
              </w:rPr>
              <w:t xml:space="preserve">COMP6122 | COMP6122001 </w:t>
            </w:r>
          </w:p>
          <w:p w14:paraId="36656A16" w14:textId="278CB334" w:rsidR="00235C36" w:rsidRPr="00AE2984" w:rsidRDefault="00AA4C94" w:rsidP="00AA4C94">
            <w:pPr>
              <w:pStyle w:val="Header"/>
              <w:rPr>
                <w:rFonts w:ascii="Arial Narrow" w:hAnsi="Arial Narrow" w:cs="Tahoma"/>
                <w:sz w:val="36"/>
              </w:rPr>
            </w:pPr>
            <w:r>
              <w:rPr>
                <w:rFonts w:ascii="Arial Narrow" w:hAnsi="Arial Narrow" w:cs="Tahoma"/>
                <w:sz w:val="36"/>
              </w:rPr>
              <w:t>Framework Layer Architecture</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1880E2F" w:rsidR="00F80742" w:rsidRPr="00DF718C" w:rsidRDefault="006B4B2C"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C771B96" w:rsidR="000732DF" w:rsidRPr="0036420F" w:rsidRDefault="00805CBF" w:rsidP="000732DF">
            <w:pPr>
              <w:jc w:val="right"/>
              <w:rPr>
                <w:rFonts w:ascii="Arial" w:hAnsi="Arial" w:cs="Arial"/>
                <w:b/>
                <w:sz w:val="20"/>
              </w:rPr>
            </w:pPr>
            <w:r w:rsidRPr="00805CBF">
              <w:rPr>
                <w:rFonts w:ascii="Arial" w:hAnsi="Arial" w:cs="Arial"/>
                <w:b/>
                <w:sz w:val="20"/>
              </w:rPr>
              <w:t>O221-COMP6122-CT01-09</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3764493B" w:rsidR="00535DA7" w:rsidRPr="00F114A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F114A0">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F114A0">
              <w:rPr>
                <w:rFonts w:ascii="Arial" w:hAnsi="Arial" w:cs="Arial"/>
                <w:i/>
                <w:sz w:val="18"/>
                <w:szCs w:val="18"/>
              </w:rPr>
              <w:t>2021</w:t>
            </w:r>
            <w:r w:rsidRPr="008B08C6">
              <w:rPr>
                <w:rFonts w:ascii="Arial" w:hAnsi="Arial" w:cs="Arial"/>
                <w:i/>
                <w:sz w:val="18"/>
                <w:szCs w:val="18"/>
                <w:lang w:val="id-ID"/>
              </w:rPr>
              <w:t>/</w:t>
            </w:r>
            <w:r w:rsidR="00F114A0">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0BE8AC72" w14:textId="782C408A" w:rsidR="00B20EDB" w:rsidRDefault="00B20EDB" w:rsidP="001C1093">
      <w:pPr>
        <w:rPr>
          <w:lang w:val="id-ID"/>
        </w:rPr>
      </w:pPr>
    </w:p>
    <w:p w14:paraId="42B448C6" w14:textId="77777777" w:rsidR="002652D6" w:rsidRPr="00141684" w:rsidRDefault="002652D6" w:rsidP="002652D6">
      <w:pPr>
        <w:spacing w:line="360" w:lineRule="auto"/>
        <w:rPr>
          <w:b/>
        </w:rPr>
      </w:pPr>
      <w:r w:rsidRPr="00141684">
        <w:rPr>
          <w:b/>
        </w:rPr>
        <w:t>Learning Outcome</w:t>
      </w:r>
    </w:p>
    <w:p w14:paraId="1958ABC0" w14:textId="3674DEB4" w:rsidR="002652D6" w:rsidRPr="00972825" w:rsidRDefault="002652D6" w:rsidP="002652D6">
      <w:pPr>
        <w:numPr>
          <w:ilvl w:val="0"/>
          <w:numId w:val="7"/>
        </w:numPr>
        <w:tabs>
          <w:tab w:val="clear" w:pos="720"/>
        </w:tabs>
        <w:spacing w:line="360" w:lineRule="auto"/>
        <w:ind w:left="360"/>
        <w:jc w:val="both"/>
        <w:rPr>
          <w:lang w:val="sv-SE"/>
        </w:rPr>
      </w:pPr>
      <w:r>
        <w:t xml:space="preserve">LO2 – </w:t>
      </w:r>
      <w:r w:rsidR="00967849" w:rsidRPr="00967849">
        <w:t>apply design pattern in java</w:t>
      </w:r>
    </w:p>
    <w:p w14:paraId="79C193BA" w14:textId="312EDFA9" w:rsidR="002652D6" w:rsidRPr="00141684" w:rsidRDefault="002652D6" w:rsidP="002652D6">
      <w:pPr>
        <w:numPr>
          <w:ilvl w:val="0"/>
          <w:numId w:val="7"/>
        </w:numPr>
        <w:tabs>
          <w:tab w:val="clear" w:pos="720"/>
        </w:tabs>
        <w:spacing w:line="360" w:lineRule="auto"/>
        <w:ind w:left="360"/>
        <w:jc w:val="both"/>
        <w:rPr>
          <w:lang w:val="sv-SE"/>
        </w:rPr>
      </w:pPr>
      <w:r>
        <w:t xml:space="preserve">LO3 – </w:t>
      </w:r>
      <w:r w:rsidR="00967849" w:rsidRPr="00967849">
        <w:t>design object oriented in design pattern</w:t>
      </w:r>
    </w:p>
    <w:p w14:paraId="124D4281" w14:textId="77777777" w:rsidR="002652D6" w:rsidRPr="00141684" w:rsidRDefault="002652D6" w:rsidP="002652D6">
      <w:pPr>
        <w:suppressAutoHyphens/>
        <w:spacing w:line="360" w:lineRule="auto"/>
        <w:rPr>
          <w:rFonts w:eastAsia="Times New Roman"/>
        </w:rPr>
      </w:pPr>
    </w:p>
    <w:p w14:paraId="38FD1320" w14:textId="77777777" w:rsidR="002652D6" w:rsidRPr="00141684" w:rsidRDefault="002652D6" w:rsidP="002652D6">
      <w:pPr>
        <w:suppressAutoHyphens/>
        <w:spacing w:line="360" w:lineRule="auto"/>
        <w:rPr>
          <w:rFonts w:eastAsia="Times New Roman"/>
          <w:b/>
        </w:rPr>
      </w:pPr>
      <w:r w:rsidRPr="00141684">
        <w:rPr>
          <w:rFonts w:eastAsia="Times New Roman"/>
          <w:b/>
        </w:rPr>
        <w:t>Topic</w:t>
      </w:r>
    </w:p>
    <w:p w14:paraId="5FD3784F" w14:textId="01A72854" w:rsidR="002652D6" w:rsidRPr="00141684" w:rsidRDefault="002652D6" w:rsidP="002652D6">
      <w:pPr>
        <w:numPr>
          <w:ilvl w:val="0"/>
          <w:numId w:val="7"/>
        </w:numPr>
        <w:tabs>
          <w:tab w:val="clear" w:pos="720"/>
        </w:tabs>
        <w:spacing w:line="360" w:lineRule="auto"/>
        <w:ind w:left="360"/>
        <w:jc w:val="both"/>
      </w:pPr>
      <w:r w:rsidRPr="00141684">
        <w:t xml:space="preserve">Session </w:t>
      </w:r>
      <w:r>
        <w:t>9</w:t>
      </w:r>
      <w:r w:rsidRPr="00141684">
        <w:t xml:space="preserve"> – </w:t>
      </w:r>
      <w:r>
        <w:t>Behavioral Design Pattern I</w:t>
      </w:r>
    </w:p>
    <w:p w14:paraId="4EBB45B1" w14:textId="77777777" w:rsidR="002652D6" w:rsidRPr="00141684" w:rsidRDefault="002652D6" w:rsidP="002652D6">
      <w:pPr>
        <w:spacing w:line="360" w:lineRule="auto"/>
        <w:jc w:val="both"/>
      </w:pPr>
    </w:p>
    <w:p w14:paraId="016D6CB9" w14:textId="77777777" w:rsidR="002652D6" w:rsidRPr="00141684" w:rsidRDefault="002652D6" w:rsidP="002652D6">
      <w:pPr>
        <w:pStyle w:val="Heading2"/>
        <w:spacing w:before="0" w:line="360" w:lineRule="auto"/>
        <w:rPr>
          <w:rFonts w:ascii="Times New Roman" w:hAnsi="Times New Roman" w:cs="Times New Roman"/>
          <w:color w:val="auto"/>
          <w:sz w:val="24"/>
          <w:szCs w:val="24"/>
        </w:rPr>
      </w:pPr>
      <w:r w:rsidRPr="00141684">
        <w:rPr>
          <w:rFonts w:ascii="Times New Roman" w:hAnsi="Times New Roman" w:cs="Times New Roman"/>
          <w:color w:val="auto"/>
          <w:sz w:val="24"/>
          <w:szCs w:val="24"/>
        </w:rPr>
        <w:t>Sub Topics</w:t>
      </w:r>
    </w:p>
    <w:p w14:paraId="5DF0AB61" w14:textId="43961996" w:rsidR="002652D6" w:rsidRPr="001E0FA3" w:rsidRDefault="00BA452F" w:rsidP="002652D6">
      <w:pPr>
        <w:numPr>
          <w:ilvl w:val="0"/>
          <w:numId w:val="7"/>
        </w:numPr>
        <w:tabs>
          <w:tab w:val="clear" w:pos="720"/>
        </w:tabs>
        <w:spacing w:line="360" w:lineRule="auto"/>
        <w:ind w:left="360"/>
        <w:jc w:val="both"/>
      </w:pPr>
      <w:r>
        <w:t>Observer</w:t>
      </w:r>
    </w:p>
    <w:p w14:paraId="318637CC" w14:textId="0B3DB7E0" w:rsidR="00363FF9" w:rsidRDefault="00363FF9" w:rsidP="00363FF9">
      <w:pPr>
        <w:jc w:val="both"/>
        <w:rPr>
          <w:b/>
          <w:lang w:val="id-ID"/>
        </w:rPr>
      </w:pPr>
    </w:p>
    <w:p w14:paraId="36F9DFCB" w14:textId="77777777" w:rsidR="00BB01BE" w:rsidRDefault="00BB01BE">
      <w:pPr>
        <w:spacing w:after="200" w:line="276" w:lineRule="auto"/>
        <w:rPr>
          <w:b/>
        </w:rPr>
      </w:pPr>
      <w:r>
        <w:rPr>
          <w:b/>
        </w:rPr>
        <w:br w:type="page"/>
      </w:r>
    </w:p>
    <w:p w14:paraId="59C3CA1D" w14:textId="47342846" w:rsidR="00363FF9" w:rsidRPr="001A5459" w:rsidRDefault="00363FF9" w:rsidP="001A5459">
      <w:pPr>
        <w:pStyle w:val="ListParagraph"/>
        <w:numPr>
          <w:ilvl w:val="0"/>
          <w:numId w:val="23"/>
        </w:numPr>
        <w:spacing w:before="120" w:line="360" w:lineRule="auto"/>
        <w:ind w:left="426" w:hanging="426"/>
        <w:jc w:val="both"/>
        <w:rPr>
          <w:b/>
        </w:rPr>
      </w:pPr>
      <w:r w:rsidRPr="001A5459">
        <w:rPr>
          <w:b/>
        </w:rPr>
        <w:lastRenderedPageBreak/>
        <w:t>Observer Pattern</w:t>
      </w:r>
    </w:p>
    <w:p w14:paraId="4380C2D3" w14:textId="6630F9DE" w:rsidR="00363FF9" w:rsidRDefault="00363FF9" w:rsidP="001A5459">
      <w:pPr>
        <w:spacing w:before="120" w:line="360" w:lineRule="auto"/>
        <w:ind w:left="426" w:firstLine="720"/>
        <w:jc w:val="both"/>
        <w:rPr>
          <w:bCs/>
        </w:rPr>
      </w:pPr>
      <w:r w:rsidRPr="00363FF9">
        <w:rPr>
          <w:bCs/>
        </w:rPr>
        <w:t>Observer is a behavioral design pattern that lets you define a subscription mechanism to notify multiple objects about any events that happen to the object they’re observing.</w:t>
      </w:r>
      <w:r w:rsidR="00E22FAA">
        <w:rPr>
          <w:bCs/>
        </w:rPr>
        <w:t xml:space="preserve"> </w:t>
      </w:r>
      <w:r w:rsidR="00E22FAA" w:rsidRPr="00E22FAA">
        <w:rPr>
          <w:bCs/>
        </w:rPr>
        <w:t>The object that has some interesting state is often called subject, but since it’s also going to notify other objects about the changes to its state, we’ll call it publisher. All other objects that want to track changes to the publisher’s state are called subscribers.</w:t>
      </w:r>
    </w:p>
    <w:p w14:paraId="002868A2" w14:textId="77777777" w:rsidR="002547CB" w:rsidRPr="00D3124E" w:rsidRDefault="002547CB" w:rsidP="002547CB">
      <w:pPr>
        <w:tabs>
          <w:tab w:val="left" w:pos="360"/>
        </w:tabs>
        <w:suppressAutoHyphens/>
        <w:jc w:val="both"/>
      </w:pPr>
    </w:p>
    <w:p w14:paraId="21CC4B78" w14:textId="4FE47EFE" w:rsidR="005B66A9" w:rsidRDefault="00643F75" w:rsidP="001C1093">
      <w:pPr>
        <w:rPr>
          <w:lang w:val="id-ID"/>
        </w:rPr>
      </w:pPr>
      <w:r w:rsidRPr="00876A58">
        <w:rPr>
          <w:lang w:val="id-ID"/>
        </w:rPr>
        <w:tab/>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3ECE9906" w14:textId="274737C5" w:rsidR="00643F75" w:rsidRDefault="004B47B5" w:rsidP="00643F75">
      <w:pPr>
        <w:rPr>
          <w:i/>
          <w:sz w:val="16"/>
          <w:lang w:val="id-ID"/>
        </w:rPr>
      </w:pPr>
      <w:r w:rsidRPr="001E4042">
        <w:rPr>
          <w:i/>
          <w:sz w:val="16"/>
          <w:lang w:val="id-ID"/>
        </w:rPr>
        <w:t>Case</w:t>
      </w:r>
    </w:p>
    <w:p w14:paraId="72335A2E" w14:textId="77777777" w:rsidR="007C6AF1" w:rsidRPr="007C6AF1" w:rsidRDefault="007C6AF1" w:rsidP="00643F75">
      <w:pPr>
        <w:rPr>
          <w:i/>
          <w:sz w:val="16"/>
          <w:lang w:val="id-ID"/>
        </w:rPr>
      </w:pPr>
    </w:p>
    <w:p w14:paraId="16D13FD1" w14:textId="53293987" w:rsidR="00BC6DE8" w:rsidRDefault="00A23988" w:rsidP="00DA46EC">
      <w:pPr>
        <w:spacing w:after="240" w:line="360" w:lineRule="auto"/>
        <w:jc w:val="center"/>
        <w:rPr>
          <w:b/>
          <w:bCs/>
        </w:rPr>
      </w:pPr>
      <w:r>
        <w:rPr>
          <w:b/>
          <w:bCs/>
        </w:rPr>
        <w:t xml:space="preserve">Angel </w:t>
      </w:r>
      <w:r w:rsidR="004D70FE">
        <w:rPr>
          <w:b/>
          <w:bCs/>
        </w:rPr>
        <w:t>Music</w:t>
      </w:r>
    </w:p>
    <w:p w14:paraId="58BD3A17" w14:textId="07395BDC" w:rsidR="001A4CBD" w:rsidRDefault="00DA46EC" w:rsidP="00442DE3">
      <w:pPr>
        <w:spacing w:after="240" w:line="360" w:lineRule="auto"/>
        <w:jc w:val="both"/>
      </w:pPr>
      <w:r>
        <w:rPr>
          <w:b/>
          <w:bCs/>
        </w:rPr>
        <w:tab/>
      </w:r>
      <w:r w:rsidR="005D276E">
        <w:t xml:space="preserve">Angel </w:t>
      </w:r>
      <w:r w:rsidR="00AB0164">
        <w:t>Music</w:t>
      </w:r>
      <w:r w:rsidR="00F73182">
        <w:t xml:space="preserve"> is</w:t>
      </w:r>
      <w:r w:rsidR="005D276E">
        <w:t xml:space="preserve"> one of the</w:t>
      </w:r>
      <w:r w:rsidR="00C95E70">
        <w:t xml:space="preserve"> top</w:t>
      </w:r>
      <w:r w:rsidR="005D276E">
        <w:t xml:space="preserve"> </w:t>
      </w:r>
      <w:r w:rsidR="007C0601">
        <w:t>streaming</w:t>
      </w:r>
      <w:r w:rsidR="005D276E">
        <w:t xml:space="preserve"> </w:t>
      </w:r>
      <w:r w:rsidR="00AB0164">
        <w:t xml:space="preserve">music </w:t>
      </w:r>
      <w:r w:rsidR="00467FF2">
        <w:t>platforms</w:t>
      </w:r>
      <w:r w:rsidR="005F7C18">
        <w:t>.</w:t>
      </w:r>
      <w:r w:rsidR="00D979D3">
        <w:t xml:space="preserve"> </w:t>
      </w:r>
      <w:r w:rsidR="00F847DD">
        <w:t>At this moment, Angel Music wants to launch</w:t>
      </w:r>
      <w:r w:rsidR="00D11BC7">
        <w:t xml:space="preserve"> a</w:t>
      </w:r>
      <w:r w:rsidR="00F847DD">
        <w:t xml:space="preserve"> music service </w:t>
      </w:r>
      <w:r w:rsidR="005233A0">
        <w:t xml:space="preserve">for </w:t>
      </w:r>
      <w:r w:rsidR="00822A5B">
        <w:t>radio companies</w:t>
      </w:r>
      <w:r w:rsidR="00E446D2">
        <w:t xml:space="preserve"> </w:t>
      </w:r>
      <w:r w:rsidR="00733BC2">
        <w:t>or maybe other platform companies</w:t>
      </w:r>
      <w:r w:rsidR="00F847DD">
        <w:t>.</w:t>
      </w:r>
      <w:r w:rsidR="001B304D">
        <w:t xml:space="preserve"> </w:t>
      </w:r>
      <w:r w:rsidR="00C24547">
        <w:t xml:space="preserve">You as the programmer of </w:t>
      </w:r>
      <w:r w:rsidR="00871EAD">
        <w:t>A</w:t>
      </w:r>
      <w:r w:rsidR="00C24547">
        <w:t xml:space="preserve">ngel </w:t>
      </w:r>
      <w:r w:rsidR="00160834">
        <w:t>Music</w:t>
      </w:r>
      <w:r w:rsidR="00EF78BC">
        <w:t xml:space="preserve">, </w:t>
      </w:r>
      <w:r w:rsidR="005D5CF7">
        <w:t>t</w:t>
      </w:r>
      <w:r w:rsidR="00871EAD">
        <w:t>he manager</w:t>
      </w:r>
      <w:r w:rsidR="008549D0">
        <w:t xml:space="preserve"> asks you to create a</w:t>
      </w:r>
      <w:r w:rsidR="00544B3D">
        <w:t xml:space="preserve"> </w:t>
      </w:r>
      <w:r w:rsidR="007725C5">
        <w:t xml:space="preserve">service program that could help to add </w:t>
      </w:r>
      <w:r w:rsidR="00674DC2">
        <w:t xml:space="preserve">the </w:t>
      </w:r>
      <w:r w:rsidR="007725C5">
        <w:t xml:space="preserve">radio </w:t>
      </w:r>
      <w:r w:rsidR="00DA04DC">
        <w:t xml:space="preserve">companies </w:t>
      </w:r>
      <w:r w:rsidR="00454A53">
        <w:t>for those who</w:t>
      </w:r>
      <w:r w:rsidR="007725C5">
        <w:t xml:space="preserve"> wanted to get service from our company</w:t>
      </w:r>
      <w:r w:rsidR="00875345">
        <w:t>.</w:t>
      </w:r>
      <w:r w:rsidR="0056231B">
        <w:t xml:space="preserve"> Below are the following details of the program:</w:t>
      </w:r>
    </w:p>
    <w:p w14:paraId="0E331D1C" w14:textId="6114E50E" w:rsidR="00C50B2F" w:rsidRDefault="00C50B2F" w:rsidP="00442DE3">
      <w:pPr>
        <w:spacing w:line="360" w:lineRule="auto"/>
        <w:ind w:firstLine="720"/>
        <w:jc w:val="both"/>
      </w:pPr>
      <w:r>
        <w:t xml:space="preserve">Currently </w:t>
      </w:r>
      <w:r w:rsidR="00CF0A79" w:rsidRPr="00AB1669">
        <w:rPr>
          <w:b/>
          <w:bCs/>
        </w:rPr>
        <w:t>available</w:t>
      </w:r>
      <w:r w:rsidR="00CF0A79">
        <w:t xml:space="preserve"> </w:t>
      </w:r>
      <w:r w:rsidR="0065497C">
        <w:rPr>
          <w:b/>
          <w:bCs/>
        </w:rPr>
        <w:t>subscribers</w:t>
      </w:r>
      <w:r w:rsidR="0069288A">
        <w:t xml:space="preserve"> </w:t>
      </w:r>
      <w:r w:rsidR="005C3B62">
        <w:t>are</w:t>
      </w:r>
      <w:r w:rsidR="005019DA">
        <w:t>:</w:t>
      </w:r>
    </w:p>
    <w:tbl>
      <w:tblPr>
        <w:tblStyle w:val="Grid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4940"/>
      </w:tblGrid>
      <w:tr w:rsidR="006526F2" w14:paraId="3A47D99D" w14:textId="08B52332" w:rsidTr="00442D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0" w:type="dxa"/>
            <w:tcBorders>
              <w:top w:val="none" w:sz="0" w:space="0" w:color="auto"/>
              <w:left w:val="none" w:sz="0" w:space="0" w:color="auto"/>
              <w:bottom w:val="none" w:sz="0" w:space="0" w:color="auto"/>
              <w:right w:val="none" w:sz="0" w:space="0" w:color="auto"/>
            </w:tcBorders>
            <w:shd w:val="clear" w:color="auto" w:fill="C8CACE" w:themeFill="accent6" w:themeFillTint="66"/>
          </w:tcPr>
          <w:p w14:paraId="0C4561D0" w14:textId="1B103B02" w:rsidR="006526F2" w:rsidRPr="00442DE3" w:rsidRDefault="006526F2" w:rsidP="00442DE3">
            <w:pPr>
              <w:spacing w:line="360" w:lineRule="auto"/>
              <w:jc w:val="center"/>
              <w:rPr>
                <w:color w:val="auto"/>
              </w:rPr>
            </w:pPr>
            <w:r w:rsidRPr="00442DE3">
              <w:rPr>
                <w:color w:val="auto"/>
              </w:rPr>
              <w:t>Company Name</w:t>
            </w:r>
          </w:p>
        </w:tc>
        <w:tc>
          <w:tcPr>
            <w:tcW w:w="4940" w:type="dxa"/>
            <w:tcBorders>
              <w:top w:val="none" w:sz="0" w:space="0" w:color="auto"/>
              <w:left w:val="none" w:sz="0" w:space="0" w:color="auto"/>
              <w:bottom w:val="none" w:sz="0" w:space="0" w:color="auto"/>
              <w:right w:val="none" w:sz="0" w:space="0" w:color="auto"/>
            </w:tcBorders>
            <w:shd w:val="clear" w:color="auto" w:fill="C8CACE" w:themeFill="accent6" w:themeFillTint="66"/>
          </w:tcPr>
          <w:p w14:paraId="2813F022" w14:textId="06916DDE" w:rsidR="006526F2" w:rsidRPr="00442DE3" w:rsidRDefault="006526F2" w:rsidP="00442DE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442DE3">
              <w:rPr>
                <w:color w:val="auto"/>
              </w:rPr>
              <w:t>Company Type</w:t>
            </w:r>
          </w:p>
        </w:tc>
      </w:tr>
      <w:tr w:rsidR="006526F2" w14:paraId="2F016AB5" w14:textId="1FF02052" w:rsidTr="00442D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0" w:type="dxa"/>
            <w:shd w:val="clear" w:color="auto" w:fill="FFFFFF" w:themeFill="background1"/>
          </w:tcPr>
          <w:p w14:paraId="71741C8C" w14:textId="205B4871" w:rsidR="006526F2" w:rsidRPr="00442DE3" w:rsidRDefault="006526F2" w:rsidP="00442DE3">
            <w:pPr>
              <w:spacing w:line="360" w:lineRule="auto"/>
              <w:jc w:val="center"/>
              <w:rPr>
                <w:b w:val="0"/>
                <w:bCs w:val="0"/>
              </w:rPr>
            </w:pPr>
            <w:r w:rsidRPr="00442DE3">
              <w:rPr>
                <w:b w:val="0"/>
                <w:bCs w:val="0"/>
              </w:rPr>
              <w:t>PT Gogo Company</w:t>
            </w:r>
          </w:p>
        </w:tc>
        <w:tc>
          <w:tcPr>
            <w:tcW w:w="4940" w:type="dxa"/>
            <w:shd w:val="clear" w:color="auto" w:fill="FFFFFF" w:themeFill="background1"/>
          </w:tcPr>
          <w:p w14:paraId="5A14A6B4" w14:textId="261590A8" w:rsidR="006526F2" w:rsidRDefault="006526F2" w:rsidP="00442DE3">
            <w:pPr>
              <w:spacing w:line="360" w:lineRule="auto"/>
              <w:jc w:val="center"/>
              <w:cnfStyle w:val="000000100000" w:firstRow="0" w:lastRow="0" w:firstColumn="0" w:lastColumn="0" w:oddVBand="0" w:evenVBand="0" w:oddHBand="1" w:evenHBand="0" w:firstRowFirstColumn="0" w:firstRowLastColumn="0" w:lastRowFirstColumn="0" w:lastRowLastColumn="0"/>
            </w:pPr>
            <w:r>
              <w:t>Radio</w:t>
            </w:r>
          </w:p>
        </w:tc>
      </w:tr>
      <w:tr w:rsidR="006526F2" w14:paraId="24BDFF01" w14:textId="654C3B14" w:rsidTr="00442DE3">
        <w:trPr>
          <w:jc w:val="center"/>
        </w:trPr>
        <w:tc>
          <w:tcPr>
            <w:cnfStyle w:val="001000000000" w:firstRow="0" w:lastRow="0" w:firstColumn="1" w:lastColumn="0" w:oddVBand="0" w:evenVBand="0" w:oddHBand="0" w:evenHBand="0" w:firstRowFirstColumn="0" w:firstRowLastColumn="0" w:lastRowFirstColumn="0" w:lastRowLastColumn="0"/>
            <w:tcW w:w="4940" w:type="dxa"/>
            <w:shd w:val="clear" w:color="auto" w:fill="FFFFFF" w:themeFill="background1"/>
          </w:tcPr>
          <w:p w14:paraId="64676470" w14:textId="68F6D2C4" w:rsidR="006526F2" w:rsidRPr="00442DE3" w:rsidRDefault="006526F2" w:rsidP="00442DE3">
            <w:pPr>
              <w:spacing w:line="360" w:lineRule="auto"/>
              <w:jc w:val="center"/>
              <w:rPr>
                <w:b w:val="0"/>
                <w:bCs w:val="0"/>
              </w:rPr>
            </w:pPr>
            <w:r w:rsidRPr="00442DE3">
              <w:rPr>
                <w:b w:val="0"/>
                <w:bCs w:val="0"/>
              </w:rPr>
              <w:t>PT Loga Company</w:t>
            </w:r>
          </w:p>
        </w:tc>
        <w:tc>
          <w:tcPr>
            <w:tcW w:w="4940" w:type="dxa"/>
            <w:shd w:val="clear" w:color="auto" w:fill="FFFFFF" w:themeFill="background1"/>
          </w:tcPr>
          <w:p w14:paraId="3883597D" w14:textId="6CCCA5BE" w:rsidR="006526F2" w:rsidRDefault="006526F2" w:rsidP="00442DE3">
            <w:pPr>
              <w:spacing w:line="360" w:lineRule="auto"/>
              <w:jc w:val="center"/>
              <w:cnfStyle w:val="000000000000" w:firstRow="0" w:lastRow="0" w:firstColumn="0" w:lastColumn="0" w:oddVBand="0" w:evenVBand="0" w:oddHBand="0" w:evenHBand="0" w:firstRowFirstColumn="0" w:firstRowLastColumn="0" w:lastRowFirstColumn="0" w:lastRowLastColumn="0"/>
            </w:pPr>
            <w:r>
              <w:t>Hotel</w:t>
            </w:r>
          </w:p>
        </w:tc>
      </w:tr>
      <w:tr w:rsidR="00BA359C" w14:paraId="6CE0E046" w14:textId="77777777" w:rsidTr="00442D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0" w:type="dxa"/>
            <w:shd w:val="clear" w:color="auto" w:fill="FFFFFF" w:themeFill="background1"/>
          </w:tcPr>
          <w:p w14:paraId="19106F2B" w14:textId="67E024B4" w:rsidR="00BA359C" w:rsidRPr="00442DE3" w:rsidRDefault="00BA359C" w:rsidP="00442DE3">
            <w:pPr>
              <w:spacing w:line="360" w:lineRule="auto"/>
              <w:jc w:val="center"/>
              <w:rPr>
                <w:b w:val="0"/>
                <w:bCs w:val="0"/>
              </w:rPr>
            </w:pPr>
            <w:r w:rsidRPr="00442DE3">
              <w:rPr>
                <w:b w:val="0"/>
                <w:bCs w:val="0"/>
              </w:rPr>
              <w:t>PT Lolo Company</w:t>
            </w:r>
          </w:p>
        </w:tc>
        <w:tc>
          <w:tcPr>
            <w:tcW w:w="4940" w:type="dxa"/>
            <w:shd w:val="clear" w:color="auto" w:fill="FFFFFF" w:themeFill="background1"/>
          </w:tcPr>
          <w:p w14:paraId="26858F8D" w14:textId="74C6DABF" w:rsidR="00BA359C" w:rsidRDefault="00A10817" w:rsidP="00442DE3">
            <w:pPr>
              <w:spacing w:line="360" w:lineRule="auto"/>
              <w:jc w:val="center"/>
              <w:cnfStyle w:val="000000100000" w:firstRow="0" w:lastRow="0" w:firstColumn="0" w:lastColumn="0" w:oddVBand="0" w:evenVBand="0" w:oddHBand="1" w:evenHBand="0" w:firstRowFirstColumn="0" w:firstRowLastColumn="0" w:lastRowFirstColumn="0" w:lastRowLastColumn="0"/>
            </w:pPr>
            <w:r>
              <w:t>Radio</w:t>
            </w:r>
          </w:p>
        </w:tc>
      </w:tr>
    </w:tbl>
    <w:p w14:paraId="3B1EFFEE" w14:textId="1A21C686" w:rsidR="00C50B2F" w:rsidRPr="00AB4E52" w:rsidRDefault="00B85172" w:rsidP="00442DE3">
      <w:pPr>
        <w:pStyle w:val="ListParagraph"/>
        <w:numPr>
          <w:ilvl w:val="0"/>
          <w:numId w:val="19"/>
        </w:numPr>
        <w:spacing w:before="240" w:line="360" w:lineRule="auto"/>
        <w:ind w:left="426" w:hanging="426"/>
        <w:jc w:val="both"/>
        <w:rPr>
          <w:color w:val="000000"/>
        </w:rPr>
      </w:pPr>
      <w:r w:rsidRPr="00AB4E52">
        <w:rPr>
          <w:color w:val="000000"/>
        </w:rPr>
        <w:t>T</w:t>
      </w:r>
      <w:r w:rsidR="00E46245" w:rsidRPr="00AB4E52">
        <w:rPr>
          <w:color w:val="000000"/>
        </w:rPr>
        <w:t xml:space="preserve">he program will </w:t>
      </w:r>
      <w:r w:rsidR="00DF2E1B" w:rsidRPr="00AB4E52">
        <w:rPr>
          <w:color w:val="000000"/>
        </w:rPr>
        <w:t xml:space="preserve">ask </w:t>
      </w:r>
      <w:r w:rsidR="00DF2E1B" w:rsidRPr="00442DE3">
        <w:rPr>
          <w:color w:val="000000"/>
        </w:rPr>
        <w:t xml:space="preserve">the user </w:t>
      </w:r>
      <w:r w:rsidR="00C4055F" w:rsidRPr="00442DE3">
        <w:rPr>
          <w:color w:val="000000"/>
        </w:rPr>
        <w:t>what</w:t>
      </w:r>
      <w:r w:rsidR="00C4055F" w:rsidRPr="00454F4A">
        <w:rPr>
          <w:b/>
          <w:bCs/>
          <w:color w:val="000000"/>
        </w:rPr>
        <w:t xml:space="preserve"> track </w:t>
      </w:r>
      <w:r w:rsidR="003D3959" w:rsidRPr="00454F4A">
        <w:rPr>
          <w:b/>
          <w:bCs/>
          <w:color w:val="000000"/>
        </w:rPr>
        <w:t>is</w:t>
      </w:r>
      <w:r w:rsidR="00C4055F" w:rsidRPr="00454F4A">
        <w:rPr>
          <w:b/>
          <w:bCs/>
          <w:color w:val="000000"/>
        </w:rPr>
        <w:t xml:space="preserve"> currently playing</w:t>
      </w:r>
      <w:r w:rsidR="00DF2E1B" w:rsidRPr="00AB4E52">
        <w:rPr>
          <w:color w:val="000000"/>
        </w:rPr>
        <w:t>.</w:t>
      </w:r>
    </w:p>
    <w:p w14:paraId="1F2C1924" w14:textId="77777777" w:rsidR="00A45C60" w:rsidRDefault="00A45C60" w:rsidP="00A45C60">
      <w:pPr>
        <w:keepNext/>
        <w:spacing w:line="360" w:lineRule="auto"/>
        <w:jc w:val="center"/>
      </w:pPr>
      <w:r w:rsidRPr="00A45C60">
        <w:rPr>
          <w:noProof/>
          <w:color w:val="000000"/>
        </w:rPr>
        <w:drawing>
          <wp:inline distT="0" distB="0" distL="0" distR="0" wp14:anchorId="003C640F" wp14:editId="3C5DD366">
            <wp:extent cx="5760000" cy="456504"/>
            <wp:effectExtent l="19050" t="19050" r="1270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9" t="9710" r="-15513" b="-1"/>
                    <a:stretch/>
                  </pic:blipFill>
                  <pic:spPr bwMode="auto">
                    <a:xfrm>
                      <a:off x="0" y="0"/>
                      <a:ext cx="5760000" cy="456504"/>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D03C1D" w14:textId="2CCB8598" w:rsidR="001A6D49" w:rsidRPr="00442DE3" w:rsidRDefault="00A45C60" w:rsidP="00A45C60">
      <w:pPr>
        <w:pStyle w:val="Caption"/>
        <w:jc w:val="center"/>
        <w:rPr>
          <w:b/>
          <w:bCs/>
          <w:i w:val="0"/>
          <w:iCs w:val="0"/>
          <w:color w:val="auto"/>
          <w:sz w:val="20"/>
          <w:szCs w:val="20"/>
        </w:rPr>
      </w:pPr>
      <w:r w:rsidRPr="00442DE3">
        <w:rPr>
          <w:b/>
          <w:bCs/>
          <w:i w:val="0"/>
          <w:iCs w:val="0"/>
          <w:color w:val="auto"/>
          <w:sz w:val="20"/>
          <w:szCs w:val="20"/>
        </w:rPr>
        <w:t xml:space="preserve">Figure </w:t>
      </w:r>
      <w:r w:rsidR="00442DE3" w:rsidRPr="00442DE3">
        <w:rPr>
          <w:b/>
          <w:bCs/>
          <w:i w:val="0"/>
          <w:iCs w:val="0"/>
          <w:color w:val="auto"/>
          <w:sz w:val="20"/>
          <w:szCs w:val="20"/>
        </w:rPr>
        <w:fldChar w:fldCharType="begin"/>
      </w:r>
      <w:r w:rsidR="00442DE3" w:rsidRPr="00442DE3">
        <w:rPr>
          <w:b/>
          <w:bCs/>
          <w:i w:val="0"/>
          <w:iCs w:val="0"/>
          <w:color w:val="auto"/>
          <w:sz w:val="20"/>
          <w:szCs w:val="20"/>
        </w:rPr>
        <w:instrText xml:space="preserve"> SEQ Figure \* ARABIC </w:instrText>
      </w:r>
      <w:r w:rsidR="00442DE3" w:rsidRPr="00442DE3">
        <w:rPr>
          <w:b/>
          <w:bCs/>
          <w:i w:val="0"/>
          <w:iCs w:val="0"/>
          <w:color w:val="auto"/>
          <w:sz w:val="20"/>
          <w:szCs w:val="20"/>
        </w:rPr>
        <w:fldChar w:fldCharType="separate"/>
      </w:r>
      <w:r w:rsidR="006538FF" w:rsidRPr="00442DE3">
        <w:rPr>
          <w:b/>
          <w:bCs/>
          <w:i w:val="0"/>
          <w:iCs w:val="0"/>
          <w:color w:val="auto"/>
          <w:sz w:val="20"/>
          <w:szCs w:val="20"/>
        </w:rPr>
        <w:t>1</w:t>
      </w:r>
      <w:r w:rsidR="00442DE3" w:rsidRPr="00442DE3">
        <w:rPr>
          <w:b/>
          <w:bCs/>
          <w:i w:val="0"/>
          <w:iCs w:val="0"/>
          <w:color w:val="auto"/>
          <w:sz w:val="20"/>
          <w:szCs w:val="20"/>
        </w:rPr>
        <w:fldChar w:fldCharType="end"/>
      </w:r>
      <w:r w:rsidRPr="00442DE3">
        <w:rPr>
          <w:b/>
          <w:bCs/>
          <w:i w:val="0"/>
          <w:iCs w:val="0"/>
          <w:color w:val="auto"/>
          <w:sz w:val="20"/>
          <w:szCs w:val="20"/>
        </w:rPr>
        <w:t xml:space="preserve">. Program Asks </w:t>
      </w:r>
      <w:r w:rsidR="00442DE3">
        <w:rPr>
          <w:b/>
          <w:bCs/>
          <w:i w:val="0"/>
          <w:iCs w:val="0"/>
          <w:color w:val="auto"/>
          <w:sz w:val="20"/>
          <w:szCs w:val="20"/>
        </w:rPr>
        <w:t>U</w:t>
      </w:r>
      <w:r w:rsidRPr="00442DE3">
        <w:rPr>
          <w:b/>
          <w:bCs/>
          <w:i w:val="0"/>
          <w:iCs w:val="0"/>
          <w:color w:val="auto"/>
          <w:sz w:val="20"/>
          <w:szCs w:val="20"/>
        </w:rPr>
        <w:t xml:space="preserve">ser to </w:t>
      </w:r>
      <w:r w:rsidR="00442DE3">
        <w:rPr>
          <w:b/>
          <w:bCs/>
          <w:i w:val="0"/>
          <w:iCs w:val="0"/>
          <w:color w:val="auto"/>
          <w:sz w:val="20"/>
          <w:szCs w:val="20"/>
        </w:rPr>
        <w:t>I</w:t>
      </w:r>
      <w:r w:rsidRPr="00442DE3">
        <w:rPr>
          <w:b/>
          <w:bCs/>
          <w:i w:val="0"/>
          <w:iCs w:val="0"/>
          <w:color w:val="auto"/>
          <w:sz w:val="20"/>
          <w:szCs w:val="20"/>
        </w:rPr>
        <w:t xml:space="preserve">nput </w:t>
      </w:r>
      <w:r w:rsidR="00442DE3">
        <w:rPr>
          <w:b/>
          <w:bCs/>
          <w:i w:val="0"/>
          <w:iCs w:val="0"/>
          <w:color w:val="auto"/>
          <w:sz w:val="20"/>
          <w:szCs w:val="20"/>
        </w:rPr>
        <w:t>C</w:t>
      </w:r>
      <w:r w:rsidRPr="00442DE3">
        <w:rPr>
          <w:b/>
          <w:bCs/>
          <w:i w:val="0"/>
          <w:iCs w:val="0"/>
          <w:color w:val="auto"/>
          <w:sz w:val="20"/>
          <w:szCs w:val="20"/>
        </w:rPr>
        <w:t xml:space="preserve">urrent </w:t>
      </w:r>
      <w:r w:rsidR="00442DE3">
        <w:rPr>
          <w:b/>
          <w:bCs/>
          <w:i w:val="0"/>
          <w:iCs w:val="0"/>
          <w:color w:val="auto"/>
          <w:sz w:val="20"/>
          <w:szCs w:val="20"/>
        </w:rPr>
        <w:t>T</w:t>
      </w:r>
      <w:r w:rsidRPr="00442DE3">
        <w:rPr>
          <w:b/>
          <w:bCs/>
          <w:i w:val="0"/>
          <w:iCs w:val="0"/>
          <w:color w:val="auto"/>
          <w:sz w:val="20"/>
          <w:szCs w:val="20"/>
        </w:rPr>
        <w:t>rack</w:t>
      </w:r>
    </w:p>
    <w:p w14:paraId="095B46CC" w14:textId="69787465" w:rsidR="00F20FCF" w:rsidRDefault="00B27FE1" w:rsidP="00442DE3">
      <w:pPr>
        <w:pStyle w:val="ListParagraph"/>
        <w:numPr>
          <w:ilvl w:val="0"/>
          <w:numId w:val="19"/>
        </w:numPr>
        <w:spacing w:before="240" w:line="360" w:lineRule="auto"/>
        <w:ind w:left="426" w:hanging="426"/>
        <w:jc w:val="both"/>
        <w:rPr>
          <w:color w:val="000000"/>
        </w:rPr>
      </w:pPr>
      <w:r>
        <w:rPr>
          <w:color w:val="000000"/>
        </w:rPr>
        <w:t xml:space="preserve">If the </w:t>
      </w:r>
      <w:r w:rsidR="00327CE1" w:rsidRPr="00442DE3">
        <w:rPr>
          <w:color w:val="000000"/>
        </w:rPr>
        <w:t xml:space="preserve">user </w:t>
      </w:r>
      <w:r w:rsidR="004D220F" w:rsidRPr="00442DE3">
        <w:rPr>
          <w:color w:val="000000"/>
        </w:rPr>
        <w:t>inputs</w:t>
      </w:r>
      <w:r w:rsidR="00327CE1" w:rsidRPr="00442DE3">
        <w:rPr>
          <w:color w:val="000000"/>
        </w:rPr>
        <w:t xml:space="preserve"> the</w:t>
      </w:r>
      <w:r w:rsidR="00327CE1" w:rsidRPr="00023921">
        <w:rPr>
          <w:b/>
          <w:bCs/>
          <w:color w:val="000000"/>
        </w:rPr>
        <w:t xml:space="preserve"> track name</w:t>
      </w:r>
      <w:r w:rsidR="00DD35A4">
        <w:rPr>
          <w:color w:val="000000"/>
        </w:rPr>
        <w:t xml:space="preserve">, then the </w:t>
      </w:r>
      <w:r w:rsidR="003630FF">
        <w:rPr>
          <w:color w:val="000000"/>
        </w:rPr>
        <w:t>Ang</w:t>
      </w:r>
      <w:r w:rsidR="00B040CB">
        <w:rPr>
          <w:color w:val="000000"/>
        </w:rPr>
        <w:t>el</w:t>
      </w:r>
      <w:r w:rsidR="003630FF">
        <w:rPr>
          <w:color w:val="000000"/>
        </w:rPr>
        <w:t xml:space="preserve"> Music service company will </w:t>
      </w:r>
      <w:r w:rsidR="003630FF" w:rsidRPr="00D923DB">
        <w:rPr>
          <w:b/>
          <w:bCs/>
          <w:color w:val="000000"/>
        </w:rPr>
        <w:t>notify</w:t>
      </w:r>
      <w:r w:rsidR="00442DE3">
        <w:rPr>
          <w:b/>
          <w:bCs/>
          <w:color w:val="000000"/>
        </w:rPr>
        <w:t xml:space="preserve"> </w:t>
      </w:r>
      <w:r w:rsidR="00A027CC" w:rsidRPr="00D923DB">
        <w:rPr>
          <w:b/>
          <w:bCs/>
          <w:color w:val="000000"/>
        </w:rPr>
        <w:t>all</w:t>
      </w:r>
      <w:r w:rsidR="003630FF" w:rsidRPr="00D923DB">
        <w:rPr>
          <w:b/>
          <w:bCs/>
          <w:color w:val="000000"/>
        </w:rPr>
        <w:t xml:space="preserve"> </w:t>
      </w:r>
      <w:r w:rsidR="00DE7522" w:rsidRPr="00D923DB">
        <w:rPr>
          <w:b/>
          <w:bCs/>
          <w:color w:val="000000"/>
        </w:rPr>
        <w:t>the</w:t>
      </w:r>
      <w:r w:rsidR="003630FF" w:rsidRPr="00D923DB">
        <w:rPr>
          <w:b/>
          <w:bCs/>
          <w:color w:val="000000"/>
        </w:rPr>
        <w:t xml:space="preserve"> </w:t>
      </w:r>
      <w:r w:rsidR="00005F75" w:rsidRPr="00D923DB">
        <w:rPr>
          <w:b/>
          <w:bCs/>
          <w:color w:val="000000"/>
        </w:rPr>
        <w:t>subscriber</w:t>
      </w:r>
      <w:r w:rsidR="00E83B02" w:rsidRPr="00D923DB">
        <w:rPr>
          <w:b/>
          <w:bCs/>
          <w:color w:val="000000"/>
        </w:rPr>
        <w:t>s</w:t>
      </w:r>
      <w:r w:rsidR="00B57807">
        <w:rPr>
          <w:color w:val="000000"/>
        </w:rPr>
        <w:t xml:space="preserve"> </w:t>
      </w:r>
      <w:r w:rsidR="00D602E0" w:rsidRPr="00442DE3">
        <w:rPr>
          <w:color w:val="000000"/>
        </w:rPr>
        <w:t>about the current playing track</w:t>
      </w:r>
      <w:r w:rsidR="0092617A" w:rsidRPr="00442DE3">
        <w:rPr>
          <w:color w:val="000000"/>
        </w:rPr>
        <w:t>.</w:t>
      </w:r>
    </w:p>
    <w:p w14:paraId="105A9FB2" w14:textId="7AA95708" w:rsidR="006538FF" w:rsidRDefault="00041F47" w:rsidP="006538FF">
      <w:pPr>
        <w:keepNext/>
        <w:spacing w:line="360" w:lineRule="auto"/>
        <w:jc w:val="center"/>
      </w:pPr>
      <w:r w:rsidRPr="00041F47">
        <w:rPr>
          <w:noProof/>
        </w:rPr>
        <w:drawing>
          <wp:inline distT="0" distB="0" distL="0" distR="0" wp14:anchorId="4D7CB6A8" wp14:editId="7C82CF0B">
            <wp:extent cx="5758218" cy="916940"/>
            <wp:effectExtent l="19050" t="19050" r="1397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7" t="-2995" r="-17419" b="6883"/>
                    <a:stretch/>
                  </pic:blipFill>
                  <pic:spPr bwMode="auto">
                    <a:xfrm>
                      <a:off x="0" y="0"/>
                      <a:ext cx="5760000" cy="917224"/>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71EF52" w14:textId="5EA23032" w:rsidR="00A45C60" w:rsidRPr="00442DE3" w:rsidRDefault="006538FF" w:rsidP="006538FF">
      <w:pPr>
        <w:pStyle w:val="Caption"/>
        <w:jc w:val="center"/>
        <w:rPr>
          <w:b/>
          <w:bCs/>
          <w:i w:val="0"/>
          <w:iCs w:val="0"/>
          <w:color w:val="auto"/>
          <w:sz w:val="20"/>
          <w:szCs w:val="20"/>
        </w:rPr>
      </w:pPr>
      <w:r w:rsidRPr="00442DE3">
        <w:rPr>
          <w:b/>
          <w:bCs/>
          <w:i w:val="0"/>
          <w:iCs w:val="0"/>
          <w:color w:val="auto"/>
          <w:sz w:val="20"/>
          <w:szCs w:val="20"/>
        </w:rPr>
        <w:t xml:space="preserve">Figure </w:t>
      </w:r>
      <w:r w:rsidR="00442DE3" w:rsidRPr="00442DE3">
        <w:rPr>
          <w:b/>
          <w:bCs/>
          <w:i w:val="0"/>
          <w:iCs w:val="0"/>
          <w:color w:val="auto"/>
          <w:sz w:val="20"/>
          <w:szCs w:val="20"/>
        </w:rPr>
        <w:fldChar w:fldCharType="begin"/>
      </w:r>
      <w:r w:rsidR="00442DE3" w:rsidRPr="00442DE3">
        <w:rPr>
          <w:b/>
          <w:bCs/>
          <w:i w:val="0"/>
          <w:iCs w:val="0"/>
          <w:color w:val="auto"/>
          <w:sz w:val="20"/>
          <w:szCs w:val="20"/>
        </w:rPr>
        <w:instrText xml:space="preserve"> SEQ Figure \* ARABIC </w:instrText>
      </w:r>
      <w:r w:rsidR="00442DE3" w:rsidRPr="00442DE3">
        <w:rPr>
          <w:b/>
          <w:bCs/>
          <w:i w:val="0"/>
          <w:iCs w:val="0"/>
          <w:color w:val="auto"/>
          <w:sz w:val="20"/>
          <w:szCs w:val="20"/>
        </w:rPr>
        <w:fldChar w:fldCharType="separate"/>
      </w:r>
      <w:r w:rsidRPr="00442DE3">
        <w:rPr>
          <w:b/>
          <w:bCs/>
          <w:i w:val="0"/>
          <w:iCs w:val="0"/>
          <w:color w:val="auto"/>
          <w:sz w:val="20"/>
          <w:szCs w:val="20"/>
        </w:rPr>
        <w:t>2</w:t>
      </w:r>
      <w:r w:rsidR="00442DE3" w:rsidRPr="00442DE3">
        <w:rPr>
          <w:b/>
          <w:bCs/>
          <w:i w:val="0"/>
          <w:iCs w:val="0"/>
          <w:color w:val="auto"/>
          <w:sz w:val="20"/>
          <w:szCs w:val="20"/>
        </w:rPr>
        <w:fldChar w:fldCharType="end"/>
      </w:r>
      <w:r w:rsidRPr="00442DE3">
        <w:rPr>
          <w:b/>
          <w:bCs/>
          <w:i w:val="0"/>
          <w:iCs w:val="0"/>
          <w:color w:val="auto"/>
          <w:sz w:val="20"/>
          <w:szCs w:val="20"/>
        </w:rPr>
        <w:t xml:space="preserve">. Notify </w:t>
      </w:r>
      <w:r w:rsidR="00442DE3">
        <w:rPr>
          <w:b/>
          <w:bCs/>
          <w:i w:val="0"/>
          <w:iCs w:val="0"/>
          <w:color w:val="auto"/>
          <w:sz w:val="20"/>
          <w:szCs w:val="20"/>
        </w:rPr>
        <w:t>A</w:t>
      </w:r>
      <w:r w:rsidRPr="00442DE3">
        <w:rPr>
          <w:b/>
          <w:bCs/>
          <w:i w:val="0"/>
          <w:iCs w:val="0"/>
          <w:color w:val="auto"/>
          <w:sz w:val="20"/>
          <w:szCs w:val="20"/>
        </w:rPr>
        <w:t xml:space="preserve">ll of the </w:t>
      </w:r>
      <w:r w:rsidR="00442DE3">
        <w:rPr>
          <w:b/>
          <w:bCs/>
          <w:i w:val="0"/>
          <w:iCs w:val="0"/>
          <w:color w:val="auto"/>
          <w:sz w:val="20"/>
          <w:szCs w:val="20"/>
        </w:rPr>
        <w:t>S</w:t>
      </w:r>
      <w:r w:rsidR="00483664" w:rsidRPr="00442DE3">
        <w:rPr>
          <w:b/>
          <w:bCs/>
          <w:i w:val="0"/>
          <w:iCs w:val="0"/>
          <w:color w:val="auto"/>
          <w:sz w:val="20"/>
          <w:szCs w:val="20"/>
        </w:rPr>
        <w:t>ubscribers</w:t>
      </w:r>
      <w:r w:rsidR="008D70B1">
        <w:rPr>
          <w:b/>
          <w:bCs/>
          <w:i w:val="0"/>
          <w:iCs w:val="0"/>
          <w:color w:val="auto"/>
          <w:sz w:val="20"/>
          <w:szCs w:val="20"/>
        </w:rPr>
        <w:t xml:space="preserve"> from each company</w:t>
      </w:r>
    </w:p>
    <w:sectPr w:rsidR="00A45C60" w:rsidRPr="00442DE3" w:rsidSect="00DF2179">
      <w:headerReference w:type="even" r:id="rId11"/>
      <w:headerReference w:type="default" r:id="rId12"/>
      <w:footerReference w:type="even"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D40B" w14:textId="77777777" w:rsidR="00043ACA" w:rsidRDefault="00043ACA" w:rsidP="00273E4A">
      <w:r>
        <w:separator/>
      </w:r>
    </w:p>
  </w:endnote>
  <w:endnote w:type="continuationSeparator" w:id="0">
    <w:p w14:paraId="6AE8732B" w14:textId="77777777" w:rsidR="00043ACA" w:rsidRDefault="00043ACA"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4487" w14:textId="77777777" w:rsidR="00DC06D5" w:rsidRDefault="00DC0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9EBE7" w14:textId="77777777" w:rsidR="00043ACA" w:rsidRDefault="00043ACA" w:rsidP="00273E4A">
      <w:r>
        <w:separator/>
      </w:r>
    </w:p>
  </w:footnote>
  <w:footnote w:type="continuationSeparator" w:id="0">
    <w:p w14:paraId="6DC35250" w14:textId="77777777" w:rsidR="00043ACA" w:rsidRDefault="00043ACA"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1CB1" w14:textId="77777777" w:rsidR="00DC06D5" w:rsidRDefault="00DC0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A35E4B2" w:rsidR="005D0782" w:rsidRPr="00DC06D5" w:rsidRDefault="00DC06D5" w:rsidP="005D0782">
          <w:pPr>
            <w:pStyle w:val="Header"/>
            <w:tabs>
              <w:tab w:val="clear" w:pos="9360"/>
            </w:tabs>
            <w:rPr>
              <w:b/>
              <w:sz w:val="20"/>
            </w:rPr>
          </w:pPr>
          <w:r>
            <w:rPr>
              <w:b/>
              <w:sz w:val="20"/>
            </w:rPr>
            <w:t>270921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E260F"/>
    <w:multiLevelType w:val="hybridMultilevel"/>
    <w:tmpl w:val="9ADEB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33017"/>
    <w:multiLevelType w:val="hybridMultilevel"/>
    <w:tmpl w:val="34983C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62B3389"/>
    <w:multiLevelType w:val="hybridMultilevel"/>
    <w:tmpl w:val="BBD0BE92"/>
    <w:lvl w:ilvl="0" w:tplc="04090001">
      <w:start w:val="1"/>
      <w:numFmt w:val="bullet"/>
      <w:lvlText w:val=""/>
      <w:lvlJc w:val="left"/>
      <w:pPr>
        <w:ind w:left="2880" w:hanging="360"/>
      </w:pPr>
      <w:rPr>
        <w:rFonts w:ascii="Symbol" w:hAnsi="Symbol" w:hint="default"/>
      </w:rPr>
    </w:lvl>
    <w:lvl w:ilvl="1" w:tplc="0409000B">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D25141"/>
    <w:multiLevelType w:val="hybridMultilevel"/>
    <w:tmpl w:val="2F00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3752F"/>
    <w:multiLevelType w:val="hybridMultilevel"/>
    <w:tmpl w:val="C360CB1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F3951BA"/>
    <w:multiLevelType w:val="hybridMultilevel"/>
    <w:tmpl w:val="56B61CC8"/>
    <w:lvl w:ilvl="0" w:tplc="530079F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602FB3"/>
    <w:multiLevelType w:val="hybridMultilevel"/>
    <w:tmpl w:val="8B46793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258483B0">
      <w:start w:val="1"/>
      <w:numFmt w:val="bullet"/>
      <w:lvlText w:val="-"/>
      <w:lvlJc w:val="left"/>
      <w:pPr>
        <w:ind w:left="2880" w:hanging="360"/>
      </w:pPr>
      <w:rPr>
        <w:rFonts w:ascii="Times New Roman" w:eastAsia="MS Mincho"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67184"/>
    <w:multiLevelType w:val="hybridMultilevel"/>
    <w:tmpl w:val="B76E6A10"/>
    <w:lvl w:ilvl="0" w:tplc="5766488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04A7DB1"/>
    <w:multiLevelType w:val="hybridMultilevel"/>
    <w:tmpl w:val="80302E02"/>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14" w15:restartNumberingAfterBreak="0">
    <w:nsid w:val="50C02985"/>
    <w:multiLevelType w:val="hybridMultilevel"/>
    <w:tmpl w:val="3F1A50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005F3C"/>
    <w:multiLevelType w:val="hybridMultilevel"/>
    <w:tmpl w:val="A2E47F66"/>
    <w:lvl w:ilvl="0" w:tplc="04090001">
      <w:start w:val="1"/>
      <w:numFmt w:val="bullet"/>
      <w:lvlText w:val=""/>
      <w:lvlJc w:val="left"/>
      <w:pPr>
        <w:ind w:left="2203" w:hanging="360"/>
      </w:pPr>
      <w:rPr>
        <w:rFonts w:ascii="Symbol" w:hAnsi="Symbol" w:hint="default"/>
      </w:rPr>
    </w:lvl>
    <w:lvl w:ilvl="1" w:tplc="04090003">
      <w:start w:val="1"/>
      <w:numFmt w:val="decimal"/>
      <w:lvlText w:val="%2."/>
      <w:lvlJc w:val="left"/>
      <w:pPr>
        <w:tabs>
          <w:tab w:val="num" w:pos="3283"/>
        </w:tabs>
        <w:ind w:left="3283" w:hanging="360"/>
      </w:pPr>
    </w:lvl>
    <w:lvl w:ilvl="2" w:tplc="04090005">
      <w:start w:val="1"/>
      <w:numFmt w:val="decimal"/>
      <w:lvlText w:val="%3."/>
      <w:lvlJc w:val="left"/>
      <w:pPr>
        <w:tabs>
          <w:tab w:val="num" w:pos="4003"/>
        </w:tabs>
        <w:ind w:left="4003" w:hanging="360"/>
      </w:pPr>
    </w:lvl>
    <w:lvl w:ilvl="3" w:tplc="04090001">
      <w:start w:val="1"/>
      <w:numFmt w:val="decimal"/>
      <w:lvlText w:val="%4."/>
      <w:lvlJc w:val="left"/>
      <w:pPr>
        <w:tabs>
          <w:tab w:val="num" w:pos="4723"/>
        </w:tabs>
        <w:ind w:left="4723" w:hanging="360"/>
      </w:pPr>
    </w:lvl>
    <w:lvl w:ilvl="4" w:tplc="04090003">
      <w:start w:val="1"/>
      <w:numFmt w:val="decimal"/>
      <w:lvlText w:val="%5."/>
      <w:lvlJc w:val="left"/>
      <w:pPr>
        <w:tabs>
          <w:tab w:val="num" w:pos="5443"/>
        </w:tabs>
        <w:ind w:left="5443" w:hanging="360"/>
      </w:pPr>
    </w:lvl>
    <w:lvl w:ilvl="5" w:tplc="04090005">
      <w:start w:val="1"/>
      <w:numFmt w:val="decimal"/>
      <w:lvlText w:val="%6."/>
      <w:lvlJc w:val="left"/>
      <w:pPr>
        <w:tabs>
          <w:tab w:val="num" w:pos="6163"/>
        </w:tabs>
        <w:ind w:left="6163" w:hanging="360"/>
      </w:pPr>
    </w:lvl>
    <w:lvl w:ilvl="6" w:tplc="04090001">
      <w:start w:val="1"/>
      <w:numFmt w:val="decimal"/>
      <w:lvlText w:val="%7."/>
      <w:lvlJc w:val="left"/>
      <w:pPr>
        <w:tabs>
          <w:tab w:val="num" w:pos="6883"/>
        </w:tabs>
        <w:ind w:left="6883" w:hanging="360"/>
      </w:pPr>
    </w:lvl>
    <w:lvl w:ilvl="7" w:tplc="04090003">
      <w:start w:val="1"/>
      <w:numFmt w:val="decimal"/>
      <w:lvlText w:val="%8."/>
      <w:lvlJc w:val="left"/>
      <w:pPr>
        <w:tabs>
          <w:tab w:val="num" w:pos="7603"/>
        </w:tabs>
        <w:ind w:left="7603" w:hanging="360"/>
      </w:pPr>
    </w:lvl>
    <w:lvl w:ilvl="8" w:tplc="04090005">
      <w:start w:val="1"/>
      <w:numFmt w:val="decimal"/>
      <w:lvlText w:val="%9."/>
      <w:lvlJc w:val="left"/>
      <w:pPr>
        <w:tabs>
          <w:tab w:val="num" w:pos="8323"/>
        </w:tabs>
        <w:ind w:left="8323" w:hanging="360"/>
      </w:pPr>
    </w:lvl>
  </w:abstractNum>
  <w:abstractNum w:abstractNumId="18" w15:restartNumberingAfterBreak="0">
    <w:nsid w:val="6F460E44"/>
    <w:multiLevelType w:val="hybridMultilevel"/>
    <w:tmpl w:val="B9CC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21155122">
    <w:abstractNumId w:val="1"/>
  </w:num>
  <w:num w:numId="2" w16cid:durableId="666177094">
    <w:abstractNumId w:val="9"/>
  </w:num>
  <w:num w:numId="3" w16cid:durableId="214853916">
    <w:abstractNumId w:val="16"/>
  </w:num>
  <w:num w:numId="4" w16cid:durableId="913275561">
    <w:abstractNumId w:val="10"/>
  </w:num>
  <w:num w:numId="5" w16cid:durableId="88357103">
    <w:abstractNumId w:val="19"/>
  </w:num>
  <w:num w:numId="6" w16cid:durableId="2017878554">
    <w:abstractNumId w:val="15"/>
  </w:num>
  <w:num w:numId="7" w16cid:durableId="1790735045">
    <w:abstractNumId w:val="20"/>
  </w:num>
  <w:num w:numId="8" w16cid:durableId="696741143">
    <w:abstractNumId w:val="0"/>
  </w:num>
  <w:num w:numId="9" w16cid:durableId="593591351">
    <w:abstractNumId w:val="5"/>
  </w:num>
  <w:num w:numId="10" w16cid:durableId="71258388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2889284">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4779266">
    <w:abstractNumId w:val="6"/>
  </w:num>
  <w:num w:numId="13" w16cid:durableId="1402171522">
    <w:abstractNumId w:val="18"/>
  </w:num>
  <w:num w:numId="14" w16cid:durableId="854225148">
    <w:abstractNumId w:val="11"/>
  </w:num>
  <w:num w:numId="15" w16cid:durableId="236982326">
    <w:abstractNumId w:val="12"/>
  </w:num>
  <w:num w:numId="16" w16cid:durableId="1844978773">
    <w:abstractNumId w:val="3"/>
  </w:num>
  <w:num w:numId="17" w16cid:durableId="1008210760">
    <w:abstractNumId w:val="13"/>
  </w:num>
  <w:num w:numId="18" w16cid:durableId="1763186015">
    <w:abstractNumId w:val="4"/>
  </w:num>
  <w:num w:numId="19" w16cid:durableId="1543589673">
    <w:abstractNumId w:val="2"/>
  </w:num>
  <w:num w:numId="20" w16cid:durableId="2123961695">
    <w:abstractNumId w:val="7"/>
  </w:num>
  <w:num w:numId="21" w16cid:durableId="84963665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6486855">
    <w:abstractNumId w:val="8"/>
  </w:num>
  <w:num w:numId="23" w16cid:durableId="11786921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170B"/>
    <w:rsid w:val="00001C09"/>
    <w:rsid w:val="00004383"/>
    <w:rsid w:val="00004F28"/>
    <w:rsid w:val="00005F75"/>
    <w:rsid w:val="000128A9"/>
    <w:rsid w:val="00012D04"/>
    <w:rsid w:val="00015CEA"/>
    <w:rsid w:val="00016043"/>
    <w:rsid w:val="00020E53"/>
    <w:rsid w:val="00020F10"/>
    <w:rsid w:val="00021EB4"/>
    <w:rsid w:val="00021F8C"/>
    <w:rsid w:val="0002276B"/>
    <w:rsid w:val="00023921"/>
    <w:rsid w:val="00025BF7"/>
    <w:rsid w:val="00026FA3"/>
    <w:rsid w:val="0003064B"/>
    <w:rsid w:val="000322B4"/>
    <w:rsid w:val="00035595"/>
    <w:rsid w:val="0003568D"/>
    <w:rsid w:val="00036F45"/>
    <w:rsid w:val="00041582"/>
    <w:rsid w:val="00041F47"/>
    <w:rsid w:val="00043ACA"/>
    <w:rsid w:val="00046A40"/>
    <w:rsid w:val="0005015D"/>
    <w:rsid w:val="00051154"/>
    <w:rsid w:val="00051A92"/>
    <w:rsid w:val="000529E4"/>
    <w:rsid w:val="00060A5E"/>
    <w:rsid w:val="00061880"/>
    <w:rsid w:val="00061EE2"/>
    <w:rsid w:val="00072DE7"/>
    <w:rsid w:val="000732DF"/>
    <w:rsid w:val="00073979"/>
    <w:rsid w:val="00080108"/>
    <w:rsid w:val="00080EC2"/>
    <w:rsid w:val="000813F2"/>
    <w:rsid w:val="0008172C"/>
    <w:rsid w:val="000826A1"/>
    <w:rsid w:val="000936EB"/>
    <w:rsid w:val="0009677F"/>
    <w:rsid w:val="00097370"/>
    <w:rsid w:val="00097503"/>
    <w:rsid w:val="000A0C90"/>
    <w:rsid w:val="000A23D8"/>
    <w:rsid w:val="000A3333"/>
    <w:rsid w:val="000A3F41"/>
    <w:rsid w:val="000A4BA0"/>
    <w:rsid w:val="000A4C1F"/>
    <w:rsid w:val="000A4DA9"/>
    <w:rsid w:val="000A666E"/>
    <w:rsid w:val="000B23B2"/>
    <w:rsid w:val="000B24AB"/>
    <w:rsid w:val="000B4835"/>
    <w:rsid w:val="000B69D0"/>
    <w:rsid w:val="000B6CAA"/>
    <w:rsid w:val="000B756F"/>
    <w:rsid w:val="000B7C2E"/>
    <w:rsid w:val="000C3015"/>
    <w:rsid w:val="000C307E"/>
    <w:rsid w:val="000C7AC7"/>
    <w:rsid w:val="000D11F9"/>
    <w:rsid w:val="000D1997"/>
    <w:rsid w:val="000D1E86"/>
    <w:rsid w:val="000D278A"/>
    <w:rsid w:val="000D5221"/>
    <w:rsid w:val="000D52C2"/>
    <w:rsid w:val="000E0C00"/>
    <w:rsid w:val="000E3B05"/>
    <w:rsid w:val="000E4F4F"/>
    <w:rsid w:val="000E5547"/>
    <w:rsid w:val="000E5A36"/>
    <w:rsid w:val="000E6802"/>
    <w:rsid w:val="000E6C05"/>
    <w:rsid w:val="000E73DD"/>
    <w:rsid w:val="000F057A"/>
    <w:rsid w:val="000F0FD3"/>
    <w:rsid w:val="000F1EBF"/>
    <w:rsid w:val="000F3EB6"/>
    <w:rsid w:val="000F5CF8"/>
    <w:rsid w:val="000F784C"/>
    <w:rsid w:val="000F7CFC"/>
    <w:rsid w:val="000F7FC6"/>
    <w:rsid w:val="00100F2F"/>
    <w:rsid w:val="0010597A"/>
    <w:rsid w:val="00105EE0"/>
    <w:rsid w:val="00111834"/>
    <w:rsid w:val="001128D4"/>
    <w:rsid w:val="0011420B"/>
    <w:rsid w:val="00115F26"/>
    <w:rsid w:val="00121E39"/>
    <w:rsid w:val="0012285E"/>
    <w:rsid w:val="00122BC2"/>
    <w:rsid w:val="001262AF"/>
    <w:rsid w:val="00126822"/>
    <w:rsid w:val="00130368"/>
    <w:rsid w:val="00130D40"/>
    <w:rsid w:val="001316C4"/>
    <w:rsid w:val="00131DAA"/>
    <w:rsid w:val="00133407"/>
    <w:rsid w:val="00133D8C"/>
    <w:rsid w:val="00135570"/>
    <w:rsid w:val="001379B4"/>
    <w:rsid w:val="00137A5E"/>
    <w:rsid w:val="00144CA9"/>
    <w:rsid w:val="00145057"/>
    <w:rsid w:val="00145C2E"/>
    <w:rsid w:val="00150E94"/>
    <w:rsid w:val="00151847"/>
    <w:rsid w:val="00153B73"/>
    <w:rsid w:val="00155C25"/>
    <w:rsid w:val="001563C7"/>
    <w:rsid w:val="0015698F"/>
    <w:rsid w:val="0016023E"/>
    <w:rsid w:val="00160834"/>
    <w:rsid w:val="0016307E"/>
    <w:rsid w:val="00163B6F"/>
    <w:rsid w:val="001662E8"/>
    <w:rsid w:val="001713F1"/>
    <w:rsid w:val="00171921"/>
    <w:rsid w:val="00171C7A"/>
    <w:rsid w:val="001723B4"/>
    <w:rsid w:val="00172A81"/>
    <w:rsid w:val="0018027A"/>
    <w:rsid w:val="00182802"/>
    <w:rsid w:val="00183F26"/>
    <w:rsid w:val="00186DD6"/>
    <w:rsid w:val="00190A25"/>
    <w:rsid w:val="00190E32"/>
    <w:rsid w:val="001955A6"/>
    <w:rsid w:val="00196F93"/>
    <w:rsid w:val="001A0F91"/>
    <w:rsid w:val="001A16C2"/>
    <w:rsid w:val="001A300E"/>
    <w:rsid w:val="001A3221"/>
    <w:rsid w:val="001A458E"/>
    <w:rsid w:val="001A4CBD"/>
    <w:rsid w:val="001A5459"/>
    <w:rsid w:val="001A6057"/>
    <w:rsid w:val="001A6D49"/>
    <w:rsid w:val="001B304D"/>
    <w:rsid w:val="001B3A2E"/>
    <w:rsid w:val="001B64D5"/>
    <w:rsid w:val="001C1093"/>
    <w:rsid w:val="001C1389"/>
    <w:rsid w:val="001C225D"/>
    <w:rsid w:val="001C6FCD"/>
    <w:rsid w:val="001D24AA"/>
    <w:rsid w:val="001D4810"/>
    <w:rsid w:val="001D4986"/>
    <w:rsid w:val="001D76FB"/>
    <w:rsid w:val="001E0627"/>
    <w:rsid w:val="001E0BD5"/>
    <w:rsid w:val="001E18D7"/>
    <w:rsid w:val="001E4042"/>
    <w:rsid w:val="001E637E"/>
    <w:rsid w:val="001E7ABE"/>
    <w:rsid w:val="001E7D67"/>
    <w:rsid w:val="001F0763"/>
    <w:rsid w:val="001F1996"/>
    <w:rsid w:val="001F3DFB"/>
    <w:rsid w:val="001F6323"/>
    <w:rsid w:val="001F64B6"/>
    <w:rsid w:val="00201984"/>
    <w:rsid w:val="00203A94"/>
    <w:rsid w:val="0020711C"/>
    <w:rsid w:val="00213ABA"/>
    <w:rsid w:val="00217E6D"/>
    <w:rsid w:val="00220449"/>
    <w:rsid w:val="00224780"/>
    <w:rsid w:val="00225D67"/>
    <w:rsid w:val="002266AA"/>
    <w:rsid w:val="00234D32"/>
    <w:rsid w:val="00235C36"/>
    <w:rsid w:val="002376FA"/>
    <w:rsid w:val="00237860"/>
    <w:rsid w:val="0024207C"/>
    <w:rsid w:val="00243C26"/>
    <w:rsid w:val="0024599C"/>
    <w:rsid w:val="00246AB6"/>
    <w:rsid w:val="0025282D"/>
    <w:rsid w:val="002547CB"/>
    <w:rsid w:val="002550AF"/>
    <w:rsid w:val="00256327"/>
    <w:rsid w:val="00256EC7"/>
    <w:rsid w:val="0025713C"/>
    <w:rsid w:val="002579F9"/>
    <w:rsid w:val="00260B58"/>
    <w:rsid w:val="002628BC"/>
    <w:rsid w:val="002652D6"/>
    <w:rsid w:val="002675A4"/>
    <w:rsid w:val="002700DC"/>
    <w:rsid w:val="002708DB"/>
    <w:rsid w:val="0027092E"/>
    <w:rsid w:val="00273E4A"/>
    <w:rsid w:val="0027473B"/>
    <w:rsid w:val="00277628"/>
    <w:rsid w:val="00281799"/>
    <w:rsid w:val="00283B6C"/>
    <w:rsid w:val="002841B3"/>
    <w:rsid w:val="00284413"/>
    <w:rsid w:val="00285C2E"/>
    <w:rsid w:val="00286422"/>
    <w:rsid w:val="00286DF5"/>
    <w:rsid w:val="00287A5F"/>
    <w:rsid w:val="00291B31"/>
    <w:rsid w:val="00292D44"/>
    <w:rsid w:val="00293670"/>
    <w:rsid w:val="002956DC"/>
    <w:rsid w:val="0029689D"/>
    <w:rsid w:val="00296DA6"/>
    <w:rsid w:val="00297C32"/>
    <w:rsid w:val="002A07C0"/>
    <w:rsid w:val="002A138B"/>
    <w:rsid w:val="002A4C5D"/>
    <w:rsid w:val="002A5B28"/>
    <w:rsid w:val="002A66E0"/>
    <w:rsid w:val="002B00F2"/>
    <w:rsid w:val="002B0AA7"/>
    <w:rsid w:val="002B41CB"/>
    <w:rsid w:val="002B7CDD"/>
    <w:rsid w:val="002C001D"/>
    <w:rsid w:val="002C16B8"/>
    <w:rsid w:val="002C393C"/>
    <w:rsid w:val="002C3AC5"/>
    <w:rsid w:val="002C4890"/>
    <w:rsid w:val="002C64FF"/>
    <w:rsid w:val="002C7FC0"/>
    <w:rsid w:val="002D1472"/>
    <w:rsid w:val="002D4B50"/>
    <w:rsid w:val="002D5E6B"/>
    <w:rsid w:val="002D60F3"/>
    <w:rsid w:val="002D7F31"/>
    <w:rsid w:val="002E05D1"/>
    <w:rsid w:val="002E3324"/>
    <w:rsid w:val="002E7473"/>
    <w:rsid w:val="002E74AC"/>
    <w:rsid w:val="002F00B1"/>
    <w:rsid w:val="002F650F"/>
    <w:rsid w:val="003002A2"/>
    <w:rsid w:val="00305136"/>
    <w:rsid w:val="003054E4"/>
    <w:rsid w:val="00311A7F"/>
    <w:rsid w:val="0031229F"/>
    <w:rsid w:val="00312D39"/>
    <w:rsid w:val="00312FB1"/>
    <w:rsid w:val="00315F8F"/>
    <w:rsid w:val="003170A1"/>
    <w:rsid w:val="003175DE"/>
    <w:rsid w:val="00317A8B"/>
    <w:rsid w:val="00320C87"/>
    <w:rsid w:val="00321362"/>
    <w:rsid w:val="00321A3A"/>
    <w:rsid w:val="00323347"/>
    <w:rsid w:val="00327CE1"/>
    <w:rsid w:val="003302D4"/>
    <w:rsid w:val="003306FA"/>
    <w:rsid w:val="00333644"/>
    <w:rsid w:val="0033565C"/>
    <w:rsid w:val="0033797B"/>
    <w:rsid w:val="0034284B"/>
    <w:rsid w:val="003432E6"/>
    <w:rsid w:val="003439D3"/>
    <w:rsid w:val="00347DCE"/>
    <w:rsid w:val="003500EF"/>
    <w:rsid w:val="003511E9"/>
    <w:rsid w:val="00351460"/>
    <w:rsid w:val="00351878"/>
    <w:rsid w:val="003531B3"/>
    <w:rsid w:val="003533C4"/>
    <w:rsid w:val="00353DEC"/>
    <w:rsid w:val="0035405E"/>
    <w:rsid w:val="00356021"/>
    <w:rsid w:val="00361890"/>
    <w:rsid w:val="00362146"/>
    <w:rsid w:val="00362317"/>
    <w:rsid w:val="003630FF"/>
    <w:rsid w:val="003636FF"/>
    <w:rsid w:val="00363FF9"/>
    <w:rsid w:val="0036420F"/>
    <w:rsid w:val="00364F99"/>
    <w:rsid w:val="00366392"/>
    <w:rsid w:val="0036669F"/>
    <w:rsid w:val="00366844"/>
    <w:rsid w:val="00372575"/>
    <w:rsid w:val="00372A55"/>
    <w:rsid w:val="00373A0A"/>
    <w:rsid w:val="00374ABC"/>
    <w:rsid w:val="0037553B"/>
    <w:rsid w:val="00376F69"/>
    <w:rsid w:val="00380100"/>
    <w:rsid w:val="00382509"/>
    <w:rsid w:val="00382CAB"/>
    <w:rsid w:val="00383758"/>
    <w:rsid w:val="0038376D"/>
    <w:rsid w:val="00384B68"/>
    <w:rsid w:val="00384C7B"/>
    <w:rsid w:val="00385122"/>
    <w:rsid w:val="00385EB1"/>
    <w:rsid w:val="00387002"/>
    <w:rsid w:val="00387D06"/>
    <w:rsid w:val="00393AF5"/>
    <w:rsid w:val="00395B87"/>
    <w:rsid w:val="00397962"/>
    <w:rsid w:val="00397C78"/>
    <w:rsid w:val="003A1788"/>
    <w:rsid w:val="003A1A5A"/>
    <w:rsid w:val="003A3ABF"/>
    <w:rsid w:val="003A6E0B"/>
    <w:rsid w:val="003A6F08"/>
    <w:rsid w:val="003B14EE"/>
    <w:rsid w:val="003B1D05"/>
    <w:rsid w:val="003B25C8"/>
    <w:rsid w:val="003B27CC"/>
    <w:rsid w:val="003B47AC"/>
    <w:rsid w:val="003B4A89"/>
    <w:rsid w:val="003B50DF"/>
    <w:rsid w:val="003B5F77"/>
    <w:rsid w:val="003C07AD"/>
    <w:rsid w:val="003C088B"/>
    <w:rsid w:val="003C0A29"/>
    <w:rsid w:val="003C1CA2"/>
    <w:rsid w:val="003C1CE6"/>
    <w:rsid w:val="003C2C88"/>
    <w:rsid w:val="003C5A72"/>
    <w:rsid w:val="003C65E6"/>
    <w:rsid w:val="003D11CD"/>
    <w:rsid w:val="003D1C1A"/>
    <w:rsid w:val="003D3959"/>
    <w:rsid w:val="003D7084"/>
    <w:rsid w:val="003D7ED8"/>
    <w:rsid w:val="003E0F6A"/>
    <w:rsid w:val="003E3469"/>
    <w:rsid w:val="003E3DD0"/>
    <w:rsid w:val="003E764C"/>
    <w:rsid w:val="003F0930"/>
    <w:rsid w:val="003F1E39"/>
    <w:rsid w:val="003F642F"/>
    <w:rsid w:val="003F71D2"/>
    <w:rsid w:val="003F7F50"/>
    <w:rsid w:val="00400F90"/>
    <w:rsid w:val="0040239E"/>
    <w:rsid w:val="004063EA"/>
    <w:rsid w:val="004069F5"/>
    <w:rsid w:val="00406C3B"/>
    <w:rsid w:val="004074A1"/>
    <w:rsid w:val="00411325"/>
    <w:rsid w:val="00411A2A"/>
    <w:rsid w:val="00417E41"/>
    <w:rsid w:val="00420146"/>
    <w:rsid w:val="00420AFF"/>
    <w:rsid w:val="00422134"/>
    <w:rsid w:val="00422923"/>
    <w:rsid w:val="004249AB"/>
    <w:rsid w:val="004256BF"/>
    <w:rsid w:val="00430D98"/>
    <w:rsid w:val="00434FFC"/>
    <w:rsid w:val="004355FE"/>
    <w:rsid w:val="00435B2F"/>
    <w:rsid w:val="0043698D"/>
    <w:rsid w:val="004427D7"/>
    <w:rsid w:val="00442DE3"/>
    <w:rsid w:val="00444115"/>
    <w:rsid w:val="00446309"/>
    <w:rsid w:val="00446550"/>
    <w:rsid w:val="004467A9"/>
    <w:rsid w:val="00446D31"/>
    <w:rsid w:val="004510C5"/>
    <w:rsid w:val="0045325D"/>
    <w:rsid w:val="0045329A"/>
    <w:rsid w:val="00454A53"/>
    <w:rsid w:val="00454F4A"/>
    <w:rsid w:val="00455726"/>
    <w:rsid w:val="004564E4"/>
    <w:rsid w:val="00457017"/>
    <w:rsid w:val="00457A99"/>
    <w:rsid w:val="00460FBE"/>
    <w:rsid w:val="00462936"/>
    <w:rsid w:val="004633AF"/>
    <w:rsid w:val="00464237"/>
    <w:rsid w:val="00464369"/>
    <w:rsid w:val="0046440B"/>
    <w:rsid w:val="00464872"/>
    <w:rsid w:val="004668CC"/>
    <w:rsid w:val="00466EDE"/>
    <w:rsid w:val="00467FF2"/>
    <w:rsid w:val="00470964"/>
    <w:rsid w:val="00471299"/>
    <w:rsid w:val="004716A8"/>
    <w:rsid w:val="00472DD8"/>
    <w:rsid w:val="0047434F"/>
    <w:rsid w:val="00474604"/>
    <w:rsid w:val="00475F45"/>
    <w:rsid w:val="00476FB5"/>
    <w:rsid w:val="0047700C"/>
    <w:rsid w:val="00477346"/>
    <w:rsid w:val="00483664"/>
    <w:rsid w:val="00485A8E"/>
    <w:rsid w:val="00485B24"/>
    <w:rsid w:val="00491BE9"/>
    <w:rsid w:val="004929F6"/>
    <w:rsid w:val="00493C87"/>
    <w:rsid w:val="00494E4C"/>
    <w:rsid w:val="004978D8"/>
    <w:rsid w:val="004A3DF5"/>
    <w:rsid w:val="004A45CF"/>
    <w:rsid w:val="004A6F1F"/>
    <w:rsid w:val="004A79A0"/>
    <w:rsid w:val="004B081E"/>
    <w:rsid w:val="004B4711"/>
    <w:rsid w:val="004B47B5"/>
    <w:rsid w:val="004B6AFE"/>
    <w:rsid w:val="004C0F0C"/>
    <w:rsid w:val="004C3E93"/>
    <w:rsid w:val="004D11F8"/>
    <w:rsid w:val="004D176C"/>
    <w:rsid w:val="004D220F"/>
    <w:rsid w:val="004D2626"/>
    <w:rsid w:val="004D2727"/>
    <w:rsid w:val="004D2A9C"/>
    <w:rsid w:val="004D4D87"/>
    <w:rsid w:val="004D62C3"/>
    <w:rsid w:val="004D70FE"/>
    <w:rsid w:val="004E17AF"/>
    <w:rsid w:val="004E1FF4"/>
    <w:rsid w:val="004E44CF"/>
    <w:rsid w:val="004E5E9E"/>
    <w:rsid w:val="004E7352"/>
    <w:rsid w:val="004F037F"/>
    <w:rsid w:val="004F2366"/>
    <w:rsid w:val="004F2C12"/>
    <w:rsid w:val="004F4AF9"/>
    <w:rsid w:val="004F650B"/>
    <w:rsid w:val="004F68A6"/>
    <w:rsid w:val="00500254"/>
    <w:rsid w:val="00500A07"/>
    <w:rsid w:val="005019DA"/>
    <w:rsid w:val="00503E50"/>
    <w:rsid w:val="0050543D"/>
    <w:rsid w:val="00505A4B"/>
    <w:rsid w:val="0050692E"/>
    <w:rsid w:val="00506B5F"/>
    <w:rsid w:val="00506EF2"/>
    <w:rsid w:val="00507139"/>
    <w:rsid w:val="00511AE0"/>
    <w:rsid w:val="00512E7A"/>
    <w:rsid w:val="00516F2B"/>
    <w:rsid w:val="0051748F"/>
    <w:rsid w:val="0052050B"/>
    <w:rsid w:val="00520E03"/>
    <w:rsid w:val="00522FD7"/>
    <w:rsid w:val="005233A0"/>
    <w:rsid w:val="00526D23"/>
    <w:rsid w:val="00527BD1"/>
    <w:rsid w:val="005314B7"/>
    <w:rsid w:val="00535010"/>
    <w:rsid w:val="00535DA7"/>
    <w:rsid w:val="005366E3"/>
    <w:rsid w:val="00537A69"/>
    <w:rsid w:val="00542126"/>
    <w:rsid w:val="005445CD"/>
    <w:rsid w:val="005447D7"/>
    <w:rsid w:val="00544B3D"/>
    <w:rsid w:val="005463A6"/>
    <w:rsid w:val="00546BF3"/>
    <w:rsid w:val="005472D1"/>
    <w:rsid w:val="005514AC"/>
    <w:rsid w:val="0055410B"/>
    <w:rsid w:val="005544C7"/>
    <w:rsid w:val="00556AFD"/>
    <w:rsid w:val="00556E41"/>
    <w:rsid w:val="0055700D"/>
    <w:rsid w:val="00557056"/>
    <w:rsid w:val="00557D2B"/>
    <w:rsid w:val="00557E50"/>
    <w:rsid w:val="0056231B"/>
    <w:rsid w:val="00562E89"/>
    <w:rsid w:val="00565401"/>
    <w:rsid w:val="00567A02"/>
    <w:rsid w:val="00571B72"/>
    <w:rsid w:val="00573FC2"/>
    <w:rsid w:val="00575FFF"/>
    <w:rsid w:val="00577FB6"/>
    <w:rsid w:val="00582417"/>
    <w:rsid w:val="00582E4C"/>
    <w:rsid w:val="00583A33"/>
    <w:rsid w:val="00584369"/>
    <w:rsid w:val="00586541"/>
    <w:rsid w:val="00586AF5"/>
    <w:rsid w:val="00587DD3"/>
    <w:rsid w:val="00590334"/>
    <w:rsid w:val="00592A1E"/>
    <w:rsid w:val="00594B99"/>
    <w:rsid w:val="00594E72"/>
    <w:rsid w:val="005972D3"/>
    <w:rsid w:val="005A072D"/>
    <w:rsid w:val="005A2EBF"/>
    <w:rsid w:val="005A32DD"/>
    <w:rsid w:val="005A3C44"/>
    <w:rsid w:val="005A777E"/>
    <w:rsid w:val="005B07D4"/>
    <w:rsid w:val="005B3392"/>
    <w:rsid w:val="005B56F2"/>
    <w:rsid w:val="005B66A9"/>
    <w:rsid w:val="005B6D93"/>
    <w:rsid w:val="005B77FD"/>
    <w:rsid w:val="005C156C"/>
    <w:rsid w:val="005C18F7"/>
    <w:rsid w:val="005C19B6"/>
    <w:rsid w:val="005C3B62"/>
    <w:rsid w:val="005D0782"/>
    <w:rsid w:val="005D15CA"/>
    <w:rsid w:val="005D205B"/>
    <w:rsid w:val="005D276E"/>
    <w:rsid w:val="005D307D"/>
    <w:rsid w:val="005D3D0B"/>
    <w:rsid w:val="005D5CF7"/>
    <w:rsid w:val="005E10B9"/>
    <w:rsid w:val="005E1826"/>
    <w:rsid w:val="005E3E51"/>
    <w:rsid w:val="005E4B2E"/>
    <w:rsid w:val="005E4DD5"/>
    <w:rsid w:val="005E6359"/>
    <w:rsid w:val="005F1371"/>
    <w:rsid w:val="005F2FC4"/>
    <w:rsid w:val="005F47E6"/>
    <w:rsid w:val="005F4F5C"/>
    <w:rsid w:val="005F794B"/>
    <w:rsid w:val="005F7C18"/>
    <w:rsid w:val="0060184F"/>
    <w:rsid w:val="0060201C"/>
    <w:rsid w:val="0060486C"/>
    <w:rsid w:val="006065FD"/>
    <w:rsid w:val="006136E4"/>
    <w:rsid w:val="00613D27"/>
    <w:rsid w:val="006179A1"/>
    <w:rsid w:val="00622943"/>
    <w:rsid w:val="006231AB"/>
    <w:rsid w:val="00625B91"/>
    <w:rsid w:val="00631FD6"/>
    <w:rsid w:val="00634638"/>
    <w:rsid w:val="00635EE5"/>
    <w:rsid w:val="00640EE4"/>
    <w:rsid w:val="00641812"/>
    <w:rsid w:val="00642780"/>
    <w:rsid w:val="00643F75"/>
    <w:rsid w:val="00645030"/>
    <w:rsid w:val="006473E5"/>
    <w:rsid w:val="00651DF7"/>
    <w:rsid w:val="006526F2"/>
    <w:rsid w:val="006530C2"/>
    <w:rsid w:val="006538FF"/>
    <w:rsid w:val="00654456"/>
    <w:rsid w:val="0065497C"/>
    <w:rsid w:val="00656B9F"/>
    <w:rsid w:val="00660EA1"/>
    <w:rsid w:val="00662B98"/>
    <w:rsid w:val="00663819"/>
    <w:rsid w:val="00664137"/>
    <w:rsid w:val="006641A8"/>
    <w:rsid w:val="006642D9"/>
    <w:rsid w:val="00665202"/>
    <w:rsid w:val="00667D05"/>
    <w:rsid w:val="00667E6E"/>
    <w:rsid w:val="00670912"/>
    <w:rsid w:val="0067443D"/>
    <w:rsid w:val="00674DC2"/>
    <w:rsid w:val="00675061"/>
    <w:rsid w:val="00676EAE"/>
    <w:rsid w:val="00676FF3"/>
    <w:rsid w:val="0068081C"/>
    <w:rsid w:val="006837F3"/>
    <w:rsid w:val="00686913"/>
    <w:rsid w:val="00687118"/>
    <w:rsid w:val="006918D1"/>
    <w:rsid w:val="0069288A"/>
    <w:rsid w:val="00697FA7"/>
    <w:rsid w:val="006A0BFD"/>
    <w:rsid w:val="006A111A"/>
    <w:rsid w:val="006A1C78"/>
    <w:rsid w:val="006A5DCF"/>
    <w:rsid w:val="006A6292"/>
    <w:rsid w:val="006A657E"/>
    <w:rsid w:val="006B0B6D"/>
    <w:rsid w:val="006B35F8"/>
    <w:rsid w:val="006B442F"/>
    <w:rsid w:val="006B4B2C"/>
    <w:rsid w:val="006B549F"/>
    <w:rsid w:val="006B59A8"/>
    <w:rsid w:val="006C29AD"/>
    <w:rsid w:val="006C57CF"/>
    <w:rsid w:val="006D36BC"/>
    <w:rsid w:val="006D4974"/>
    <w:rsid w:val="006D54E8"/>
    <w:rsid w:val="006D67AF"/>
    <w:rsid w:val="006E11AB"/>
    <w:rsid w:val="006E23A4"/>
    <w:rsid w:val="006E3278"/>
    <w:rsid w:val="006E43CD"/>
    <w:rsid w:val="006E4FFF"/>
    <w:rsid w:val="006E57A5"/>
    <w:rsid w:val="006E6527"/>
    <w:rsid w:val="006F0003"/>
    <w:rsid w:val="006F03E0"/>
    <w:rsid w:val="006F0412"/>
    <w:rsid w:val="006F33D6"/>
    <w:rsid w:val="006F4D2E"/>
    <w:rsid w:val="006F4D80"/>
    <w:rsid w:val="006F5A95"/>
    <w:rsid w:val="006F73B0"/>
    <w:rsid w:val="007004B5"/>
    <w:rsid w:val="00700546"/>
    <w:rsid w:val="00701ECA"/>
    <w:rsid w:val="00704476"/>
    <w:rsid w:val="007048C8"/>
    <w:rsid w:val="00705500"/>
    <w:rsid w:val="00710B66"/>
    <w:rsid w:val="00710D02"/>
    <w:rsid w:val="00714728"/>
    <w:rsid w:val="00716AF5"/>
    <w:rsid w:val="00716D61"/>
    <w:rsid w:val="00720962"/>
    <w:rsid w:val="00721889"/>
    <w:rsid w:val="0072202D"/>
    <w:rsid w:val="0072245D"/>
    <w:rsid w:val="00724F04"/>
    <w:rsid w:val="00724F20"/>
    <w:rsid w:val="00726857"/>
    <w:rsid w:val="00733BC2"/>
    <w:rsid w:val="00734645"/>
    <w:rsid w:val="0073484E"/>
    <w:rsid w:val="00735846"/>
    <w:rsid w:val="007369CE"/>
    <w:rsid w:val="00737595"/>
    <w:rsid w:val="00740F45"/>
    <w:rsid w:val="00741143"/>
    <w:rsid w:val="00745662"/>
    <w:rsid w:val="00747D20"/>
    <w:rsid w:val="0075000B"/>
    <w:rsid w:val="0075159A"/>
    <w:rsid w:val="0075434A"/>
    <w:rsid w:val="00755397"/>
    <w:rsid w:val="007605D2"/>
    <w:rsid w:val="00761C1D"/>
    <w:rsid w:val="007622F0"/>
    <w:rsid w:val="007629F5"/>
    <w:rsid w:val="00765B5D"/>
    <w:rsid w:val="007725C5"/>
    <w:rsid w:val="00772E88"/>
    <w:rsid w:val="00773D12"/>
    <w:rsid w:val="0077498F"/>
    <w:rsid w:val="00774D02"/>
    <w:rsid w:val="007754B5"/>
    <w:rsid w:val="00781437"/>
    <w:rsid w:val="0078470E"/>
    <w:rsid w:val="007861B6"/>
    <w:rsid w:val="00787247"/>
    <w:rsid w:val="00787DBC"/>
    <w:rsid w:val="00792B3E"/>
    <w:rsid w:val="007955AD"/>
    <w:rsid w:val="00795E1A"/>
    <w:rsid w:val="007975D7"/>
    <w:rsid w:val="00797E29"/>
    <w:rsid w:val="007A0A89"/>
    <w:rsid w:val="007A15A2"/>
    <w:rsid w:val="007A28C9"/>
    <w:rsid w:val="007A29B5"/>
    <w:rsid w:val="007A4F01"/>
    <w:rsid w:val="007A4F5B"/>
    <w:rsid w:val="007A5114"/>
    <w:rsid w:val="007A5195"/>
    <w:rsid w:val="007A5F0B"/>
    <w:rsid w:val="007A65EB"/>
    <w:rsid w:val="007B03C4"/>
    <w:rsid w:val="007B56C0"/>
    <w:rsid w:val="007B5A6A"/>
    <w:rsid w:val="007B747F"/>
    <w:rsid w:val="007C0601"/>
    <w:rsid w:val="007C1C37"/>
    <w:rsid w:val="007C255B"/>
    <w:rsid w:val="007C6AF1"/>
    <w:rsid w:val="007D1D63"/>
    <w:rsid w:val="007D3D33"/>
    <w:rsid w:val="007D4179"/>
    <w:rsid w:val="007D5FF9"/>
    <w:rsid w:val="007D6F37"/>
    <w:rsid w:val="007D73E7"/>
    <w:rsid w:val="007E0EE7"/>
    <w:rsid w:val="007E1BC7"/>
    <w:rsid w:val="007E2424"/>
    <w:rsid w:val="007E33CF"/>
    <w:rsid w:val="007E7A68"/>
    <w:rsid w:val="007F2E1E"/>
    <w:rsid w:val="00804C24"/>
    <w:rsid w:val="00805AE3"/>
    <w:rsid w:val="00805CBF"/>
    <w:rsid w:val="00806926"/>
    <w:rsid w:val="00806C2A"/>
    <w:rsid w:val="008103C2"/>
    <w:rsid w:val="00810737"/>
    <w:rsid w:val="00811C48"/>
    <w:rsid w:val="00811E53"/>
    <w:rsid w:val="00813138"/>
    <w:rsid w:val="00813D30"/>
    <w:rsid w:val="00815DB3"/>
    <w:rsid w:val="00817813"/>
    <w:rsid w:val="008224FC"/>
    <w:rsid w:val="00822A5B"/>
    <w:rsid w:val="008232F9"/>
    <w:rsid w:val="0082388E"/>
    <w:rsid w:val="008257B0"/>
    <w:rsid w:val="008319DB"/>
    <w:rsid w:val="00831F66"/>
    <w:rsid w:val="00832263"/>
    <w:rsid w:val="0083356E"/>
    <w:rsid w:val="0083459F"/>
    <w:rsid w:val="00835E0C"/>
    <w:rsid w:val="0083780E"/>
    <w:rsid w:val="00837F14"/>
    <w:rsid w:val="00841328"/>
    <w:rsid w:val="00841C18"/>
    <w:rsid w:val="008421BD"/>
    <w:rsid w:val="00842D83"/>
    <w:rsid w:val="00843D53"/>
    <w:rsid w:val="00843FB8"/>
    <w:rsid w:val="008466BC"/>
    <w:rsid w:val="00846A96"/>
    <w:rsid w:val="008549D0"/>
    <w:rsid w:val="00856A26"/>
    <w:rsid w:val="008572E6"/>
    <w:rsid w:val="00860AFB"/>
    <w:rsid w:val="0086154A"/>
    <w:rsid w:val="00862F00"/>
    <w:rsid w:val="00864143"/>
    <w:rsid w:val="00864EA9"/>
    <w:rsid w:val="008674E6"/>
    <w:rsid w:val="008704B4"/>
    <w:rsid w:val="00871EAD"/>
    <w:rsid w:val="008737F1"/>
    <w:rsid w:val="00875345"/>
    <w:rsid w:val="00876001"/>
    <w:rsid w:val="00876A58"/>
    <w:rsid w:val="008774AD"/>
    <w:rsid w:val="00885759"/>
    <w:rsid w:val="008857F7"/>
    <w:rsid w:val="00885A05"/>
    <w:rsid w:val="008866AB"/>
    <w:rsid w:val="00890681"/>
    <w:rsid w:val="008926A9"/>
    <w:rsid w:val="008939EF"/>
    <w:rsid w:val="00894072"/>
    <w:rsid w:val="00895B8D"/>
    <w:rsid w:val="008A0A36"/>
    <w:rsid w:val="008A1528"/>
    <w:rsid w:val="008A1F86"/>
    <w:rsid w:val="008A218F"/>
    <w:rsid w:val="008A3067"/>
    <w:rsid w:val="008A4CB3"/>
    <w:rsid w:val="008B08C6"/>
    <w:rsid w:val="008B212E"/>
    <w:rsid w:val="008B3CD3"/>
    <w:rsid w:val="008B3D9E"/>
    <w:rsid w:val="008B7541"/>
    <w:rsid w:val="008C1A4A"/>
    <w:rsid w:val="008C3BA2"/>
    <w:rsid w:val="008C6541"/>
    <w:rsid w:val="008C755F"/>
    <w:rsid w:val="008D01FC"/>
    <w:rsid w:val="008D159E"/>
    <w:rsid w:val="008D1B94"/>
    <w:rsid w:val="008D1CDF"/>
    <w:rsid w:val="008D411F"/>
    <w:rsid w:val="008D70B1"/>
    <w:rsid w:val="008D7203"/>
    <w:rsid w:val="008D7BCE"/>
    <w:rsid w:val="008E22BE"/>
    <w:rsid w:val="008E49F8"/>
    <w:rsid w:val="008E4C19"/>
    <w:rsid w:val="008E7B09"/>
    <w:rsid w:val="008F0633"/>
    <w:rsid w:val="008F07C6"/>
    <w:rsid w:val="008F19D4"/>
    <w:rsid w:val="008F4081"/>
    <w:rsid w:val="008F5973"/>
    <w:rsid w:val="008F740C"/>
    <w:rsid w:val="009000DB"/>
    <w:rsid w:val="009010C1"/>
    <w:rsid w:val="00901A30"/>
    <w:rsid w:val="0090372F"/>
    <w:rsid w:val="0090630A"/>
    <w:rsid w:val="009070DB"/>
    <w:rsid w:val="00907E1A"/>
    <w:rsid w:val="00923333"/>
    <w:rsid w:val="009242F0"/>
    <w:rsid w:val="009242F1"/>
    <w:rsid w:val="009247F3"/>
    <w:rsid w:val="00924A7B"/>
    <w:rsid w:val="0092617A"/>
    <w:rsid w:val="00927B7B"/>
    <w:rsid w:val="00931668"/>
    <w:rsid w:val="00932B6E"/>
    <w:rsid w:val="009355BA"/>
    <w:rsid w:val="0093677F"/>
    <w:rsid w:val="0093714F"/>
    <w:rsid w:val="00937B93"/>
    <w:rsid w:val="00937CF2"/>
    <w:rsid w:val="00940579"/>
    <w:rsid w:val="00942473"/>
    <w:rsid w:val="00943D3B"/>
    <w:rsid w:val="00944ADA"/>
    <w:rsid w:val="00947226"/>
    <w:rsid w:val="0094778A"/>
    <w:rsid w:val="00947FAF"/>
    <w:rsid w:val="009500C6"/>
    <w:rsid w:val="0095130A"/>
    <w:rsid w:val="009527FD"/>
    <w:rsid w:val="009557E0"/>
    <w:rsid w:val="00955A14"/>
    <w:rsid w:val="00955C63"/>
    <w:rsid w:val="009568C5"/>
    <w:rsid w:val="009614CF"/>
    <w:rsid w:val="009617F5"/>
    <w:rsid w:val="00961A2D"/>
    <w:rsid w:val="009645F2"/>
    <w:rsid w:val="00967849"/>
    <w:rsid w:val="0097243E"/>
    <w:rsid w:val="00973849"/>
    <w:rsid w:val="0098165A"/>
    <w:rsid w:val="00981ACF"/>
    <w:rsid w:val="009820A5"/>
    <w:rsid w:val="00982446"/>
    <w:rsid w:val="009832E4"/>
    <w:rsid w:val="00984292"/>
    <w:rsid w:val="00984430"/>
    <w:rsid w:val="00984D62"/>
    <w:rsid w:val="0098604C"/>
    <w:rsid w:val="00993682"/>
    <w:rsid w:val="00993AC6"/>
    <w:rsid w:val="00995C3C"/>
    <w:rsid w:val="00995DB2"/>
    <w:rsid w:val="00995EE5"/>
    <w:rsid w:val="009A096F"/>
    <w:rsid w:val="009A2464"/>
    <w:rsid w:val="009A2D5C"/>
    <w:rsid w:val="009A3213"/>
    <w:rsid w:val="009A3737"/>
    <w:rsid w:val="009A5800"/>
    <w:rsid w:val="009B05FB"/>
    <w:rsid w:val="009B5E05"/>
    <w:rsid w:val="009B73EA"/>
    <w:rsid w:val="009B7DC3"/>
    <w:rsid w:val="009C3A92"/>
    <w:rsid w:val="009C694E"/>
    <w:rsid w:val="009C70D9"/>
    <w:rsid w:val="009C7801"/>
    <w:rsid w:val="009C7873"/>
    <w:rsid w:val="009D09DF"/>
    <w:rsid w:val="009D2824"/>
    <w:rsid w:val="009D49A6"/>
    <w:rsid w:val="009E29D9"/>
    <w:rsid w:val="009E70D5"/>
    <w:rsid w:val="009E7260"/>
    <w:rsid w:val="009E7318"/>
    <w:rsid w:val="009F2F92"/>
    <w:rsid w:val="009F422C"/>
    <w:rsid w:val="009F4A69"/>
    <w:rsid w:val="009F6962"/>
    <w:rsid w:val="009F6998"/>
    <w:rsid w:val="009F6AC6"/>
    <w:rsid w:val="00A01A52"/>
    <w:rsid w:val="00A027CC"/>
    <w:rsid w:val="00A03D15"/>
    <w:rsid w:val="00A03D49"/>
    <w:rsid w:val="00A068A5"/>
    <w:rsid w:val="00A10817"/>
    <w:rsid w:val="00A10A81"/>
    <w:rsid w:val="00A118A6"/>
    <w:rsid w:val="00A1473C"/>
    <w:rsid w:val="00A21F83"/>
    <w:rsid w:val="00A227C8"/>
    <w:rsid w:val="00A22B17"/>
    <w:rsid w:val="00A22F3D"/>
    <w:rsid w:val="00A23988"/>
    <w:rsid w:val="00A25645"/>
    <w:rsid w:val="00A258D3"/>
    <w:rsid w:val="00A309E7"/>
    <w:rsid w:val="00A30B10"/>
    <w:rsid w:val="00A30B3B"/>
    <w:rsid w:val="00A32343"/>
    <w:rsid w:val="00A359D1"/>
    <w:rsid w:val="00A35E45"/>
    <w:rsid w:val="00A362C0"/>
    <w:rsid w:val="00A3668C"/>
    <w:rsid w:val="00A4273A"/>
    <w:rsid w:val="00A42E2C"/>
    <w:rsid w:val="00A440D0"/>
    <w:rsid w:val="00A45841"/>
    <w:rsid w:val="00A45BF5"/>
    <w:rsid w:val="00A45C60"/>
    <w:rsid w:val="00A46082"/>
    <w:rsid w:val="00A50AF3"/>
    <w:rsid w:val="00A52AB7"/>
    <w:rsid w:val="00A53D38"/>
    <w:rsid w:val="00A552D5"/>
    <w:rsid w:val="00A57FE6"/>
    <w:rsid w:val="00A60EDD"/>
    <w:rsid w:val="00A61A56"/>
    <w:rsid w:val="00A61BCE"/>
    <w:rsid w:val="00A61DC4"/>
    <w:rsid w:val="00A63D12"/>
    <w:rsid w:val="00A7128A"/>
    <w:rsid w:val="00A74548"/>
    <w:rsid w:val="00A85067"/>
    <w:rsid w:val="00A876F1"/>
    <w:rsid w:val="00A87932"/>
    <w:rsid w:val="00A87EA2"/>
    <w:rsid w:val="00A901D9"/>
    <w:rsid w:val="00A903C8"/>
    <w:rsid w:val="00A91356"/>
    <w:rsid w:val="00A91CC8"/>
    <w:rsid w:val="00A933D3"/>
    <w:rsid w:val="00A95CED"/>
    <w:rsid w:val="00A973C5"/>
    <w:rsid w:val="00AA1407"/>
    <w:rsid w:val="00AA4C94"/>
    <w:rsid w:val="00AA5165"/>
    <w:rsid w:val="00AA56A3"/>
    <w:rsid w:val="00AA59AE"/>
    <w:rsid w:val="00AA6EB2"/>
    <w:rsid w:val="00AB0164"/>
    <w:rsid w:val="00AB0E0A"/>
    <w:rsid w:val="00AB1669"/>
    <w:rsid w:val="00AB35D0"/>
    <w:rsid w:val="00AB42BB"/>
    <w:rsid w:val="00AB4E52"/>
    <w:rsid w:val="00AB5768"/>
    <w:rsid w:val="00AC08AB"/>
    <w:rsid w:val="00AC0C63"/>
    <w:rsid w:val="00AC5D98"/>
    <w:rsid w:val="00AD0B16"/>
    <w:rsid w:val="00AD1440"/>
    <w:rsid w:val="00AD2114"/>
    <w:rsid w:val="00AD579B"/>
    <w:rsid w:val="00AD59AE"/>
    <w:rsid w:val="00AD6F8A"/>
    <w:rsid w:val="00AD7B46"/>
    <w:rsid w:val="00AE1AE9"/>
    <w:rsid w:val="00AE2097"/>
    <w:rsid w:val="00AE2984"/>
    <w:rsid w:val="00AE39D8"/>
    <w:rsid w:val="00AE45FA"/>
    <w:rsid w:val="00AE5385"/>
    <w:rsid w:val="00AE548F"/>
    <w:rsid w:val="00AE661D"/>
    <w:rsid w:val="00AE6A65"/>
    <w:rsid w:val="00AE7D85"/>
    <w:rsid w:val="00AF264E"/>
    <w:rsid w:val="00AF338E"/>
    <w:rsid w:val="00AF6B5F"/>
    <w:rsid w:val="00AF6F27"/>
    <w:rsid w:val="00B01A3E"/>
    <w:rsid w:val="00B03B11"/>
    <w:rsid w:val="00B040CB"/>
    <w:rsid w:val="00B04C4C"/>
    <w:rsid w:val="00B05AFA"/>
    <w:rsid w:val="00B073B0"/>
    <w:rsid w:val="00B134C1"/>
    <w:rsid w:val="00B149AD"/>
    <w:rsid w:val="00B16635"/>
    <w:rsid w:val="00B16FB6"/>
    <w:rsid w:val="00B1753A"/>
    <w:rsid w:val="00B179F3"/>
    <w:rsid w:val="00B17AD5"/>
    <w:rsid w:val="00B20EDB"/>
    <w:rsid w:val="00B212C7"/>
    <w:rsid w:val="00B2311F"/>
    <w:rsid w:val="00B25A20"/>
    <w:rsid w:val="00B27FE1"/>
    <w:rsid w:val="00B30017"/>
    <w:rsid w:val="00B34489"/>
    <w:rsid w:val="00B358D2"/>
    <w:rsid w:val="00B35F09"/>
    <w:rsid w:val="00B43DF5"/>
    <w:rsid w:val="00B440FB"/>
    <w:rsid w:val="00B4674F"/>
    <w:rsid w:val="00B517FB"/>
    <w:rsid w:val="00B57807"/>
    <w:rsid w:val="00B63CFC"/>
    <w:rsid w:val="00B6490C"/>
    <w:rsid w:val="00B6637F"/>
    <w:rsid w:val="00B67595"/>
    <w:rsid w:val="00B7140C"/>
    <w:rsid w:val="00B72AD9"/>
    <w:rsid w:val="00B7493D"/>
    <w:rsid w:val="00B774EA"/>
    <w:rsid w:val="00B77B5E"/>
    <w:rsid w:val="00B80532"/>
    <w:rsid w:val="00B813B4"/>
    <w:rsid w:val="00B81979"/>
    <w:rsid w:val="00B81A6C"/>
    <w:rsid w:val="00B84179"/>
    <w:rsid w:val="00B85172"/>
    <w:rsid w:val="00B854EC"/>
    <w:rsid w:val="00B92B12"/>
    <w:rsid w:val="00B948DA"/>
    <w:rsid w:val="00B9609E"/>
    <w:rsid w:val="00B96BF8"/>
    <w:rsid w:val="00BA359C"/>
    <w:rsid w:val="00BA452F"/>
    <w:rsid w:val="00BA5863"/>
    <w:rsid w:val="00BA7F18"/>
    <w:rsid w:val="00BB01BE"/>
    <w:rsid w:val="00BB164F"/>
    <w:rsid w:val="00BB3524"/>
    <w:rsid w:val="00BB3A46"/>
    <w:rsid w:val="00BC1103"/>
    <w:rsid w:val="00BC4F0F"/>
    <w:rsid w:val="00BC6DE8"/>
    <w:rsid w:val="00BD2538"/>
    <w:rsid w:val="00BD25E2"/>
    <w:rsid w:val="00BD2EB2"/>
    <w:rsid w:val="00BD4249"/>
    <w:rsid w:val="00BD53A8"/>
    <w:rsid w:val="00BD6E41"/>
    <w:rsid w:val="00BE0499"/>
    <w:rsid w:val="00BE0705"/>
    <w:rsid w:val="00BE0980"/>
    <w:rsid w:val="00BE0D13"/>
    <w:rsid w:val="00BE7463"/>
    <w:rsid w:val="00BE7950"/>
    <w:rsid w:val="00BF0449"/>
    <w:rsid w:val="00BF0A63"/>
    <w:rsid w:val="00BF18D0"/>
    <w:rsid w:val="00BF1C69"/>
    <w:rsid w:val="00BF2186"/>
    <w:rsid w:val="00BF2997"/>
    <w:rsid w:val="00BF4276"/>
    <w:rsid w:val="00BF57B3"/>
    <w:rsid w:val="00BF7C45"/>
    <w:rsid w:val="00C01713"/>
    <w:rsid w:val="00C04127"/>
    <w:rsid w:val="00C1357D"/>
    <w:rsid w:val="00C13BBF"/>
    <w:rsid w:val="00C23085"/>
    <w:rsid w:val="00C24547"/>
    <w:rsid w:val="00C2583E"/>
    <w:rsid w:val="00C25F66"/>
    <w:rsid w:val="00C278E9"/>
    <w:rsid w:val="00C35AF9"/>
    <w:rsid w:val="00C4055F"/>
    <w:rsid w:val="00C432A3"/>
    <w:rsid w:val="00C43AE1"/>
    <w:rsid w:val="00C44051"/>
    <w:rsid w:val="00C46A3B"/>
    <w:rsid w:val="00C47DFF"/>
    <w:rsid w:val="00C50454"/>
    <w:rsid w:val="00C50761"/>
    <w:rsid w:val="00C50B2F"/>
    <w:rsid w:val="00C525FC"/>
    <w:rsid w:val="00C53E2F"/>
    <w:rsid w:val="00C54F30"/>
    <w:rsid w:val="00C55986"/>
    <w:rsid w:val="00C56C03"/>
    <w:rsid w:val="00C579D0"/>
    <w:rsid w:val="00C57A8A"/>
    <w:rsid w:val="00C57FE8"/>
    <w:rsid w:val="00C65216"/>
    <w:rsid w:val="00C6549A"/>
    <w:rsid w:val="00C74B57"/>
    <w:rsid w:val="00C77131"/>
    <w:rsid w:val="00C80D35"/>
    <w:rsid w:val="00C81186"/>
    <w:rsid w:val="00C813BD"/>
    <w:rsid w:val="00C83C28"/>
    <w:rsid w:val="00C8483C"/>
    <w:rsid w:val="00C84D99"/>
    <w:rsid w:val="00C85668"/>
    <w:rsid w:val="00C90D26"/>
    <w:rsid w:val="00C915BF"/>
    <w:rsid w:val="00C9196B"/>
    <w:rsid w:val="00C925BB"/>
    <w:rsid w:val="00C95133"/>
    <w:rsid w:val="00C95E70"/>
    <w:rsid w:val="00C96123"/>
    <w:rsid w:val="00C9718E"/>
    <w:rsid w:val="00C97E32"/>
    <w:rsid w:val="00CA10E5"/>
    <w:rsid w:val="00CA137A"/>
    <w:rsid w:val="00CA46A3"/>
    <w:rsid w:val="00CA57EB"/>
    <w:rsid w:val="00CA7BD8"/>
    <w:rsid w:val="00CB0248"/>
    <w:rsid w:val="00CB10CB"/>
    <w:rsid w:val="00CB32EB"/>
    <w:rsid w:val="00CB3B33"/>
    <w:rsid w:val="00CB6A62"/>
    <w:rsid w:val="00CB736B"/>
    <w:rsid w:val="00CC3D43"/>
    <w:rsid w:val="00CC6DD1"/>
    <w:rsid w:val="00CD01BB"/>
    <w:rsid w:val="00CD1BDF"/>
    <w:rsid w:val="00CD220D"/>
    <w:rsid w:val="00CD2998"/>
    <w:rsid w:val="00CD61DB"/>
    <w:rsid w:val="00CD64BC"/>
    <w:rsid w:val="00CD672A"/>
    <w:rsid w:val="00CE00CD"/>
    <w:rsid w:val="00CE2194"/>
    <w:rsid w:val="00CE6F3C"/>
    <w:rsid w:val="00CE708E"/>
    <w:rsid w:val="00CF0956"/>
    <w:rsid w:val="00CF0A79"/>
    <w:rsid w:val="00CF11B0"/>
    <w:rsid w:val="00D01D9A"/>
    <w:rsid w:val="00D0236C"/>
    <w:rsid w:val="00D029B6"/>
    <w:rsid w:val="00D11BC7"/>
    <w:rsid w:val="00D12035"/>
    <w:rsid w:val="00D141F8"/>
    <w:rsid w:val="00D167A3"/>
    <w:rsid w:val="00D17937"/>
    <w:rsid w:val="00D21D8C"/>
    <w:rsid w:val="00D2284D"/>
    <w:rsid w:val="00D22C95"/>
    <w:rsid w:val="00D27241"/>
    <w:rsid w:val="00D27FC0"/>
    <w:rsid w:val="00D30822"/>
    <w:rsid w:val="00D3124E"/>
    <w:rsid w:val="00D3685C"/>
    <w:rsid w:val="00D37C5F"/>
    <w:rsid w:val="00D37E0D"/>
    <w:rsid w:val="00D4048A"/>
    <w:rsid w:val="00D41906"/>
    <w:rsid w:val="00D41947"/>
    <w:rsid w:val="00D41CC9"/>
    <w:rsid w:val="00D46362"/>
    <w:rsid w:val="00D47C75"/>
    <w:rsid w:val="00D52898"/>
    <w:rsid w:val="00D54D2E"/>
    <w:rsid w:val="00D54F47"/>
    <w:rsid w:val="00D55318"/>
    <w:rsid w:val="00D602E0"/>
    <w:rsid w:val="00D60A6D"/>
    <w:rsid w:val="00D6632E"/>
    <w:rsid w:val="00D675BC"/>
    <w:rsid w:val="00D67DFC"/>
    <w:rsid w:val="00D71E50"/>
    <w:rsid w:val="00D7239E"/>
    <w:rsid w:val="00D8273B"/>
    <w:rsid w:val="00D827B1"/>
    <w:rsid w:val="00D82980"/>
    <w:rsid w:val="00D847F1"/>
    <w:rsid w:val="00D851AD"/>
    <w:rsid w:val="00D87021"/>
    <w:rsid w:val="00D923DB"/>
    <w:rsid w:val="00D93517"/>
    <w:rsid w:val="00D94967"/>
    <w:rsid w:val="00D95848"/>
    <w:rsid w:val="00D9590A"/>
    <w:rsid w:val="00D96C83"/>
    <w:rsid w:val="00D976F4"/>
    <w:rsid w:val="00D979D3"/>
    <w:rsid w:val="00DA04DC"/>
    <w:rsid w:val="00DA1AB1"/>
    <w:rsid w:val="00DA3A15"/>
    <w:rsid w:val="00DA4315"/>
    <w:rsid w:val="00DA46EC"/>
    <w:rsid w:val="00DA4A85"/>
    <w:rsid w:val="00DA76D2"/>
    <w:rsid w:val="00DA7FCD"/>
    <w:rsid w:val="00DB02A5"/>
    <w:rsid w:val="00DB03A3"/>
    <w:rsid w:val="00DB0A75"/>
    <w:rsid w:val="00DB1BCE"/>
    <w:rsid w:val="00DB6165"/>
    <w:rsid w:val="00DC06D5"/>
    <w:rsid w:val="00DC06DE"/>
    <w:rsid w:val="00DC0A1A"/>
    <w:rsid w:val="00DC20CD"/>
    <w:rsid w:val="00DC2F6C"/>
    <w:rsid w:val="00DC4004"/>
    <w:rsid w:val="00DC4397"/>
    <w:rsid w:val="00DC4B9D"/>
    <w:rsid w:val="00DC700A"/>
    <w:rsid w:val="00DD35A4"/>
    <w:rsid w:val="00DD405C"/>
    <w:rsid w:val="00DD75F3"/>
    <w:rsid w:val="00DD77CE"/>
    <w:rsid w:val="00DE2FA6"/>
    <w:rsid w:val="00DE3091"/>
    <w:rsid w:val="00DE465D"/>
    <w:rsid w:val="00DE5328"/>
    <w:rsid w:val="00DE7522"/>
    <w:rsid w:val="00DE77A7"/>
    <w:rsid w:val="00DF192D"/>
    <w:rsid w:val="00DF1F1B"/>
    <w:rsid w:val="00DF2179"/>
    <w:rsid w:val="00DF224B"/>
    <w:rsid w:val="00DF26CA"/>
    <w:rsid w:val="00DF2E1B"/>
    <w:rsid w:val="00DF4F4D"/>
    <w:rsid w:val="00DF5CEC"/>
    <w:rsid w:val="00DF718C"/>
    <w:rsid w:val="00E00E3F"/>
    <w:rsid w:val="00E00FC0"/>
    <w:rsid w:val="00E01417"/>
    <w:rsid w:val="00E016A9"/>
    <w:rsid w:val="00E018D9"/>
    <w:rsid w:val="00E01F4B"/>
    <w:rsid w:val="00E0375C"/>
    <w:rsid w:val="00E03DA9"/>
    <w:rsid w:val="00E047D9"/>
    <w:rsid w:val="00E050CF"/>
    <w:rsid w:val="00E10644"/>
    <w:rsid w:val="00E10DEB"/>
    <w:rsid w:val="00E1114F"/>
    <w:rsid w:val="00E1199B"/>
    <w:rsid w:val="00E16528"/>
    <w:rsid w:val="00E22882"/>
    <w:rsid w:val="00E22FAA"/>
    <w:rsid w:val="00E30024"/>
    <w:rsid w:val="00E316A6"/>
    <w:rsid w:val="00E335DA"/>
    <w:rsid w:val="00E34E33"/>
    <w:rsid w:val="00E35BDB"/>
    <w:rsid w:val="00E36B77"/>
    <w:rsid w:val="00E36EA8"/>
    <w:rsid w:val="00E37ABD"/>
    <w:rsid w:val="00E4117D"/>
    <w:rsid w:val="00E446D2"/>
    <w:rsid w:val="00E45994"/>
    <w:rsid w:val="00E46245"/>
    <w:rsid w:val="00E47C86"/>
    <w:rsid w:val="00E502A7"/>
    <w:rsid w:val="00E516A4"/>
    <w:rsid w:val="00E52B24"/>
    <w:rsid w:val="00E53514"/>
    <w:rsid w:val="00E60A55"/>
    <w:rsid w:val="00E642BF"/>
    <w:rsid w:val="00E657E6"/>
    <w:rsid w:val="00E65D64"/>
    <w:rsid w:val="00E660C4"/>
    <w:rsid w:val="00E700CE"/>
    <w:rsid w:val="00E83B02"/>
    <w:rsid w:val="00E83F0C"/>
    <w:rsid w:val="00E85350"/>
    <w:rsid w:val="00E91087"/>
    <w:rsid w:val="00E92DC4"/>
    <w:rsid w:val="00E95ED3"/>
    <w:rsid w:val="00E9733B"/>
    <w:rsid w:val="00EA539A"/>
    <w:rsid w:val="00EA60EF"/>
    <w:rsid w:val="00EA7821"/>
    <w:rsid w:val="00EB2E47"/>
    <w:rsid w:val="00EB37C0"/>
    <w:rsid w:val="00EB5190"/>
    <w:rsid w:val="00EB6C8A"/>
    <w:rsid w:val="00EB71D1"/>
    <w:rsid w:val="00EB7CD4"/>
    <w:rsid w:val="00EC4D78"/>
    <w:rsid w:val="00EC539F"/>
    <w:rsid w:val="00EC640F"/>
    <w:rsid w:val="00ED2C50"/>
    <w:rsid w:val="00ED5890"/>
    <w:rsid w:val="00ED6832"/>
    <w:rsid w:val="00ED734A"/>
    <w:rsid w:val="00EE2879"/>
    <w:rsid w:val="00EE3BF6"/>
    <w:rsid w:val="00EE458A"/>
    <w:rsid w:val="00EF129D"/>
    <w:rsid w:val="00EF16F3"/>
    <w:rsid w:val="00EF17AC"/>
    <w:rsid w:val="00EF2098"/>
    <w:rsid w:val="00EF2615"/>
    <w:rsid w:val="00EF55BC"/>
    <w:rsid w:val="00EF78BC"/>
    <w:rsid w:val="00F00251"/>
    <w:rsid w:val="00F00BF6"/>
    <w:rsid w:val="00F00E79"/>
    <w:rsid w:val="00F01226"/>
    <w:rsid w:val="00F01F77"/>
    <w:rsid w:val="00F0381B"/>
    <w:rsid w:val="00F03E0B"/>
    <w:rsid w:val="00F04A18"/>
    <w:rsid w:val="00F05327"/>
    <w:rsid w:val="00F06323"/>
    <w:rsid w:val="00F0718C"/>
    <w:rsid w:val="00F07D74"/>
    <w:rsid w:val="00F114A0"/>
    <w:rsid w:val="00F1232B"/>
    <w:rsid w:val="00F13500"/>
    <w:rsid w:val="00F1409A"/>
    <w:rsid w:val="00F14DF7"/>
    <w:rsid w:val="00F16631"/>
    <w:rsid w:val="00F1675B"/>
    <w:rsid w:val="00F17787"/>
    <w:rsid w:val="00F17A4D"/>
    <w:rsid w:val="00F20FCF"/>
    <w:rsid w:val="00F22541"/>
    <w:rsid w:val="00F2292D"/>
    <w:rsid w:val="00F22A92"/>
    <w:rsid w:val="00F2595B"/>
    <w:rsid w:val="00F3146F"/>
    <w:rsid w:val="00F36E33"/>
    <w:rsid w:val="00F42264"/>
    <w:rsid w:val="00F472A3"/>
    <w:rsid w:val="00F5268A"/>
    <w:rsid w:val="00F53807"/>
    <w:rsid w:val="00F54701"/>
    <w:rsid w:val="00F614D0"/>
    <w:rsid w:val="00F62430"/>
    <w:rsid w:val="00F649D8"/>
    <w:rsid w:val="00F6704F"/>
    <w:rsid w:val="00F70EEC"/>
    <w:rsid w:val="00F712CE"/>
    <w:rsid w:val="00F73182"/>
    <w:rsid w:val="00F80714"/>
    <w:rsid w:val="00F80742"/>
    <w:rsid w:val="00F831B1"/>
    <w:rsid w:val="00F847DD"/>
    <w:rsid w:val="00F86FE9"/>
    <w:rsid w:val="00F903F1"/>
    <w:rsid w:val="00F9150C"/>
    <w:rsid w:val="00F91794"/>
    <w:rsid w:val="00F931C2"/>
    <w:rsid w:val="00F94D93"/>
    <w:rsid w:val="00F94DBC"/>
    <w:rsid w:val="00F955DA"/>
    <w:rsid w:val="00F96296"/>
    <w:rsid w:val="00F96F2C"/>
    <w:rsid w:val="00FA01E8"/>
    <w:rsid w:val="00FA23DD"/>
    <w:rsid w:val="00FA41A2"/>
    <w:rsid w:val="00FA445D"/>
    <w:rsid w:val="00FA4473"/>
    <w:rsid w:val="00FA45F6"/>
    <w:rsid w:val="00FB0C20"/>
    <w:rsid w:val="00FB23E5"/>
    <w:rsid w:val="00FB4401"/>
    <w:rsid w:val="00FB4A6B"/>
    <w:rsid w:val="00FB4CE0"/>
    <w:rsid w:val="00FC245F"/>
    <w:rsid w:val="00FC3D24"/>
    <w:rsid w:val="00FC4936"/>
    <w:rsid w:val="00FC5CEF"/>
    <w:rsid w:val="00FD0331"/>
    <w:rsid w:val="00FD3C20"/>
    <w:rsid w:val="00FD4B7E"/>
    <w:rsid w:val="00FE1BB2"/>
    <w:rsid w:val="00FE4713"/>
    <w:rsid w:val="00FE637C"/>
    <w:rsid w:val="00FE6CF9"/>
    <w:rsid w:val="00FF1BC5"/>
    <w:rsid w:val="00FF3E04"/>
    <w:rsid w:val="00FF70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85759"/>
    <w:pPr>
      <w:ind w:left="720"/>
      <w:contextualSpacing/>
    </w:pPr>
  </w:style>
  <w:style w:type="paragraph" w:styleId="Caption">
    <w:name w:val="caption"/>
    <w:basedOn w:val="Normal"/>
    <w:next w:val="Normal"/>
    <w:uiPriority w:val="35"/>
    <w:unhideWhenUsed/>
    <w:qFormat/>
    <w:rsid w:val="00A362C0"/>
    <w:pPr>
      <w:spacing w:after="200"/>
    </w:pPr>
    <w:rPr>
      <w:i/>
      <w:iCs/>
      <w:color w:val="575F6D" w:themeColor="text2"/>
      <w:sz w:val="18"/>
      <w:szCs w:val="18"/>
    </w:rPr>
  </w:style>
  <w:style w:type="table" w:styleId="GridTable4">
    <w:name w:val="Grid Table 4"/>
    <w:basedOn w:val="TableNormal"/>
    <w:uiPriority w:val="49"/>
    <w:rsid w:val="00BD6E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D3124E"/>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84158016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533</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Erwin</cp:lastModifiedBy>
  <cp:revision>2099</cp:revision>
  <dcterms:created xsi:type="dcterms:W3CDTF">2017-10-20T05:51:00Z</dcterms:created>
  <dcterms:modified xsi:type="dcterms:W3CDTF">2023-09-01T04:20:00Z</dcterms:modified>
</cp:coreProperties>
</file>