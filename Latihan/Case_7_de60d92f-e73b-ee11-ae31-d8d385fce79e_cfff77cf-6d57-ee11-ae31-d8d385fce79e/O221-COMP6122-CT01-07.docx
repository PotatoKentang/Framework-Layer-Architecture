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37E494B4" w:rsidR="00811C48" w:rsidRPr="001E7ABE" w:rsidRDefault="00811C48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Practicum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100B8772" w:rsidR="00321362" w:rsidRPr="00B67595" w:rsidRDefault="00AE2984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COMP6122</w:t>
            </w:r>
            <w:r w:rsidR="00C07907">
              <w:rPr>
                <w:rFonts w:ascii="Arial Narrow" w:hAnsi="Arial Narrow" w:cs="Tahoma"/>
                <w:sz w:val="36"/>
              </w:rPr>
              <w:t xml:space="preserve"> | COMP6122001</w:t>
            </w:r>
            <w:r>
              <w:rPr>
                <w:rFonts w:ascii="Arial Narrow" w:hAnsi="Arial Narrow" w:cs="Tahoma"/>
                <w:sz w:val="36"/>
              </w:rPr>
              <w:t xml:space="preserve"> </w:t>
            </w:r>
          </w:p>
          <w:p w14:paraId="36656A16" w14:textId="23B5A232" w:rsidR="00235C36" w:rsidRPr="00AE2984" w:rsidRDefault="00AE2984" w:rsidP="00B67595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Framework Layer Architecture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61880E2F" w:rsidR="00F80742" w:rsidRPr="00DF718C" w:rsidRDefault="006B4B2C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6A85A111" w:rsidR="000732DF" w:rsidRPr="0036420F" w:rsidRDefault="00EE2C31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EE2C31">
              <w:rPr>
                <w:rFonts w:ascii="Arial" w:hAnsi="Arial" w:cs="Arial"/>
                <w:b/>
                <w:sz w:val="20"/>
              </w:rPr>
              <w:t>O221-COMP6122-CT01-07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0C2F5D43" w:rsidR="00535DA7" w:rsidRPr="00F82322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F82322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F82322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F82322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35632557" w14:textId="356747F6" w:rsidR="005E7AE7" w:rsidRDefault="005E7AE7" w:rsidP="005E7AE7">
      <w:pPr>
        <w:rPr>
          <w:lang w:val="id-ID"/>
        </w:rPr>
      </w:pPr>
    </w:p>
    <w:p w14:paraId="71FBFEE8" w14:textId="77777777" w:rsidR="00754550" w:rsidRPr="00141684" w:rsidRDefault="00754550" w:rsidP="00754550">
      <w:pPr>
        <w:spacing w:line="360" w:lineRule="auto"/>
        <w:rPr>
          <w:b/>
        </w:rPr>
      </w:pPr>
      <w:bookmarkStart w:id="0" w:name="_Hlk116849832"/>
      <w:r w:rsidRPr="00141684">
        <w:rPr>
          <w:b/>
        </w:rPr>
        <w:t>Learning Outcome</w:t>
      </w:r>
    </w:p>
    <w:p w14:paraId="43D77AAE" w14:textId="77777777" w:rsidR="00D64BC7" w:rsidRPr="00D64BC7" w:rsidRDefault="00754550" w:rsidP="00A61A96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  <w:rPr>
          <w:lang w:val="sv-SE"/>
        </w:rPr>
      </w:pPr>
      <w:r>
        <w:t xml:space="preserve">LO2 – </w:t>
      </w:r>
      <w:r w:rsidR="00D64BC7" w:rsidRPr="00D64BC7">
        <w:t xml:space="preserve">apply design pattern in </w:t>
      </w:r>
      <w:proofErr w:type="gramStart"/>
      <w:r w:rsidR="00D64BC7" w:rsidRPr="00D64BC7">
        <w:t>java</w:t>
      </w:r>
      <w:proofErr w:type="gramEnd"/>
    </w:p>
    <w:p w14:paraId="683CEBD3" w14:textId="264253A7" w:rsidR="00972825" w:rsidRPr="00D64BC7" w:rsidRDefault="00972825" w:rsidP="00A61A96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  <w:rPr>
          <w:lang w:val="sv-SE"/>
        </w:rPr>
      </w:pPr>
      <w:r>
        <w:t xml:space="preserve">LO3 – </w:t>
      </w:r>
      <w:r w:rsidR="00D64BC7" w:rsidRPr="00D64BC7">
        <w:t xml:space="preserve">design object oriented in design </w:t>
      </w:r>
      <w:proofErr w:type="gramStart"/>
      <w:r w:rsidR="00D64BC7" w:rsidRPr="00D64BC7">
        <w:t>pattern</w:t>
      </w:r>
      <w:proofErr w:type="gramEnd"/>
    </w:p>
    <w:p w14:paraId="5C3631F2" w14:textId="77777777" w:rsidR="00754550" w:rsidRPr="00141684" w:rsidRDefault="00754550" w:rsidP="00754550">
      <w:pPr>
        <w:suppressAutoHyphens/>
        <w:spacing w:line="360" w:lineRule="auto"/>
        <w:rPr>
          <w:rFonts w:eastAsia="Times New Roman"/>
        </w:rPr>
      </w:pPr>
    </w:p>
    <w:p w14:paraId="2626EC54" w14:textId="77777777" w:rsidR="00754550" w:rsidRPr="00141684" w:rsidRDefault="00754550" w:rsidP="00754550">
      <w:pPr>
        <w:suppressAutoHyphens/>
        <w:spacing w:line="360" w:lineRule="auto"/>
        <w:rPr>
          <w:rFonts w:eastAsia="Times New Roman"/>
          <w:b/>
        </w:rPr>
      </w:pPr>
      <w:r w:rsidRPr="00141684">
        <w:rPr>
          <w:rFonts w:eastAsia="Times New Roman"/>
          <w:b/>
        </w:rPr>
        <w:t>Topic</w:t>
      </w:r>
    </w:p>
    <w:p w14:paraId="3E451D12" w14:textId="04501DDB" w:rsidR="00754550" w:rsidRPr="00141684" w:rsidRDefault="00754550" w:rsidP="00754550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 w:rsidRPr="00141684">
        <w:t xml:space="preserve">Session </w:t>
      </w:r>
      <w:r>
        <w:t>7</w:t>
      </w:r>
      <w:r w:rsidRPr="00141684">
        <w:t xml:space="preserve"> – </w:t>
      </w:r>
      <w:r>
        <w:t>Structural Design Pattern II</w:t>
      </w:r>
    </w:p>
    <w:p w14:paraId="7C790B1C" w14:textId="77777777" w:rsidR="00754550" w:rsidRPr="00141684" w:rsidRDefault="00754550" w:rsidP="00754550">
      <w:pPr>
        <w:spacing w:line="360" w:lineRule="auto"/>
        <w:jc w:val="both"/>
      </w:pPr>
    </w:p>
    <w:p w14:paraId="4AAC2DA1" w14:textId="77777777" w:rsidR="00754550" w:rsidRPr="00141684" w:rsidRDefault="00754550" w:rsidP="00754550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141684">
        <w:rPr>
          <w:rFonts w:ascii="Times New Roman" w:hAnsi="Times New Roman" w:cs="Times New Roman"/>
          <w:color w:val="auto"/>
          <w:sz w:val="24"/>
          <w:szCs w:val="24"/>
        </w:rPr>
        <w:t>Sub Topics</w:t>
      </w:r>
      <w:proofErr w:type="gramEnd"/>
    </w:p>
    <w:p w14:paraId="4A5F4816" w14:textId="70296596" w:rsidR="00754550" w:rsidRPr="001E0FA3" w:rsidRDefault="00A368E0" w:rsidP="00754550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>
        <w:t>Facade</w:t>
      </w:r>
    </w:p>
    <w:bookmarkEnd w:id="0"/>
    <w:p w14:paraId="14363ECC" w14:textId="6171B8C9" w:rsidR="00BF72F9" w:rsidRDefault="00BF72F9" w:rsidP="00BF72F9">
      <w:pPr>
        <w:jc w:val="both"/>
        <w:rPr>
          <w:b/>
          <w:lang w:val="id-ID"/>
        </w:rPr>
      </w:pPr>
    </w:p>
    <w:p w14:paraId="7E3AB8AB" w14:textId="77777777" w:rsidR="00D9513B" w:rsidRDefault="00D9513B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62CAD042" w14:textId="01218BF6" w:rsidR="00BF72F9" w:rsidRPr="00BB2166" w:rsidRDefault="00BF72F9" w:rsidP="00BB2166">
      <w:pPr>
        <w:pStyle w:val="ListParagraph"/>
        <w:numPr>
          <w:ilvl w:val="0"/>
          <w:numId w:val="22"/>
        </w:numPr>
        <w:spacing w:before="120" w:line="360" w:lineRule="auto"/>
        <w:ind w:left="426" w:hanging="426"/>
        <w:jc w:val="both"/>
        <w:rPr>
          <w:b/>
        </w:rPr>
      </w:pPr>
      <w:r w:rsidRPr="00BB2166">
        <w:rPr>
          <w:b/>
        </w:rPr>
        <w:lastRenderedPageBreak/>
        <w:t>Fa</w:t>
      </w:r>
      <w:r w:rsidR="00BB2166" w:rsidRPr="00BB2166">
        <w:rPr>
          <w:b/>
        </w:rPr>
        <w:t>c</w:t>
      </w:r>
      <w:r w:rsidRPr="00BB2166">
        <w:rPr>
          <w:b/>
        </w:rPr>
        <w:t>ade Pattern</w:t>
      </w:r>
    </w:p>
    <w:p w14:paraId="5CFB5AAB" w14:textId="77614E37" w:rsidR="00BF72F9" w:rsidRDefault="00BF72F9" w:rsidP="00CC1C17">
      <w:pPr>
        <w:spacing w:before="120" w:after="240" w:line="360" w:lineRule="auto"/>
        <w:ind w:left="426" w:firstLine="720"/>
        <w:jc w:val="both"/>
        <w:rPr>
          <w:bCs/>
        </w:rPr>
      </w:pPr>
      <w:r w:rsidRPr="00BF72F9">
        <w:rPr>
          <w:bCs/>
        </w:rPr>
        <w:t>Facade is a structural design pattern that provides a simplified interface to a library, a framework, or any other complex set of classes.</w:t>
      </w:r>
      <w:r>
        <w:rPr>
          <w:bCs/>
        </w:rPr>
        <w:t xml:space="preserve"> </w:t>
      </w:r>
      <w:r w:rsidRPr="00BF72F9">
        <w:rPr>
          <w:bCs/>
        </w:rPr>
        <w:t>A facade is a class that provides a simple interface to a complex subsystem which contains lots of moving parts. A facade might provide limited functionality in comparison to working with the subsystem directly. However, it includes only those features that clients really care about.</w:t>
      </w:r>
    </w:p>
    <w:p w14:paraId="0C41A84E" w14:textId="77777777" w:rsidR="005E7AE7" w:rsidRDefault="005E7AE7" w:rsidP="005E7AE7">
      <w:pPr>
        <w:rPr>
          <w:lang w:val="id-ID"/>
        </w:rPr>
      </w:pPr>
    </w:p>
    <w:p w14:paraId="35780AD8" w14:textId="4ED0A552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3ECE9906" w14:textId="274737C5" w:rsidR="00643F75" w:rsidRDefault="004B47B5" w:rsidP="00643F7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72335A2E" w14:textId="77777777" w:rsidR="007C6AF1" w:rsidRPr="007C6AF1" w:rsidRDefault="007C6AF1" w:rsidP="00643F75">
      <w:pPr>
        <w:rPr>
          <w:i/>
          <w:sz w:val="16"/>
          <w:lang w:val="id-ID"/>
        </w:rPr>
      </w:pPr>
    </w:p>
    <w:p w14:paraId="16D13FD1" w14:textId="3A0648C4" w:rsidR="00BC6DE8" w:rsidRDefault="002E7473" w:rsidP="00DA46EC">
      <w:pPr>
        <w:spacing w:after="240" w:line="360" w:lineRule="auto"/>
        <w:jc w:val="center"/>
        <w:rPr>
          <w:b/>
          <w:bCs/>
        </w:rPr>
      </w:pPr>
      <w:r>
        <w:rPr>
          <w:b/>
          <w:bCs/>
        </w:rPr>
        <w:t>The Lazy Angel</w:t>
      </w:r>
    </w:p>
    <w:p w14:paraId="22F4B8D8" w14:textId="7B38E8F0" w:rsidR="008F0633" w:rsidRDefault="00DA46EC" w:rsidP="000252D7">
      <w:pPr>
        <w:spacing w:after="240" w:line="360" w:lineRule="auto"/>
        <w:jc w:val="both"/>
      </w:pPr>
      <w:r>
        <w:rPr>
          <w:b/>
          <w:bCs/>
        </w:rPr>
        <w:tab/>
      </w:r>
      <w:r w:rsidR="002E7473">
        <w:t xml:space="preserve">Angel likes to </w:t>
      </w:r>
      <w:r w:rsidR="00506B5F">
        <w:t>play</w:t>
      </w:r>
      <w:r w:rsidR="002E7473">
        <w:t xml:space="preserve"> </w:t>
      </w:r>
      <w:r w:rsidR="00B134C1">
        <w:t xml:space="preserve">computer </w:t>
      </w:r>
      <w:r w:rsidR="002E7473">
        <w:t>games every day</w:t>
      </w:r>
      <w:r w:rsidR="006918D1">
        <w:t>.</w:t>
      </w:r>
      <w:r w:rsidR="00506B5F">
        <w:t xml:space="preserve"> Every ti</w:t>
      </w:r>
      <w:r w:rsidR="002C393C">
        <w:t>me</w:t>
      </w:r>
      <w:r w:rsidR="00B134C1">
        <w:t xml:space="preserve"> she wants to </w:t>
      </w:r>
      <w:r w:rsidR="0009677F">
        <w:t>play,</w:t>
      </w:r>
      <w:r w:rsidR="00BA7F18">
        <w:t xml:space="preserve"> she needs to start the </w:t>
      </w:r>
      <w:r w:rsidR="009E70D5">
        <w:t>CPU, monitor, and fan</w:t>
      </w:r>
      <w:r w:rsidR="00BA7F18">
        <w:t xml:space="preserve"> over and over</w:t>
      </w:r>
      <w:r w:rsidR="00556AFD">
        <w:t xml:space="preserve"> </w:t>
      </w:r>
      <w:r w:rsidR="003C1CA2">
        <w:t>repeatedly</w:t>
      </w:r>
      <w:r w:rsidR="00E9733B">
        <w:t>, and vice versa</w:t>
      </w:r>
      <w:r w:rsidR="00556AFD">
        <w:t>.</w:t>
      </w:r>
      <w:r w:rsidR="00BA7F18">
        <w:t xml:space="preserve"> </w:t>
      </w:r>
      <w:r w:rsidR="006F33D6">
        <w:t xml:space="preserve">Because </w:t>
      </w:r>
      <w:r w:rsidR="009D2824">
        <w:t xml:space="preserve">she’s too lazy and </w:t>
      </w:r>
      <w:r w:rsidR="006F33D6">
        <w:t xml:space="preserve">you </w:t>
      </w:r>
      <w:r w:rsidR="00642780">
        <w:t>are</w:t>
      </w:r>
      <w:r w:rsidR="006F33D6">
        <w:t xml:space="preserve"> one of her best </w:t>
      </w:r>
      <w:r w:rsidR="0002276B">
        <w:t>friends</w:t>
      </w:r>
      <w:r w:rsidR="005F7C18">
        <w:t>.</w:t>
      </w:r>
      <w:r w:rsidR="00D979D3">
        <w:t xml:space="preserve"> </w:t>
      </w:r>
      <w:r w:rsidR="008549D0">
        <w:t xml:space="preserve">She asks you to create a program that </w:t>
      </w:r>
      <w:r w:rsidR="00584369">
        <w:t>automate</w:t>
      </w:r>
      <w:r w:rsidR="00C83C28">
        <w:t>s</w:t>
      </w:r>
      <w:r w:rsidR="009557E0">
        <w:t xml:space="preserve"> </w:t>
      </w:r>
      <w:r w:rsidR="00F04A18">
        <w:t xml:space="preserve">to start her </w:t>
      </w:r>
      <w:r w:rsidR="009557E0">
        <w:t>setup</w:t>
      </w:r>
      <w:r w:rsidR="009527FD">
        <w:t xml:space="preserve"> and finish</w:t>
      </w:r>
      <w:r w:rsidR="00E01417">
        <w:t xml:space="preserve"> </w:t>
      </w:r>
      <w:r w:rsidR="004978D8">
        <w:t>from playing</w:t>
      </w:r>
      <w:r w:rsidR="00875345">
        <w:t>.</w:t>
      </w:r>
      <w:r w:rsidR="0056231B">
        <w:t xml:space="preserve"> Below are the following details of the program:</w:t>
      </w:r>
    </w:p>
    <w:p w14:paraId="09F29C12" w14:textId="0A3500E7" w:rsidR="00885759" w:rsidRPr="008232F9" w:rsidRDefault="006B442F" w:rsidP="000252D7">
      <w:pPr>
        <w:pStyle w:val="ListParagraph"/>
        <w:numPr>
          <w:ilvl w:val="0"/>
          <w:numId w:val="14"/>
        </w:numPr>
        <w:spacing w:line="360" w:lineRule="auto"/>
        <w:ind w:left="426" w:hanging="426"/>
        <w:rPr>
          <w:b/>
          <w:bCs/>
        </w:rPr>
      </w:pPr>
      <w:r>
        <w:rPr>
          <w:b/>
          <w:bCs/>
        </w:rPr>
        <w:t>Main</w:t>
      </w:r>
      <w:r w:rsidR="00885759" w:rsidRPr="008232F9">
        <w:rPr>
          <w:b/>
          <w:bCs/>
        </w:rPr>
        <w:t xml:space="preserve"> Menu</w:t>
      </w:r>
    </w:p>
    <w:p w14:paraId="6D6E7C1A" w14:textId="253C9E94" w:rsidR="00E657E6" w:rsidRPr="004C3E93" w:rsidRDefault="00E46245" w:rsidP="00687FF4">
      <w:pPr>
        <w:spacing w:line="360" w:lineRule="auto"/>
        <w:ind w:left="426"/>
        <w:jc w:val="both"/>
        <w:rPr>
          <w:color w:val="000000"/>
        </w:rPr>
      </w:pPr>
      <w:proofErr w:type="gramStart"/>
      <w:r w:rsidRPr="0027473B">
        <w:rPr>
          <w:b/>
          <w:bCs/>
          <w:color w:val="000000"/>
        </w:rPr>
        <w:t xml:space="preserve">At </w:t>
      </w:r>
      <w:r w:rsidRPr="00DA76D2">
        <w:rPr>
          <w:b/>
          <w:bCs/>
          <w:color w:val="000000"/>
        </w:rPr>
        <w:t>first</w:t>
      </w:r>
      <w:proofErr w:type="gramEnd"/>
      <w:r w:rsidRPr="004C3E93">
        <w:rPr>
          <w:color w:val="000000"/>
        </w:rPr>
        <w:t>, the program will show the menu</w:t>
      </w:r>
      <w:r w:rsidR="00981ACF">
        <w:rPr>
          <w:color w:val="000000"/>
        </w:rPr>
        <w:t xml:space="preserve"> and status of her setup</w:t>
      </w:r>
      <w:r w:rsidRPr="004C3E93">
        <w:rPr>
          <w:color w:val="000000"/>
        </w:rPr>
        <w:t xml:space="preserve">. In this menu, the </w:t>
      </w:r>
      <w:r w:rsidR="009B73EA">
        <w:rPr>
          <w:color w:val="000000"/>
        </w:rPr>
        <w:t xml:space="preserve">program will </w:t>
      </w:r>
      <w:r w:rsidR="004D2727">
        <w:rPr>
          <w:color w:val="000000"/>
        </w:rPr>
        <w:t>ask</w:t>
      </w:r>
      <w:r w:rsidR="009B73EA">
        <w:rPr>
          <w:color w:val="000000"/>
        </w:rPr>
        <w:t xml:space="preserve"> the </w:t>
      </w:r>
      <w:r w:rsidR="00EB37C0">
        <w:rPr>
          <w:color w:val="000000"/>
        </w:rPr>
        <w:t>user</w:t>
      </w:r>
      <w:r w:rsidR="009B73EA">
        <w:rPr>
          <w:color w:val="000000"/>
        </w:rPr>
        <w:t xml:space="preserve"> to choose between </w:t>
      </w:r>
      <w:r w:rsidR="00B358D2">
        <w:rPr>
          <w:b/>
          <w:bCs/>
          <w:color w:val="000000"/>
        </w:rPr>
        <w:t>1</w:t>
      </w:r>
      <w:r w:rsidR="009B73EA" w:rsidRPr="00B72AD9">
        <w:rPr>
          <w:b/>
          <w:bCs/>
          <w:color w:val="000000"/>
        </w:rPr>
        <w:t xml:space="preserve"> </w:t>
      </w:r>
      <w:r w:rsidR="00B358D2">
        <w:rPr>
          <w:b/>
          <w:bCs/>
          <w:color w:val="000000"/>
        </w:rPr>
        <w:t>and</w:t>
      </w:r>
      <w:r w:rsidR="0098604C">
        <w:rPr>
          <w:b/>
          <w:bCs/>
          <w:color w:val="000000"/>
        </w:rPr>
        <w:t xml:space="preserve"> </w:t>
      </w:r>
      <w:r w:rsidR="00B358D2">
        <w:rPr>
          <w:b/>
          <w:bCs/>
          <w:color w:val="000000"/>
        </w:rPr>
        <w:t>2</w:t>
      </w:r>
      <w:r w:rsidR="000252D7">
        <w:rPr>
          <w:b/>
          <w:bCs/>
          <w:color w:val="000000"/>
        </w:rPr>
        <w:t xml:space="preserve"> (inclusive)</w:t>
      </w:r>
      <w:r w:rsidR="00BF57B3" w:rsidRPr="004C3E93">
        <w:rPr>
          <w:color w:val="000000"/>
        </w:rPr>
        <w:t>.</w:t>
      </w:r>
      <w:r w:rsidRPr="004C3E93">
        <w:rPr>
          <w:color w:val="000000"/>
        </w:rPr>
        <w:t xml:space="preserve"> </w:t>
      </w:r>
    </w:p>
    <w:p w14:paraId="757061E8" w14:textId="7996E2D7" w:rsidR="0034284B" w:rsidRPr="0034284B" w:rsidRDefault="00714728" w:rsidP="002E227C">
      <w:pPr>
        <w:pStyle w:val="ListParagraph"/>
        <w:numPr>
          <w:ilvl w:val="0"/>
          <w:numId w:val="15"/>
        </w:numPr>
        <w:spacing w:line="360" w:lineRule="auto"/>
        <w:ind w:left="851" w:hanging="425"/>
        <w:rPr>
          <w:b/>
          <w:color w:val="000000"/>
        </w:rPr>
      </w:pPr>
      <w:r>
        <w:rPr>
          <w:b/>
          <w:color w:val="000000"/>
        </w:rPr>
        <w:t xml:space="preserve">Start </w:t>
      </w:r>
      <w:r w:rsidR="002E227C">
        <w:rPr>
          <w:b/>
          <w:color w:val="000000"/>
        </w:rPr>
        <w:t>P</w:t>
      </w:r>
      <w:r>
        <w:rPr>
          <w:b/>
          <w:color w:val="000000"/>
        </w:rPr>
        <w:t xml:space="preserve">laying </w:t>
      </w:r>
      <w:r w:rsidR="002E227C">
        <w:rPr>
          <w:b/>
          <w:color w:val="000000"/>
        </w:rPr>
        <w:t>G</w:t>
      </w:r>
      <w:r>
        <w:rPr>
          <w:b/>
          <w:color w:val="000000"/>
        </w:rPr>
        <w:t>ame</w:t>
      </w:r>
    </w:p>
    <w:p w14:paraId="6D7F13F2" w14:textId="0BBCD5A1" w:rsidR="00843FB8" w:rsidRDefault="00714728" w:rsidP="002E227C">
      <w:pPr>
        <w:pStyle w:val="ListParagraph"/>
        <w:numPr>
          <w:ilvl w:val="0"/>
          <w:numId w:val="15"/>
        </w:numPr>
        <w:spacing w:line="360" w:lineRule="auto"/>
        <w:ind w:left="851" w:hanging="425"/>
        <w:rPr>
          <w:b/>
          <w:color w:val="000000"/>
        </w:rPr>
      </w:pPr>
      <w:r>
        <w:rPr>
          <w:b/>
          <w:color w:val="000000"/>
        </w:rPr>
        <w:t xml:space="preserve">Finish </w:t>
      </w:r>
      <w:r w:rsidR="002E227C">
        <w:rPr>
          <w:b/>
          <w:color w:val="000000"/>
        </w:rPr>
        <w:t>P</w:t>
      </w:r>
      <w:r>
        <w:rPr>
          <w:b/>
          <w:color w:val="000000"/>
        </w:rPr>
        <w:t xml:space="preserve">laying </w:t>
      </w:r>
      <w:r w:rsidR="002E227C">
        <w:rPr>
          <w:b/>
          <w:color w:val="000000"/>
        </w:rPr>
        <w:t>G</w:t>
      </w:r>
      <w:r>
        <w:rPr>
          <w:b/>
          <w:color w:val="000000"/>
        </w:rPr>
        <w:t>ame</w:t>
      </w:r>
    </w:p>
    <w:p w14:paraId="3323CF35" w14:textId="2FE395CF" w:rsidR="002E227C" w:rsidRDefault="007A5F0B" w:rsidP="002E227C">
      <w:pPr>
        <w:keepNext/>
        <w:spacing w:line="360" w:lineRule="auto"/>
        <w:jc w:val="center"/>
      </w:pPr>
      <w:r w:rsidRPr="007A5F0B">
        <w:rPr>
          <w:noProof/>
        </w:rPr>
        <w:drawing>
          <wp:inline distT="0" distB="0" distL="0" distR="0" wp14:anchorId="5E2B91A0" wp14:editId="2449B976">
            <wp:extent cx="5760000" cy="963129"/>
            <wp:effectExtent l="19050" t="19050" r="12700" b="279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986" t="3904" r="-42500" b="1041"/>
                    <a:stretch/>
                  </pic:blipFill>
                  <pic:spPr bwMode="auto">
                    <a:xfrm>
                      <a:off x="0" y="0"/>
                      <a:ext cx="5760000" cy="96312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323FB" w14:textId="18A10B8E" w:rsidR="00573FC2" w:rsidRDefault="006136E4" w:rsidP="006136E4">
      <w:pPr>
        <w:pStyle w:val="Caption"/>
        <w:jc w:val="center"/>
      </w:pPr>
      <w:r w:rsidRPr="002E227C">
        <w:rPr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="00A968B4" w:rsidRPr="002E227C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="00A968B4" w:rsidRPr="002E227C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="00A968B4" w:rsidRPr="002E227C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2E227C">
        <w:rPr>
          <w:b/>
          <w:bCs/>
          <w:i w:val="0"/>
          <w:iCs w:val="0"/>
          <w:color w:val="auto"/>
          <w:sz w:val="20"/>
          <w:szCs w:val="20"/>
        </w:rPr>
        <w:t>1</w:t>
      </w:r>
      <w:r w:rsidR="00A968B4" w:rsidRPr="002E227C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2E227C">
        <w:rPr>
          <w:b/>
          <w:bCs/>
          <w:i w:val="0"/>
          <w:iCs w:val="0"/>
          <w:color w:val="auto"/>
          <w:sz w:val="20"/>
          <w:szCs w:val="20"/>
        </w:rPr>
        <w:t>. Main Menu</w:t>
      </w:r>
    </w:p>
    <w:p w14:paraId="66FE89DF" w14:textId="5E28EB1A" w:rsidR="009242F1" w:rsidRPr="00B96BF8" w:rsidRDefault="005E1826" w:rsidP="002E227C">
      <w:pPr>
        <w:pStyle w:val="ListParagraph"/>
        <w:numPr>
          <w:ilvl w:val="0"/>
          <w:numId w:val="14"/>
        </w:numPr>
        <w:spacing w:line="360" w:lineRule="auto"/>
        <w:ind w:left="426" w:hanging="426"/>
        <w:rPr>
          <w:b/>
          <w:bCs/>
        </w:rPr>
      </w:pPr>
      <w:r>
        <w:rPr>
          <w:b/>
          <w:bCs/>
        </w:rPr>
        <w:t xml:space="preserve">Start </w:t>
      </w:r>
      <w:r w:rsidR="002E227C">
        <w:rPr>
          <w:b/>
          <w:bCs/>
        </w:rPr>
        <w:t>P</w:t>
      </w:r>
      <w:r>
        <w:rPr>
          <w:b/>
          <w:bCs/>
        </w:rPr>
        <w:t xml:space="preserve">laying </w:t>
      </w:r>
      <w:r w:rsidR="002E227C">
        <w:rPr>
          <w:b/>
          <w:bCs/>
        </w:rPr>
        <w:t>G</w:t>
      </w:r>
      <w:r>
        <w:rPr>
          <w:b/>
          <w:bCs/>
        </w:rPr>
        <w:t>ame</w:t>
      </w:r>
    </w:p>
    <w:p w14:paraId="3B0A2AC3" w14:textId="7A73C5A2" w:rsidR="00C278E9" w:rsidRDefault="00F96296" w:rsidP="002E227C">
      <w:pPr>
        <w:pStyle w:val="ListParagraph"/>
        <w:numPr>
          <w:ilvl w:val="2"/>
          <w:numId w:val="14"/>
        </w:numPr>
        <w:spacing w:line="360" w:lineRule="auto"/>
        <w:ind w:left="851" w:hanging="425"/>
      </w:pPr>
      <w:r>
        <w:t xml:space="preserve">If the </w:t>
      </w:r>
      <w:r w:rsidR="00D41CC9">
        <w:t>user</w:t>
      </w:r>
      <w:r>
        <w:t xml:space="preserve"> </w:t>
      </w:r>
      <w:r w:rsidRPr="004F650B">
        <w:rPr>
          <w:b/>
          <w:bCs/>
        </w:rPr>
        <w:t>cho</w:t>
      </w:r>
      <w:r w:rsidR="00297C32" w:rsidRPr="004F650B">
        <w:rPr>
          <w:b/>
          <w:bCs/>
        </w:rPr>
        <w:t>o</w:t>
      </w:r>
      <w:r w:rsidRPr="004F650B">
        <w:rPr>
          <w:b/>
          <w:bCs/>
        </w:rPr>
        <w:t>se</w:t>
      </w:r>
      <w:r w:rsidR="00297C32" w:rsidRPr="004F650B">
        <w:rPr>
          <w:b/>
          <w:bCs/>
        </w:rPr>
        <w:t>s</w:t>
      </w:r>
      <w:r>
        <w:t xml:space="preserve"> </w:t>
      </w:r>
      <w:r w:rsidR="007A0A89">
        <w:rPr>
          <w:b/>
          <w:bCs/>
        </w:rPr>
        <w:t>1</w:t>
      </w:r>
      <w:r w:rsidR="00AF6B5F">
        <w:rPr>
          <w:b/>
          <w:bCs/>
        </w:rPr>
        <w:t xml:space="preserve"> </w:t>
      </w:r>
      <w:r w:rsidR="00AF6B5F" w:rsidRPr="001E0BD5">
        <w:t>and</w:t>
      </w:r>
      <w:r w:rsidR="00AF6B5F">
        <w:rPr>
          <w:b/>
          <w:bCs/>
        </w:rPr>
        <w:t xml:space="preserve"> </w:t>
      </w:r>
      <w:r w:rsidR="00AF6B5F" w:rsidRPr="002E227C">
        <w:t>the setup</w:t>
      </w:r>
      <w:r w:rsidR="00201984" w:rsidRPr="002E227C">
        <w:t>s</w:t>
      </w:r>
      <w:r w:rsidR="00AF6B5F" w:rsidRPr="002E227C">
        <w:t xml:space="preserve"> are</w:t>
      </w:r>
      <w:r w:rsidR="00AF6B5F">
        <w:rPr>
          <w:b/>
          <w:bCs/>
        </w:rPr>
        <w:t xml:space="preserve"> of</w:t>
      </w:r>
      <w:r w:rsidR="001C1389">
        <w:rPr>
          <w:b/>
          <w:bCs/>
        </w:rPr>
        <w:t>f</w:t>
      </w:r>
      <w:r>
        <w:t>, then the program</w:t>
      </w:r>
      <w:r w:rsidR="002C16B8">
        <w:t xml:space="preserve"> will</w:t>
      </w:r>
      <w:r w:rsidR="00C278E9">
        <w:t>:</w:t>
      </w:r>
    </w:p>
    <w:p w14:paraId="5224D8B1" w14:textId="7CB8D852" w:rsidR="00586AF5" w:rsidRDefault="00BB3524" w:rsidP="002E227C">
      <w:pPr>
        <w:pStyle w:val="ListParagraph"/>
        <w:numPr>
          <w:ilvl w:val="0"/>
          <w:numId w:val="18"/>
        </w:numPr>
        <w:spacing w:line="360" w:lineRule="auto"/>
        <w:ind w:left="1276" w:hanging="425"/>
      </w:pPr>
      <w:r>
        <w:t xml:space="preserve">Turn </w:t>
      </w:r>
      <w:r w:rsidRPr="00641812">
        <w:rPr>
          <w:b/>
          <w:bCs/>
        </w:rPr>
        <w:t xml:space="preserve">on </w:t>
      </w:r>
      <w:r w:rsidRPr="002E227C">
        <w:t>the</w:t>
      </w:r>
      <w:r w:rsidRPr="00641812">
        <w:rPr>
          <w:b/>
          <w:bCs/>
        </w:rPr>
        <w:t xml:space="preserve"> fan</w:t>
      </w:r>
      <w:r w:rsidR="002E227C" w:rsidRPr="002E227C">
        <w:t>.</w:t>
      </w:r>
    </w:p>
    <w:p w14:paraId="62D644CF" w14:textId="114AC6C9" w:rsidR="00BB3524" w:rsidRDefault="00BB3524" w:rsidP="002E227C">
      <w:pPr>
        <w:pStyle w:val="ListParagraph"/>
        <w:numPr>
          <w:ilvl w:val="0"/>
          <w:numId w:val="18"/>
        </w:numPr>
        <w:spacing w:line="360" w:lineRule="auto"/>
        <w:ind w:left="1276" w:hanging="425"/>
      </w:pPr>
      <w:r>
        <w:t xml:space="preserve">Turn </w:t>
      </w:r>
      <w:r w:rsidRPr="00641812">
        <w:rPr>
          <w:b/>
          <w:bCs/>
        </w:rPr>
        <w:t xml:space="preserve">on </w:t>
      </w:r>
      <w:r w:rsidRPr="002E227C">
        <w:t>the</w:t>
      </w:r>
      <w:r w:rsidRPr="00641812">
        <w:rPr>
          <w:b/>
          <w:bCs/>
        </w:rPr>
        <w:t xml:space="preserve"> monitor</w:t>
      </w:r>
      <w:r w:rsidR="002E227C" w:rsidRPr="002E227C">
        <w:t>.</w:t>
      </w:r>
    </w:p>
    <w:p w14:paraId="3C92AB55" w14:textId="2895AE41" w:rsidR="002E227C" w:rsidRDefault="00BB3524" w:rsidP="002E227C">
      <w:pPr>
        <w:pStyle w:val="ListParagraph"/>
        <w:numPr>
          <w:ilvl w:val="0"/>
          <w:numId w:val="18"/>
        </w:numPr>
        <w:spacing w:line="360" w:lineRule="auto"/>
        <w:ind w:left="1276" w:hanging="425"/>
      </w:pPr>
      <w:r>
        <w:t xml:space="preserve">Turn </w:t>
      </w:r>
      <w:r w:rsidRPr="00641812">
        <w:rPr>
          <w:b/>
          <w:bCs/>
        </w:rPr>
        <w:t xml:space="preserve">on </w:t>
      </w:r>
      <w:r w:rsidRPr="002E227C">
        <w:t>the</w:t>
      </w:r>
      <w:r w:rsidRPr="00641812">
        <w:rPr>
          <w:b/>
          <w:bCs/>
        </w:rPr>
        <w:t xml:space="preserve"> CPU</w:t>
      </w:r>
      <w:r w:rsidR="002E227C" w:rsidRPr="002E227C">
        <w:t>.</w:t>
      </w:r>
    </w:p>
    <w:p w14:paraId="3B061DBD" w14:textId="61C39E1D" w:rsidR="00BB3524" w:rsidRPr="005F2FC4" w:rsidRDefault="00CB0248" w:rsidP="002E227C">
      <w:pPr>
        <w:pStyle w:val="ListParagraph"/>
        <w:numPr>
          <w:ilvl w:val="0"/>
          <w:numId w:val="18"/>
        </w:numPr>
        <w:spacing w:line="360" w:lineRule="auto"/>
        <w:ind w:left="1276" w:hanging="425"/>
      </w:pPr>
      <w:r>
        <w:t xml:space="preserve">After </w:t>
      </w:r>
      <w:r w:rsidR="00641812" w:rsidRPr="002E227C">
        <w:t>CPU has turned on</w:t>
      </w:r>
      <w:r w:rsidRPr="006C57CF">
        <w:rPr>
          <w:b/>
          <w:bCs/>
        </w:rPr>
        <w:t>,</w:t>
      </w:r>
      <w:r>
        <w:t xml:space="preserve"> the program will ask the user to </w:t>
      </w:r>
      <w:r w:rsidRPr="002E227C">
        <w:t>input</w:t>
      </w:r>
      <w:r w:rsidRPr="006C57CF">
        <w:rPr>
          <w:b/>
          <w:bCs/>
        </w:rPr>
        <w:t xml:space="preserve"> her </w:t>
      </w:r>
      <w:r w:rsidR="00373A0A" w:rsidRPr="006C57CF">
        <w:rPr>
          <w:b/>
          <w:bCs/>
        </w:rPr>
        <w:t>password</w:t>
      </w:r>
      <w:r w:rsidR="00373A0A">
        <w:t xml:space="preserve"> </w:t>
      </w:r>
      <w:r w:rsidR="005D307D">
        <w:t xml:space="preserve">and </w:t>
      </w:r>
      <w:r w:rsidR="005D307D" w:rsidRPr="002E227C">
        <w:t>validate</w:t>
      </w:r>
      <w:r w:rsidR="005D307D">
        <w:t xml:space="preserve"> the </w:t>
      </w:r>
      <w:r w:rsidR="005D307D" w:rsidRPr="002E227C">
        <w:t>password</w:t>
      </w:r>
      <w:r w:rsidR="005D307D">
        <w:t xml:space="preserve"> </w:t>
      </w:r>
      <w:r w:rsidR="005D307D" w:rsidRPr="002E227C">
        <w:rPr>
          <w:b/>
          <w:bCs/>
        </w:rPr>
        <w:t>must be</w:t>
      </w:r>
      <w:r w:rsidR="005D307D">
        <w:t xml:space="preserve"> </w:t>
      </w:r>
      <w:r w:rsidR="005D307D" w:rsidRPr="002E227C">
        <w:t>‘</w:t>
      </w:r>
      <w:r w:rsidR="005D307D" w:rsidRPr="005D307D">
        <w:rPr>
          <w:b/>
          <w:bCs/>
        </w:rPr>
        <w:t>admin</w:t>
      </w:r>
      <w:r w:rsidR="005D307D" w:rsidRPr="002E227C">
        <w:t>’</w:t>
      </w:r>
      <w:r w:rsidR="002E227C" w:rsidRPr="002E227C">
        <w:t>.</w:t>
      </w:r>
    </w:p>
    <w:p w14:paraId="1F3CF5CE" w14:textId="77777777" w:rsidR="006136E4" w:rsidRDefault="005F2FC4" w:rsidP="006136E4">
      <w:pPr>
        <w:keepNext/>
        <w:spacing w:line="360" w:lineRule="auto"/>
        <w:jc w:val="center"/>
      </w:pPr>
      <w:r w:rsidRPr="005F2FC4">
        <w:rPr>
          <w:noProof/>
        </w:rPr>
        <w:lastRenderedPageBreak/>
        <w:drawing>
          <wp:inline distT="0" distB="0" distL="0" distR="0" wp14:anchorId="4E304254" wp14:editId="3FF3BA5A">
            <wp:extent cx="5759201" cy="2038350"/>
            <wp:effectExtent l="19050" t="19050" r="1333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317" r="-41803" b="1413"/>
                    <a:stretch/>
                  </pic:blipFill>
                  <pic:spPr bwMode="auto">
                    <a:xfrm>
                      <a:off x="0" y="0"/>
                      <a:ext cx="5760000" cy="203863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4FF54" w14:textId="650DE65B" w:rsidR="005F2FC4" w:rsidRPr="002E227C" w:rsidRDefault="006136E4" w:rsidP="006136E4">
      <w:pPr>
        <w:pStyle w:val="Caption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2E227C">
        <w:rPr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="00A968B4" w:rsidRPr="002E227C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="00A968B4" w:rsidRPr="002E227C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="00A968B4" w:rsidRPr="002E227C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2E227C">
        <w:rPr>
          <w:b/>
          <w:bCs/>
          <w:i w:val="0"/>
          <w:iCs w:val="0"/>
          <w:color w:val="auto"/>
          <w:sz w:val="20"/>
          <w:szCs w:val="20"/>
        </w:rPr>
        <w:t>2</w:t>
      </w:r>
      <w:r w:rsidR="00A968B4" w:rsidRPr="002E227C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2E227C">
        <w:rPr>
          <w:b/>
          <w:bCs/>
          <w:i w:val="0"/>
          <w:iCs w:val="0"/>
          <w:color w:val="auto"/>
          <w:sz w:val="20"/>
          <w:szCs w:val="20"/>
        </w:rPr>
        <w:t>. Start Playing Game</w:t>
      </w:r>
    </w:p>
    <w:p w14:paraId="3C021CC0" w14:textId="0D0148A5" w:rsidR="00F00E79" w:rsidRDefault="002550AF" w:rsidP="002E227C">
      <w:pPr>
        <w:pStyle w:val="ListParagraph"/>
        <w:numPr>
          <w:ilvl w:val="2"/>
          <w:numId w:val="14"/>
        </w:numPr>
        <w:spacing w:line="360" w:lineRule="auto"/>
        <w:ind w:left="851" w:hanging="425"/>
      </w:pPr>
      <w:r>
        <w:t xml:space="preserve">If the user </w:t>
      </w:r>
      <w:r w:rsidRPr="004F650B">
        <w:rPr>
          <w:b/>
          <w:bCs/>
        </w:rPr>
        <w:t>chooses</w:t>
      </w:r>
      <w:r>
        <w:t xml:space="preserve"> </w:t>
      </w:r>
      <w:r>
        <w:rPr>
          <w:b/>
          <w:bCs/>
        </w:rPr>
        <w:t xml:space="preserve">1 </w:t>
      </w:r>
      <w:r w:rsidRPr="001E0BD5">
        <w:t>and</w:t>
      </w:r>
      <w:r>
        <w:rPr>
          <w:b/>
          <w:bCs/>
        </w:rPr>
        <w:t xml:space="preserve"> </w:t>
      </w:r>
      <w:r w:rsidR="00F00E79">
        <w:t xml:space="preserve">the </w:t>
      </w:r>
      <w:r w:rsidR="00F00E79" w:rsidRPr="002E227C">
        <w:t>setup</w:t>
      </w:r>
      <w:r w:rsidR="00201984" w:rsidRPr="002E227C">
        <w:t>s</w:t>
      </w:r>
      <w:r w:rsidR="00F00E79" w:rsidRPr="002E227C">
        <w:t xml:space="preserve"> are</w:t>
      </w:r>
      <w:r w:rsidR="00F00E79" w:rsidRPr="00001C09">
        <w:rPr>
          <w:b/>
          <w:bCs/>
        </w:rPr>
        <w:t xml:space="preserve"> on</w:t>
      </w:r>
      <w:r w:rsidR="00F00E79">
        <w:t xml:space="preserve">, then the program will </w:t>
      </w:r>
      <w:r w:rsidR="00F00E79" w:rsidRPr="00001C09">
        <w:rPr>
          <w:b/>
          <w:bCs/>
        </w:rPr>
        <w:t xml:space="preserve">print </w:t>
      </w:r>
      <w:r w:rsidR="0047434F">
        <w:rPr>
          <w:b/>
          <w:bCs/>
        </w:rPr>
        <w:t xml:space="preserve">an </w:t>
      </w:r>
      <w:r w:rsidR="00F00E79" w:rsidRPr="00001C09">
        <w:rPr>
          <w:b/>
          <w:bCs/>
        </w:rPr>
        <w:t>error message</w:t>
      </w:r>
      <w:r w:rsidR="00F00E79">
        <w:t>.</w:t>
      </w:r>
    </w:p>
    <w:p w14:paraId="24A1A225" w14:textId="48F6FC37" w:rsidR="006136E4" w:rsidRDefault="002E227C" w:rsidP="006136E4">
      <w:pPr>
        <w:keepNext/>
        <w:spacing w:line="360" w:lineRule="auto"/>
        <w:jc w:val="center"/>
      </w:pPr>
      <w:r w:rsidRPr="008704B4">
        <w:rPr>
          <w:noProof/>
        </w:rPr>
        <w:drawing>
          <wp:inline distT="0" distB="0" distL="0" distR="0" wp14:anchorId="4636B7E6" wp14:editId="3C39DE4D">
            <wp:extent cx="5760000" cy="1109114"/>
            <wp:effectExtent l="19050" t="19050" r="12700" b="1524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 rotWithShape="1">
                    <a:blip r:embed="rId11"/>
                    <a:srcRect l="-828" t="1870" r="-25720" b="4494"/>
                    <a:stretch/>
                  </pic:blipFill>
                  <pic:spPr bwMode="auto">
                    <a:xfrm>
                      <a:off x="0" y="0"/>
                      <a:ext cx="5760000" cy="1109114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CA921" w14:textId="4F86BCD7" w:rsidR="008704B4" w:rsidRPr="002E227C" w:rsidRDefault="006136E4" w:rsidP="006136E4">
      <w:pPr>
        <w:pStyle w:val="Caption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2E227C">
        <w:rPr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="00A968B4" w:rsidRPr="002E227C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="00A968B4" w:rsidRPr="002E227C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="00A968B4" w:rsidRPr="002E227C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2E227C">
        <w:rPr>
          <w:b/>
          <w:bCs/>
          <w:i w:val="0"/>
          <w:iCs w:val="0"/>
          <w:color w:val="auto"/>
          <w:sz w:val="20"/>
          <w:szCs w:val="20"/>
        </w:rPr>
        <w:t>3</w:t>
      </w:r>
      <w:r w:rsidR="00A968B4" w:rsidRPr="002E227C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2E227C">
        <w:rPr>
          <w:b/>
          <w:bCs/>
          <w:i w:val="0"/>
          <w:iCs w:val="0"/>
          <w:color w:val="auto"/>
          <w:sz w:val="20"/>
          <w:szCs w:val="20"/>
        </w:rPr>
        <w:t>. Start Playing Game with Error Message</w:t>
      </w:r>
    </w:p>
    <w:p w14:paraId="27952480" w14:textId="4EF3DE2E" w:rsidR="00472DD8" w:rsidRDefault="00472DD8" w:rsidP="002E227C">
      <w:pPr>
        <w:pStyle w:val="ListParagraph"/>
        <w:numPr>
          <w:ilvl w:val="0"/>
          <w:numId w:val="14"/>
        </w:numPr>
        <w:spacing w:line="360" w:lineRule="auto"/>
        <w:ind w:left="426" w:hanging="426"/>
        <w:rPr>
          <w:b/>
          <w:bCs/>
        </w:rPr>
      </w:pPr>
      <w:r w:rsidRPr="00472DD8">
        <w:rPr>
          <w:b/>
          <w:bCs/>
        </w:rPr>
        <w:t>Finish Playing Game</w:t>
      </w:r>
    </w:p>
    <w:p w14:paraId="2BDC06B8" w14:textId="25E756EA" w:rsidR="00080EC2" w:rsidRDefault="00080EC2" w:rsidP="002E227C">
      <w:pPr>
        <w:pStyle w:val="ListParagraph"/>
        <w:numPr>
          <w:ilvl w:val="2"/>
          <w:numId w:val="14"/>
        </w:numPr>
        <w:spacing w:line="360" w:lineRule="auto"/>
        <w:ind w:left="851" w:hanging="425"/>
      </w:pPr>
      <w:r>
        <w:t xml:space="preserve">If the user </w:t>
      </w:r>
      <w:r w:rsidRPr="004F650B">
        <w:rPr>
          <w:b/>
          <w:bCs/>
        </w:rPr>
        <w:t>chooses</w:t>
      </w:r>
      <w:r>
        <w:t xml:space="preserve"> </w:t>
      </w:r>
      <w:r w:rsidR="002C16B8">
        <w:rPr>
          <w:b/>
          <w:bCs/>
        </w:rPr>
        <w:t>2</w:t>
      </w:r>
      <w:r>
        <w:rPr>
          <w:b/>
          <w:bCs/>
        </w:rPr>
        <w:t xml:space="preserve"> </w:t>
      </w:r>
      <w:r w:rsidRPr="001E0BD5">
        <w:t>and</w:t>
      </w:r>
      <w:r>
        <w:rPr>
          <w:b/>
          <w:bCs/>
        </w:rPr>
        <w:t xml:space="preserve"> </w:t>
      </w:r>
      <w:r w:rsidRPr="002E227C">
        <w:t>the setups are</w:t>
      </w:r>
      <w:r>
        <w:rPr>
          <w:b/>
          <w:bCs/>
        </w:rPr>
        <w:t xml:space="preserve"> </w:t>
      </w:r>
      <w:r w:rsidR="00FA45F6">
        <w:rPr>
          <w:b/>
          <w:bCs/>
        </w:rPr>
        <w:t>on</w:t>
      </w:r>
      <w:r>
        <w:t>, then the program</w:t>
      </w:r>
      <w:r w:rsidR="000B24AB">
        <w:t xml:space="preserve"> will</w:t>
      </w:r>
      <w:r>
        <w:t>:</w:t>
      </w:r>
    </w:p>
    <w:p w14:paraId="18A9AE79" w14:textId="17ADA4C3" w:rsidR="000E5547" w:rsidRDefault="000E5547" w:rsidP="002E227C">
      <w:pPr>
        <w:pStyle w:val="ListParagraph"/>
        <w:numPr>
          <w:ilvl w:val="0"/>
          <w:numId w:val="18"/>
        </w:numPr>
        <w:spacing w:line="360" w:lineRule="auto"/>
        <w:ind w:left="1276" w:hanging="425"/>
      </w:pPr>
      <w:r>
        <w:t xml:space="preserve">Turn </w:t>
      </w:r>
      <w:r w:rsidRPr="005A2EBF">
        <w:rPr>
          <w:b/>
          <w:bCs/>
        </w:rPr>
        <w:t xml:space="preserve">off </w:t>
      </w:r>
      <w:r w:rsidRPr="002E227C">
        <w:t>the</w:t>
      </w:r>
      <w:r w:rsidRPr="005A2EBF">
        <w:rPr>
          <w:b/>
          <w:bCs/>
        </w:rPr>
        <w:t xml:space="preserve"> </w:t>
      </w:r>
      <w:r w:rsidR="00512E7A" w:rsidRPr="005A2EBF">
        <w:rPr>
          <w:b/>
          <w:bCs/>
        </w:rPr>
        <w:t>CPU</w:t>
      </w:r>
      <w:r w:rsidR="002E227C">
        <w:t>.</w:t>
      </w:r>
    </w:p>
    <w:p w14:paraId="0B1341FC" w14:textId="7B969837" w:rsidR="000E5547" w:rsidRDefault="000E5547" w:rsidP="002E227C">
      <w:pPr>
        <w:pStyle w:val="ListParagraph"/>
        <w:numPr>
          <w:ilvl w:val="0"/>
          <w:numId w:val="18"/>
        </w:numPr>
        <w:spacing w:line="360" w:lineRule="auto"/>
        <w:ind w:left="1276" w:hanging="425"/>
      </w:pPr>
      <w:r>
        <w:t xml:space="preserve">Turn </w:t>
      </w:r>
      <w:r w:rsidR="005A2EBF">
        <w:rPr>
          <w:b/>
          <w:bCs/>
        </w:rPr>
        <w:t>off</w:t>
      </w:r>
      <w:r w:rsidRPr="005A2EBF">
        <w:rPr>
          <w:b/>
          <w:bCs/>
        </w:rPr>
        <w:t xml:space="preserve"> </w:t>
      </w:r>
      <w:r w:rsidRPr="002E227C">
        <w:t>the</w:t>
      </w:r>
      <w:r w:rsidRPr="005A2EBF">
        <w:rPr>
          <w:b/>
          <w:bCs/>
        </w:rPr>
        <w:t xml:space="preserve"> monitor</w:t>
      </w:r>
      <w:r w:rsidR="002E227C">
        <w:t>.</w:t>
      </w:r>
    </w:p>
    <w:p w14:paraId="32FA9211" w14:textId="5B5A6BD7" w:rsidR="00080EC2" w:rsidRPr="005F2FC4" w:rsidRDefault="00080EC2" w:rsidP="002E227C">
      <w:pPr>
        <w:pStyle w:val="ListParagraph"/>
        <w:numPr>
          <w:ilvl w:val="0"/>
          <w:numId w:val="18"/>
        </w:numPr>
        <w:spacing w:line="360" w:lineRule="auto"/>
        <w:ind w:left="1276" w:hanging="425"/>
      </w:pPr>
      <w:r>
        <w:t xml:space="preserve">Turn </w:t>
      </w:r>
      <w:r w:rsidR="002C16B8">
        <w:rPr>
          <w:b/>
          <w:bCs/>
        </w:rPr>
        <w:t>off</w:t>
      </w:r>
      <w:r w:rsidRPr="00641812">
        <w:rPr>
          <w:b/>
          <w:bCs/>
        </w:rPr>
        <w:t xml:space="preserve"> </w:t>
      </w:r>
      <w:r w:rsidRPr="002E227C">
        <w:t>the</w:t>
      </w:r>
      <w:r w:rsidRPr="00641812">
        <w:rPr>
          <w:b/>
          <w:bCs/>
        </w:rPr>
        <w:t xml:space="preserve"> fan</w:t>
      </w:r>
      <w:r w:rsidR="002E227C">
        <w:t>.</w:t>
      </w:r>
    </w:p>
    <w:p w14:paraId="1E3116B7" w14:textId="77777777" w:rsidR="006136E4" w:rsidRDefault="005F2FC4" w:rsidP="006136E4">
      <w:pPr>
        <w:keepNext/>
        <w:spacing w:line="360" w:lineRule="auto"/>
        <w:jc w:val="center"/>
      </w:pPr>
      <w:r w:rsidRPr="005F2FC4">
        <w:rPr>
          <w:noProof/>
        </w:rPr>
        <w:drawing>
          <wp:inline distT="0" distB="0" distL="0" distR="0" wp14:anchorId="581587E7" wp14:editId="07A134E5">
            <wp:extent cx="5760000" cy="1525164"/>
            <wp:effectExtent l="19050" t="19050" r="1270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891" r="-55227"/>
                    <a:stretch/>
                  </pic:blipFill>
                  <pic:spPr bwMode="auto">
                    <a:xfrm>
                      <a:off x="0" y="0"/>
                      <a:ext cx="5760000" cy="1525164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73E81" w14:textId="774F7DEA" w:rsidR="002650B3" w:rsidRPr="002650B3" w:rsidRDefault="006136E4" w:rsidP="002650B3">
      <w:pPr>
        <w:pStyle w:val="Caption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2E227C">
        <w:rPr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="00A968B4" w:rsidRPr="002E227C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="00A968B4" w:rsidRPr="002E227C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="00A968B4" w:rsidRPr="002E227C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2E227C">
        <w:rPr>
          <w:b/>
          <w:bCs/>
          <w:i w:val="0"/>
          <w:iCs w:val="0"/>
          <w:color w:val="auto"/>
          <w:sz w:val="20"/>
          <w:szCs w:val="20"/>
        </w:rPr>
        <w:t>4</w:t>
      </w:r>
      <w:r w:rsidR="00A968B4" w:rsidRPr="002E227C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2E227C">
        <w:rPr>
          <w:b/>
          <w:bCs/>
          <w:i w:val="0"/>
          <w:iCs w:val="0"/>
          <w:color w:val="auto"/>
          <w:sz w:val="20"/>
          <w:szCs w:val="20"/>
        </w:rPr>
        <w:t>. Finish Playing Game</w:t>
      </w:r>
    </w:p>
    <w:p w14:paraId="3A4263B7" w14:textId="77777777" w:rsidR="002650B3" w:rsidRDefault="002650B3">
      <w:pPr>
        <w:spacing w:after="200" w:line="276" w:lineRule="auto"/>
      </w:pPr>
      <w:r>
        <w:br w:type="page"/>
      </w:r>
    </w:p>
    <w:p w14:paraId="5269FBB0" w14:textId="3F9E62D5" w:rsidR="00594B99" w:rsidRDefault="00594B99" w:rsidP="002E227C">
      <w:pPr>
        <w:pStyle w:val="ListParagraph"/>
        <w:numPr>
          <w:ilvl w:val="2"/>
          <w:numId w:val="14"/>
        </w:numPr>
        <w:spacing w:line="360" w:lineRule="auto"/>
        <w:ind w:left="851" w:hanging="425"/>
      </w:pPr>
      <w:r>
        <w:lastRenderedPageBreak/>
        <w:t xml:space="preserve">If the user </w:t>
      </w:r>
      <w:r w:rsidRPr="004F650B">
        <w:rPr>
          <w:b/>
          <w:bCs/>
        </w:rPr>
        <w:t>chooses</w:t>
      </w:r>
      <w:r>
        <w:t xml:space="preserve"> </w:t>
      </w:r>
      <w:r>
        <w:rPr>
          <w:b/>
          <w:bCs/>
        </w:rPr>
        <w:t xml:space="preserve">2 </w:t>
      </w:r>
      <w:r w:rsidRPr="001E0BD5">
        <w:t>and</w:t>
      </w:r>
      <w:r>
        <w:rPr>
          <w:b/>
          <w:bCs/>
        </w:rPr>
        <w:t xml:space="preserve"> </w:t>
      </w:r>
      <w:r>
        <w:t xml:space="preserve">the </w:t>
      </w:r>
      <w:r w:rsidRPr="002E227C">
        <w:t>setups are</w:t>
      </w:r>
      <w:r w:rsidRPr="00001C09">
        <w:rPr>
          <w:b/>
          <w:bCs/>
        </w:rPr>
        <w:t xml:space="preserve"> o</w:t>
      </w:r>
      <w:r w:rsidR="00203A94">
        <w:rPr>
          <w:b/>
          <w:bCs/>
        </w:rPr>
        <w:t>ff</w:t>
      </w:r>
      <w:r>
        <w:t xml:space="preserve">, then the program will </w:t>
      </w:r>
      <w:r w:rsidRPr="00001C09">
        <w:rPr>
          <w:b/>
          <w:bCs/>
        </w:rPr>
        <w:t xml:space="preserve">print </w:t>
      </w:r>
      <w:r>
        <w:rPr>
          <w:b/>
          <w:bCs/>
        </w:rPr>
        <w:t xml:space="preserve">an </w:t>
      </w:r>
      <w:r w:rsidRPr="00001C09">
        <w:rPr>
          <w:b/>
          <w:bCs/>
        </w:rPr>
        <w:t>error message</w:t>
      </w:r>
      <w:r>
        <w:t>.</w:t>
      </w:r>
    </w:p>
    <w:p w14:paraId="33F0B8FF" w14:textId="77777777" w:rsidR="006136E4" w:rsidRDefault="005F2FC4" w:rsidP="006136E4">
      <w:pPr>
        <w:keepNext/>
        <w:spacing w:line="360" w:lineRule="auto"/>
        <w:jc w:val="center"/>
      </w:pPr>
      <w:r w:rsidRPr="005F2FC4">
        <w:rPr>
          <w:noProof/>
        </w:rPr>
        <w:drawing>
          <wp:inline distT="0" distB="0" distL="0" distR="0" wp14:anchorId="30EC4570" wp14:editId="3AA0DDFB">
            <wp:extent cx="5760000" cy="1098749"/>
            <wp:effectExtent l="19050" t="19050" r="1270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066" r="-35995"/>
                    <a:stretch/>
                  </pic:blipFill>
                  <pic:spPr bwMode="auto">
                    <a:xfrm>
                      <a:off x="0" y="0"/>
                      <a:ext cx="5760000" cy="109874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9BCC0" w14:textId="2AA57151" w:rsidR="005F2FC4" w:rsidRPr="002E227C" w:rsidRDefault="006136E4" w:rsidP="006136E4">
      <w:pPr>
        <w:pStyle w:val="Caption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2E227C">
        <w:rPr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="00A968B4" w:rsidRPr="002E227C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="00A968B4" w:rsidRPr="002E227C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="00A968B4" w:rsidRPr="002E227C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2E227C">
        <w:rPr>
          <w:b/>
          <w:bCs/>
          <w:i w:val="0"/>
          <w:iCs w:val="0"/>
          <w:color w:val="auto"/>
          <w:sz w:val="20"/>
          <w:szCs w:val="20"/>
        </w:rPr>
        <w:t>5</w:t>
      </w:r>
      <w:r w:rsidR="00A968B4" w:rsidRPr="002E227C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2E227C">
        <w:rPr>
          <w:b/>
          <w:bCs/>
          <w:i w:val="0"/>
          <w:iCs w:val="0"/>
          <w:color w:val="auto"/>
          <w:sz w:val="20"/>
          <w:szCs w:val="20"/>
        </w:rPr>
        <w:t>. Finish Playing Game with Error Message</w:t>
      </w:r>
    </w:p>
    <w:p w14:paraId="7C9F7AF3" w14:textId="77777777" w:rsidR="00E52B24" w:rsidRPr="004106D3" w:rsidRDefault="00E52B24" w:rsidP="004106D3">
      <w:pPr>
        <w:spacing w:line="360" w:lineRule="auto"/>
        <w:rPr>
          <w:b/>
          <w:bCs/>
        </w:rPr>
      </w:pPr>
    </w:p>
    <w:p w14:paraId="52F09286" w14:textId="1BD103D1" w:rsidR="002D4B50" w:rsidRPr="00562E89" w:rsidRDefault="002D4B50" w:rsidP="00F649D8">
      <w:pPr>
        <w:pStyle w:val="Caption"/>
        <w:jc w:val="center"/>
        <w:rPr>
          <w:b/>
          <w:bCs/>
        </w:rPr>
      </w:pPr>
    </w:p>
    <w:sectPr w:rsidR="002D4B50" w:rsidRPr="00562E89" w:rsidSect="00DF217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BB119" w14:textId="77777777" w:rsidR="00D862A3" w:rsidRDefault="00D862A3" w:rsidP="00273E4A">
      <w:r>
        <w:separator/>
      </w:r>
    </w:p>
  </w:endnote>
  <w:endnote w:type="continuationSeparator" w:id="0">
    <w:p w14:paraId="437550D5" w14:textId="77777777" w:rsidR="00D862A3" w:rsidRDefault="00D862A3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5D5AC" w14:textId="77777777" w:rsidR="00A9775A" w:rsidRDefault="00A977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</w:t>
        </w:r>
        <w:r w:rsidR="005B66A9" w:rsidRPr="008B08C6">
          <w:rPr>
            <w:sz w:val="22"/>
            <w:szCs w:val="22"/>
            <w:lang w:val="id-ID"/>
          </w:rPr>
          <w:t xml:space="preserve">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D5AD6" w14:textId="77777777" w:rsidR="00D862A3" w:rsidRDefault="00D862A3" w:rsidP="00273E4A">
      <w:r>
        <w:separator/>
      </w:r>
    </w:p>
  </w:footnote>
  <w:footnote w:type="continuationSeparator" w:id="0">
    <w:p w14:paraId="7E3832F0" w14:textId="77777777" w:rsidR="00D862A3" w:rsidRDefault="00D862A3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63A0A" w14:textId="77777777" w:rsidR="00A9775A" w:rsidRDefault="00A977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6B7E335E" w:rsidR="005D0782" w:rsidRPr="00A9775A" w:rsidRDefault="00A9775A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270921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33017"/>
    <w:multiLevelType w:val="hybridMultilevel"/>
    <w:tmpl w:val="34983C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62B3389"/>
    <w:multiLevelType w:val="hybridMultilevel"/>
    <w:tmpl w:val="BBD0BE9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D25141"/>
    <w:multiLevelType w:val="hybridMultilevel"/>
    <w:tmpl w:val="2F008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3752F"/>
    <w:multiLevelType w:val="hybridMultilevel"/>
    <w:tmpl w:val="C360CB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875A07"/>
    <w:multiLevelType w:val="hybridMultilevel"/>
    <w:tmpl w:val="21FC21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951BA"/>
    <w:multiLevelType w:val="hybridMultilevel"/>
    <w:tmpl w:val="56B61CC8"/>
    <w:lvl w:ilvl="0" w:tplc="530079F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0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602FB3"/>
    <w:multiLevelType w:val="hybridMultilevel"/>
    <w:tmpl w:val="8B4679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258483B0">
      <w:start w:val="1"/>
      <w:numFmt w:val="bullet"/>
      <w:lvlText w:val="-"/>
      <w:lvlJc w:val="left"/>
      <w:pPr>
        <w:ind w:left="2880" w:hanging="360"/>
      </w:pPr>
      <w:rPr>
        <w:rFonts w:ascii="Times New Roman" w:eastAsia="MS Mincho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367184"/>
    <w:multiLevelType w:val="hybridMultilevel"/>
    <w:tmpl w:val="BB846638"/>
    <w:lvl w:ilvl="0" w:tplc="07745448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04A7DB1"/>
    <w:multiLevelType w:val="hybridMultilevel"/>
    <w:tmpl w:val="80302E02"/>
    <w:lvl w:ilvl="0" w:tplc="04090001">
      <w:start w:val="1"/>
      <w:numFmt w:val="bullet"/>
      <w:lvlText w:val=""/>
      <w:lvlJc w:val="left"/>
      <w:pPr>
        <w:ind w:left="2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4" w:hanging="360"/>
      </w:pPr>
      <w:rPr>
        <w:rFonts w:ascii="Wingdings" w:hAnsi="Wingdings" w:hint="default"/>
      </w:rPr>
    </w:lvl>
  </w:abstractNum>
  <w:abstractNum w:abstractNumId="14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005F3C"/>
    <w:multiLevelType w:val="hybridMultilevel"/>
    <w:tmpl w:val="A2E47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460E44"/>
    <w:multiLevelType w:val="hybridMultilevel"/>
    <w:tmpl w:val="B9CC4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6330260">
    <w:abstractNumId w:val="1"/>
  </w:num>
  <w:num w:numId="2" w16cid:durableId="720520097">
    <w:abstractNumId w:val="9"/>
  </w:num>
  <w:num w:numId="3" w16cid:durableId="1570454349">
    <w:abstractNumId w:val="15"/>
  </w:num>
  <w:num w:numId="4" w16cid:durableId="801001778">
    <w:abstractNumId w:val="10"/>
  </w:num>
  <w:num w:numId="5" w16cid:durableId="1704674309">
    <w:abstractNumId w:val="18"/>
  </w:num>
  <w:num w:numId="6" w16cid:durableId="1638682412">
    <w:abstractNumId w:val="14"/>
  </w:num>
  <w:num w:numId="7" w16cid:durableId="259337414">
    <w:abstractNumId w:val="19"/>
  </w:num>
  <w:num w:numId="8" w16cid:durableId="695618147">
    <w:abstractNumId w:val="0"/>
  </w:num>
  <w:num w:numId="9" w16cid:durableId="1912035466">
    <w:abstractNumId w:val="4"/>
  </w:num>
  <w:num w:numId="10" w16cid:durableId="282006218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62679077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53285232">
    <w:abstractNumId w:val="5"/>
  </w:num>
  <w:num w:numId="13" w16cid:durableId="897207638">
    <w:abstractNumId w:val="17"/>
  </w:num>
  <w:num w:numId="14" w16cid:durableId="1264144163">
    <w:abstractNumId w:val="11"/>
  </w:num>
  <w:num w:numId="15" w16cid:durableId="1717583405">
    <w:abstractNumId w:val="12"/>
  </w:num>
  <w:num w:numId="16" w16cid:durableId="2095398431">
    <w:abstractNumId w:val="2"/>
  </w:num>
  <w:num w:numId="17" w16cid:durableId="1810170656">
    <w:abstractNumId w:val="13"/>
  </w:num>
  <w:num w:numId="18" w16cid:durableId="1306815372">
    <w:abstractNumId w:val="3"/>
  </w:num>
  <w:num w:numId="19" w16cid:durableId="717433892">
    <w:abstractNumId w:val="6"/>
  </w:num>
  <w:num w:numId="20" w16cid:durableId="21463196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96537944">
    <w:abstractNumId w:val="8"/>
  </w:num>
  <w:num w:numId="22" w16cid:durableId="8157282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170B"/>
    <w:rsid w:val="00001C09"/>
    <w:rsid w:val="00004383"/>
    <w:rsid w:val="000128A9"/>
    <w:rsid w:val="00015CEA"/>
    <w:rsid w:val="00016043"/>
    <w:rsid w:val="00020E53"/>
    <w:rsid w:val="00020F10"/>
    <w:rsid w:val="00021EB4"/>
    <w:rsid w:val="0002276B"/>
    <w:rsid w:val="000252D7"/>
    <w:rsid w:val="000322B4"/>
    <w:rsid w:val="00035595"/>
    <w:rsid w:val="0003568D"/>
    <w:rsid w:val="00041582"/>
    <w:rsid w:val="00046A40"/>
    <w:rsid w:val="0005015D"/>
    <w:rsid w:val="00051154"/>
    <w:rsid w:val="00051A92"/>
    <w:rsid w:val="000529E4"/>
    <w:rsid w:val="00060A5E"/>
    <w:rsid w:val="00061880"/>
    <w:rsid w:val="00061EE2"/>
    <w:rsid w:val="00072DE7"/>
    <w:rsid w:val="000732DF"/>
    <w:rsid w:val="00073979"/>
    <w:rsid w:val="00080108"/>
    <w:rsid w:val="00080EC2"/>
    <w:rsid w:val="000813F2"/>
    <w:rsid w:val="0008172C"/>
    <w:rsid w:val="000826A1"/>
    <w:rsid w:val="000936EB"/>
    <w:rsid w:val="0009677F"/>
    <w:rsid w:val="00097503"/>
    <w:rsid w:val="000A0C90"/>
    <w:rsid w:val="000A23D8"/>
    <w:rsid w:val="000A3333"/>
    <w:rsid w:val="000A3F41"/>
    <w:rsid w:val="000A4C1F"/>
    <w:rsid w:val="000A4DA9"/>
    <w:rsid w:val="000A666E"/>
    <w:rsid w:val="000B23B2"/>
    <w:rsid w:val="000B24AB"/>
    <w:rsid w:val="000B4835"/>
    <w:rsid w:val="000B69D0"/>
    <w:rsid w:val="000B6CAA"/>
    <w:rsid w:val="000B756F"/>
    <w:rsid w:val="000B7C2E"/>
    <w:rsid w:val="000C3015"/>
    <w:rsid w:val="000C307E"/>
    <w:rsid w:val="000C7AC7"/>
    <w:rsid w:val="000D11F9"/>
    <w:rsid w:val="000D1997"/>
    <w:rsid w:val="000D1E86"/>
    <w:rsid w:val="000D278A"/>
    <w:rsid w:val="000D5221"/>
    <w:rsid w:val="000D52C2"/>
    <w:rsid w:val="000E3B05"/>
    <w:rsid w:val="000E4F4F"/>
    <w:rsid w:val="000E5547"/>
    <w:rsid w:val="000E5A36"/>
    <w:rsid w:val="000E6802"/>
    <w:rsid w:val="000E6C05"/>
    <w:rsid w:val="000E73DD"/>
    <w:rsid w:val="000F057A"/>
    <w:rsid w:val="000F0FD3"/>
    <w:rsid w:val="000F1EBF"/>
    <w:rsid w:val="000F3EB6"/>
    <w:rsid w:val="000F5CF8"/>
    <w:rsid w:val="000F784C"/>
    <w:rsid w:val="000F7CFC"/>
    <w:rsid w:val="000F7FC6"/>
    <w:rsid w:val="00100F2F"/>
    <w:rsid w:val="0010597A"/>
    <w:rsid w:val="00105EE0"/>
    <w:rsid w:val="00111834"/>
    <w:rsid w:val="001128D4"/>
    <w:rsid w:val="0011420B"/>
    <w:rsid w:val="00115F26"/>
    <w:rsid w:val="00121E39"/>
    <w:rsid w:val="0012285E"/>
    <w:rsid w:val="00122BC2"/>
    <w:rsid w:val="001262AF"/>
    <w:rsid w:val="00126822"/>
    <w:rsid w:val="00130368"/>
    <w:rsid w:val="00130D40"/>
    <w:rsid w:val="001316C4"/>
    <w:rsid w:val="00131DAA"/>
    <w:rsid w:val="00133407"/>
    <w:rsid w:val="00133D8C"/>
    <w:rsid w:val="00135570"/>
    <w:rsid w:val="001379B4"/>
    <w:rsid w:val="00137A5E"/>
    <w:rsid w:val="00144CA9"/>
    <w:rsid w:val="00145C2E"/>
    <w:rsid w:val="00150E94"/>
    <w:rsid w:val="00151847"/>
    <w:rsid w:val="00153B73"/>
    <w:rsid w:val="00155C25"/>
    <w:rsid w:val="001563C7"/>
    <w:rsid w:val="0015698F"/>
    <w:rsid w:val="0016023E"/>
    <w:rsid w:val="0016307E"/>
    <w:rsid w:val="00163B6F"/>
    <w:rsid w:val="001662E8"/>
    <w:rsid w:val="001713F1"/>
    <w:rsid w:val="00171921"/>
    <w:rsid w:val="00171C7A"/>
    <w:rsid w:val="001723B4"/>
    <w:rsid w:val="00172A81"/>
    <w:rsid w:val="00172C32"/>
    <w:rsid w:val="0018027A"/>
    <w:rsid w:val="00183F26"/>
    <w:rsid w:val="00186DD6"/>
    <w:rsid w:val="00190A25"/>
    <w:rsid w:val="001955A6"/>
    <w:rsid w:val="001A0F91"/>
    <w:rsid w:val="001A16C2"/>
    <w:rsid w:val="001A300E"/>
    <w:rsid w:val="001A458E"/>
    <w:rsid w:val="001A6057"/>
    <w:rsid w:val="001B3A2E"/>
    <w:rsid w:val="001B64D5"/>
    <w:rsid w:val="001C1093"/>
    <w:rsid w:val="001C1389"/>
    <w:rsid w:val="001C6FCD"/>
    <w:rsid w:val="001D24AA"/>
    <w:rsid w:val="001D4810"/>
    <w:rsid w:val="001D4986"/>
    <w:rsid w:val="001D76FB"/>
    <w:rsid w:val="001E0627"/>
    <w:rsid w:val="001E0BD5"/>
    <w:rsid w:val="001E18D7"/>
    <w:rsid w:val="001E4042"/>
    <w:rsid w:val="001E637E"/>
    <w:rsid w:val="001E7ABE"/>
    <w:rsid w:val="001E7D67"/>
    <w:rsid w:val="001F0763"/>
    <w:rsid w:val="001F3DFB"/>
    <w:rsid w:val="001F6323"/>
    <w:rsid w:val="001F64B6"/>
    <w:rsid w:val="00201984"/>
    <w:rsid w:val="00203A94"/>
    <w:rsid w:val="0020711C"/>
    <w:rsid w:val="00213ABA"/>
    <w:rsid w:val="00217E6D"/>
    <w:rsid w:val="00224780"/>
    <w:rsid w:val="00225D67"/>
    <w:rsid w:val="002266AA"/>
    <w:rsid w:val="00234D32"/>
    <w:rsid w:val="00235C36"/>
    <w:rsid w:val="002376FA"/>
    <w:rsid w:val="00237860"/>
    <w:rsid w:val="0024207C"/>
    <w:rsid w:val="00243C26"/>
    <w:rsid w:val="0024599C"/>
    <w:rsid w:val="00246AB6"/>
    <w:rsid w:val="0025282D"/>
    <w:rsid w:val="002550AF"/>
    <w:rsid w:val="00256327"/>
    <w:rsid w:val="00256EC7"/>
    <w:rsid w:val="0025713C"/>
    <w:rsid w:val="002579F9"/>
    <w:rsid w:val="00260B58"/>
    <w:rsid w:val="002628BC"/>
    <w:rsid w:val="002650B3"/>
    <w:rsid w:val="002675A4"/>
    <w:rsid w:val="002700DC"/>
    <w:rsid w:val="002708DB"/>
    <w:rsid w:val="0027092E"/>
    <w:rsid w:val="00273E4A"/>
    <w:rsid w:val="0027473B"/>
    <w:rsid w:val="00277628"/>
    <w:rsid w:val="00281799"/>
    <w:rsid w:val="00283B6C"/>
    <w:rsid w:val="002841B3"/>
    <w:rsid w:val="00284413"/>
    <w:rsid w:val="00285C2E"/>
    <w:rsid w:val="00286422"/>
    <w:rsid w:val="00287A5F"/>
    <w:rsid w:val="00291B31"/>
    <w:rsid w:val="00292D44"/>
    <w:rsid w:val="00293670"/>
    <w:rsid w:val="002956DC"/>
    <w:rsid w:val="0029689D"/>
    <w:rsid w:val="00296DA6"/>
    <w:rsid w:val="00297C32"/>
    <w:rsid w:val="002A07C0"/>
    <w:rsid w:val="002A138B"/>
    <w:rsid w:val="002A4C5D"/>
    <w:rsid w:val="002A66E0"/>
    <w:rsid w:val="002B00F2"/>
    <w:rsid w:val="002B0AA7"/>
    <w:rsid w:val="002B41CB"/>
    <w:rsid w:val="002B7CDD"/>
    <w:rsid w:val="002C001D"/>
    <w:rsid w:val="002C16B8"/>
    <w:rsid w:val="002C393C"/>
    <w:rsid w:val="002C3AC5"/>
    <w:rsid w:val="002C4890"/>
    <w:rsid w:val="002C64FF"/>
    <w:rsid w:val="002C7FC0"/>
    <w:rsid w:val="002D1472"/>
    <w:rsid w:val="002D4B50"/>
    <w:rsid w:val="002D5E6B"/>
    <w:rsid w:val="002D7F31"/>
    <w:rsid w:val="002E05D1"/>
    <w:rsid w:val="002E227C"/>
    <w:rsid w:val="002E3324"/>
    <w:rsid w:val="002E7473"/>
    <w:rsid w:val="002E74AC"/>
    <w:rsid w:val="002F00B1"/>
    <w:rsid w:val="002F650F"/>
    <w:rsid w:val="003002A2"/>
    <w:rsid w:val="00305136"/>
    <w:rsid w:val="003054E4"/>
    <w:rsid w:val="00311A7F"/>
    <w:rsid w:val="0031229F"/>
    <w:rsid w:val="00312FB1"/>
    <w:rsid w:val="00315F8F"/>
    <w:rsid w:val="003170A1"/>
    <w:rsid w:val="003175DE"/>
    <w:rsid w:val="00317A8B"/>
    <w:rsid w:val="00320C87"/>
    <w:rsid w:val="00321362"/>
    <w:rsid w:val="00321A3A"/>
    <w:rsid w:val="00323347"/>
    <w:rsid w:val="003302D4"/>
    <w:rsid w:val="003306FA"/>
    <w:rsid w:val="00333644"/>
    <w:rsid w:val="0033565C"/>
    <w:rsid w:val="0033797B"/>
    <w:rsid w:val="0034284B"/>
    <w:rsid w:val="003432E6"/>
    <w:rsid w:val="003439D3"/>
    <w:rsid w:val="00347DCE"/>
    <w:rsid w:val="003500EF"/>
    <w:rsid w:val="003511E9"/>
    <w:rsid w:val="00351460"/>
    <w:rsid w:val="00351878"/>
    <w:rsid w:val="003533C4"/>
    <w:rsid w:val="00353DEC"/>
    <w:rsid w:val="00356021"/>
    <w:rsid w:val="00362146"/>
    <w:rsid w:val="00362317"/>
    <w:rsid w:val="0036420F"/>
    <w:rsid w:val="00364F99"/>
    <w:rsid w:val="00366392"/>
    <w:rsid w:val="0036669F"/>
    <w:rsid w:val="00366844"/>
    <w:rsid w:val="00372575"/>
    <w:rsid w:val="00372A55"/>
    <w:rsid w:val="00373A0A"/>
    <w:rsid w:val="00374ABC"/>
    <w:rsid w:val="0037553B"/>
    <w:rsid w:val="00376F69"/>
    <w:rsid w:val="00382509"/>
    <w:rsid w:val="00382CAB"/>
    <w:rsid w:val="0038376D"/>
    <w:rsid w:val="00384B68"/>
    <w:rsid w:val="00384C7B"/>
    <w:rsid w:val="00385122"/>
    <w:rsid w:val="00385EB1"/>
    <w:rsid w:val="00387002"/>
    <w:rsid w:val="00387D06"/>
    <w:rsid w:val="00393AF5"/>
    <w:rsid w:val="00395B87"/>
    <w:rsid w:val="00397C78"/>
    <w:rsid w:val="003A1788"/>
    <w:rsid w:val="003A1A5A"/>
    <w:rsid w:val="003A3ABF"/>
    <w:rsid w:val="003A6E0B"/>
    <w:rsid w:val="003A6F08"/>
    <w:rsid w:val="003B14EE"/>
    <w:rsid w:val="003B1D05"/>
    <w:rsid w:val="003B27CC"/>
    <w:rsid w:val="003B47AC"/>
    <w:rsid w:val="003B4A89"/>
    <w:rsid w:val="003B50DF"/>
    <w:rsid w:val="003B5F77"/>
    <w:rsid w:val="003C07AD"/>
    <w:rsid w:val="003C088B"/>
    <w:rsid w:val="003C0A29"/>
    <w:rsid w:val="003C1CA2"/>
    <w:rsid w:val="003C1CE6"/>
    <w:rsid w:val="003C2C88"/>
    <w:rsid w:val="003C5A72"/>
    <w:rsid w:val="003C65E6"/>
    <w:rsid w:val="003D11CD"/>
    <w:rsid w:val="003D7084"/>
    <w:rsid w:val="003D7ED8"/>
    <w:rsid w:val="003E0F6A"/>
    <w:rsid w:val="003E3469"/>
    <w:rsid w:val="003E764C"/>
    <w:rsid w:val="003F0930"/>
    <w:rsid w:val="003F1E39"/>
    <w:rsid w:val="003F642F"/>
    <w:rsid w:val="003F71D2"/>
    <w:rsid w:val="003F7F50"/>
    <w:rsid w:val="00400F90"/>
    <w:rsid w:val="0040239E"/>
    <w:rsid w:val="004063EA"/>
    <w:rsid w:val="00406C3B"/>
    <w:rsid w:val="004074A1"/>
    <w:rsid w:val="004106D3"/>
    <w:rsid w:val="00411325"/>
    <w:rsid w:val="00411A2A"/>
    <w:rsid w:val="00417E41"/>
    <w:rsid w:val="00420AFF"/>
    <w:rsid w:val="00422134"/>
    <w:rsid w:val="00422923"/>
    <w:rsid w:val="004249AB"/>
    <w:rsid w:val="004256BF"/>
    <w:rsid w:val="00430D98"/>
    <w:rsid w:val="00434FFC"/>
    <w:rsid w:val="004355FE"/>
    <w:rsid w:val="00435B2F"/>
    <w:rsid w:val="0043698D"/>
    <w:rsid w:val="004427D7"/>
    <w:rsid w:val="00444115"/>
    <w:rsid w:val="00446309"/>
    <w:rsid w:val="00446550"/>
    <w:rsid w:val="004467A9"/>
    <w:rsid w:val="00446D31"/>
    <w:rsid w:val="004510C5"/>
    <w:rsid w:val="0045325D"/>
    <w:rsid w:val="0045329A"/>
    <w:rsid w:val="00455726"/>
    <w:rsid w:val="004564E4"/>
    <w:rsid w:val="00457017"/>
    <w:rsid w:val="00457A99"/>
    <w:rsid w:val="00460FBE"/>
    <w:rsid w:val="00462936"/>
    <w:rsid w:val="004633AF"/>
    <w:rsid w:val="00464237"/>
    <w:rsid w:val="00464369"/>
    <w:rsid w:val="0046440B"/>
    <w:rsid w:val="00464872"/>
    <w:rsid w:val="004668CC"/>
    <w:rsid w:val="00466EDE"/>
    <w:rsid w:val="00470964"/>
    <w:rsid w:val="004716A8"/>
    <w:rsid w:val="00472DD8"/>
    <w:rsid w:val="0047434F"/>
    <w:rsid w:val="00474604"/>
    <w:rsid w:val="00475F45"/>
    <w:rsid w:val="00476FB5"/>
    <w:rsid w:val="00477346"/>
    <w:rsid w:val="00485A8E"/>
    <w:rsid w:val="00485B24"/>
    <w:rsid w:val="00491BE9"/>
    <w:rsid w:val="004929F6"/>
    <w:rsid w:val="00494E4C"/>
    <w:rsid w:val="004978D8"/>
    <w:rsid w:val="004A3DF5"/>
    <w:rsid w:val="004A6F1F"/>
    <w:rsid w:val="004A79A0"/>
    <w:rsid w:val="004B081E"/>
    <w:rsid w:val="004B4711"/>
    <w:rsid w:val="004B47B5"/>
    <w:rsid w:val="004B6AFE"/>
    <w:rsid w:val="004C0F0C"/>
    <w:rsid w:val="004C3E93"/>
    <w:rsid w:val="004D11F8"/>
    <w:rsid w:val="004D176C"/>
    <w:rsid w:val="004D2626"/>
    <w:rsid w:val="004D2727"/>
    <w:rsid w:val="004D2A9C"/>
    <w:rsid w:val="004D4D87"/>
    <w:rsid w:val="004D62C3"/>
    <w:rsid w:val="004E1FF4"/>
    <w:rsid w:val="004E5E9E"/>
    <w:rsid w:val="004E7352"/>
    <w:rsid w:val="004F037F"/>
    <w:rsid w:val="004F2C12"/>
    <w:rsid w:val="004F4AF9"/>
    <w:rsid w:val="004F650B"/>
    <w:rsid w:val="004F68A6"/>
    <w:rsid w:val="00500A07"/>
    <w:rsid w:val="00503E50"/>
    <w:rsid w:val="0050543D"/>
    <w:rsid w:val="00505A4B"/>
    <w:rsid w:val="0050692E"/>
    <w:rsid w:val="00506B5F"/>
    <w:rsid w:val="00506EF2"/>
    <w:rsid w:val="00507139"/>
    <w:rsid w:val="00511AE0"/>
    <w:rsid w:val="00512E7A"/>
    <w:rsid w:val="00516F2B"/>
    <w:rsid w:val="0051748F"/>
    <w:rsid w:val="00520E03"/>
    <w:rsid w:val="00522FD7"/>
    <w:rsid w:val="00526D23"/>
    <w:rsid w:val="00527BD1"/>
    <w:rsid w:val="005314B7"/>
    <w:rsid w:val="005339F6"/>
    <w:rsid w:val="00535010"/>
    <w:rsid w:val="00535DA7"/>
    <w:rsid w:val="005366E3"/>
    <w:rsid w:val="00542126"/>
    <w:rsid w:val="005445CD"/>
    <w:rsid w:val="005447D7"/>
    <w:rsid w:val="005463A6"/>
    <w:rsid w:val="00546BF3"/>
    <w:rsid w:val="005472D1"/>
    <w:rsid w:val="005514AC"/>
    <w:rsid w:val="0055410B"/>
    <w:rsid w:val="005544C7"/>
    <w:rsid w:val="00556AFD"/>
    <w:rsid w:val="00556E41"/>
    <w:rsid w:val="00557056"/>
    <w:rsid w:val="00557D2B"/>
    <w:rsid w:val="00557E50"/>
    <w:rsid w:val="0056231B"/>
    <w:rsid w:val="00562E89"/>
    <w:rsid w:val="00567A02"/>
    <w:rsid w:val="00571B72"/>
    <w:rsid w:val="00573FC2"/>
    <w:rsid w:val="00577FB6"/>
    <w:rsid w:val="00582417"/>
    <w:rsid w:val="00582E4C"/>
    <w:rsid w:val="00583A33"/>
    <w:rsid w:val="00584369"/>
    <w:rsid w:val="00586541"/>
    <w:rsid w:val="00586AF5"/>
    <w:rsid w:val="00587DD3"/>
    <w:rsid w:val="00592A1E"/>
    <w:rsid w:val="00594B99"/>
    <w:rsid w:val="00594E72"/>
    <w:rsid w:val="005972D3"/>
    <w:rsid w:val="005A072D"/>
    <w:rsid w:val="005A2EBF"/>
    <w:rsid w:val="005A32DD"/>
    <w:rsid w:val="005A3C44"/>
    <w:rsid w:val="005A777E"/>
    <w:rsid w:val="005B07D4"/>
    <w:rsid w:val="005B3392"/>
    <w:rsid w:val="005B56F2"/>
    <w:rsid w:val="005B66A9"/>
    <w:rsid w:val="005B77FD"/>
    <w:rsid w:val="005C156C"/>
    <w:rsid w:val="005C19B6"/>
    <w:rsid w:val="005D0782"/>
    <w:rsid w:val="005D15CA"/>
    <w:rsid w:val="005D205B"/>
    <w:rsid w:val="005D307D"/>
    <w:rsid w:val="005D3D0B"/>
    <w:rsid w:val="005E1826"/>
    <w:rsid w:val="005E3E51"/>
    <w:rsid w:val="005E4B2E"/>
    <w:rsid w:val="005E4DD5"/>
    <w:rsid w:val="005E7AE7"/>
    <w:rsid w:val="005F2FC4"/>
    <w:rsid w:val="005F47E6"/>
    <w:rsid w:val="005F4F5C"/>
    <w:rsid w:val="005F794B"/>
    <w:rsid w:val="005F7C18"/>
    <w:rsid w:val="0060184F"/>
    <w:rsid w:val="0060201C"/>
    <w:rsid w:val="0060486C"/>
    <w:rsid w:val="006065FD"/>
    <w:rsid w:val="006136E4"/>
    <w:rsid w:val="00613D27"/>
    <w:rsid w:val="00622943"/>
    <w:rsid w:val="006231AB"/>
    <w:rsid w:val="00625B91"/>
    <w:rsid w:val="00631FD6"/>
    <w:rsid w:val="00634638"/>
    <w:rsid w:val="00635EE5"/>
    <w:rsid w:val="00640EE4"/>
    <w:rsid w:val="00641812"/>
    <w:rsid w:val="00642780"/>
    <w:rsid w:val="00643F75"/>
    <w:rsid w:val="00645030"/>
    <w:rsid w:val="00651DF7"/>
    <w:rsid w:val="006530C2"/>
    <w:rsid w:val="00654456"/>
    <w:rsid w:val="00660EA1"/>
    <w:rsid w:val="00662B98"/>
    <w:rsid w:val="00663819"/>
    <w:rsid w:val="00664137"/>
    <w:rsid w:val="006641A8"/>
    <w:rsid w:val="006642D9"/>
    <w:rsid w:val="00665202"/>
    <w:rsid w:val="00667D05"/>
    <w:rsid w:val="00667E6E"/>
    <w:rsid w:val="00670912"/>
    <w:rsid w:val="0067443D"/>
    <w:rsid w:val="00675061"/>
    <w:rsid w:val="00676EAE"/>
    <w:rsid w:val="00676FF3"/>
    <w:rsid w:val="0068081C"/>
    <w:rsid w:val="006837F3"/>
    <w:rsid w:val="00686913"/>
    <w:rsid w:val="00687118"/>
    <w:rsid w:val="00687FF4"/>
    <w:rsid w:val="006918D1"/>
    <w:rsid w:val="00697FA7"/>
    <w:rsid w:val="006A1C78"/>
    <w:rsid w:val="006A5DCF"/>
    <w:rsid w:val="006A6292"/>
    <w:rsid w:val="006A657E"/>
    <w:rsid w:val="006B0B6D"/>
    <w:rsid w:val="006B35F8"/>
    <w:rsid w:val="006B442F"/>
    <w:rsid w:val="006B4B2C"/>
    <w:rsid w:val="006B549F"/>
    <w:rsid w:val="006B59A8"/>
    <w:rsid w:val="006C29AD"/>
    <w:rsid w:val="006C57CF"/>
    <w:rsid w:val="006D36BC"/>
    <w:rsid w:val="006D4974"/>
    <w:rsid w:val="006D54E8"/>
    <w:rsid w:val="006D67AF"/>
    <w:rsid w:val="006E11AB"/>
    <w:rsid w:val="006E23A4"/>
    <w:rsid w:val="006E3278"/>
    <w:rsid w:val="006E43CD"/>
    <w:rsid w:val="006E57A5"/>
    <w:rsid w:val="006E6527"/>
    <w:rsid w:val="006F0003"/>
    <w:rsid w:val="006F03E0"/>
    <w:rsid w:val="006F0412"/>
    <w:rsid w:val="006F33D6"/>
    <w:rsid w:val="006F4D2E"/>
    <w:rsid w:val="006F4D80"/>
    <w:rsid w:val="006F5A95"/>
    <w:rsid w:val="006F73B0"/>
    <w:rsid w:val="00700546"/>
    <w:rsid w:val="00701ECA"/>
    <w:rsid w:val="00704476"/>
    <w:rsid w:val="007048C8"/>
    <w:rsid w:val="00710B66"/>
    <w:rsid w:val="00710D02"/>
    <w:rsid w:val="00714728"/>
    <w:rsid w:val="00716AF5"/>
    <w:rsid w:val="00716D61"/>
    <w:rsid w:val="00720962"/>
    <w:rsid w:val="00721889"/>
    <w:rsid w:val="0072202D"/>
    <w:rsid w:val="0072245D"/>
    <w:rsid w:val="00724F04"/>
    <w:rsid w:val="00726857"/>
    <w:rsid w:val="00726B8B"/>
    <w:rsid w:val="00734645"/>
    <w:rsid w:val="00735846"/>
    <w:rsid w:val="007369CE"/>
    <w:rsid w:val="00737595"/>
    <w:rsid w:val="00740F45"/>
    <w:rsid w:val="00745662"/>
    <w:rsid w:val="00747D20"/>
    <w:rsid w:val="0075000B"/>
    <w:rsid w:val="0075159A"/>
    <w:rsid w:val="0075434A"/>
    <w:rsid w:val="00754550"/>
    <w:rsid w:val="00755397"/>
    <w:rsid w:val="007605D2"/>
    <w:rsid w:val="00761C1D"/>
    <w:rsid w:val="007622F0"/>
    <w:rsid w:val="007629F5"/>
    <w:rsid w:val="00765B5D"/>
    <w:rsid w:val="00772E88"/>
    <w:rsid w:val="00773D12"/>
    <w:rsid w:val="0077498F"/>
    <w:rsid w:val="00774D02"/>
    <w:rsid w:val="007754B5"/>
    <w:rsid w:val="0078470E"/>
    <w:rsid w:val="007861B6"/>
    <w:rsid w:val="00787247"/>
    <w:rsid w:val="00787DBC"/>
    <w:rsid w:val="00792B3E"/>
    <w:rsid w:val="007955AD"/>
    <w:rsid w:val="00795E1A"/>
    <w:rsid w:val="007975D7"/>
    <w:rsid w:val="00797E29"/>
    <w:rsid w:val="007A0A89"/>
    <w:rsid w:val="007A28C9"/>
    <w:rsid w:val="007A29B5"/>
    <w:rsid w:val="007A4F5B"/>
    <w:rsid w:val="007A5114"/>
    <w:rsid w:val="007A5195"/>
    <w:rsid w:val="007A5F0B"/>
    <w:rsid w:val="007A65EB"/>
    <w:rsid w:val="007B5A6A"/>
    <w:rsid w:val="007B747F"/>
    <w:rsid w:val="007C1C37"/>
    <w:rsid w:val="007C6AF1"/>
    <w:rsid w:val="007D3D33"/>
    <w:rsid w:val="007D4179"/>
    <w:rsid w:val="007D6F37"/>
    <w:rsid w:val="007D73E7"/>
    <w:rsid w:val="007E0EE7"/>
    <w:rsid w:val="007E1BC7"/>
    <w:rsid w:val="007E2424"/>
    <w:rsid w:val="007E33CF"/>
    <w:rsid w:val="007E7A68"/>
    <w:rsid w:val="007F2E1E"/>
    <w:rsid w:val="00804C24"/>
    <w:rsid w:val="00805AE3"/>
    <w:rsid w:val="00806926"/>
    <w:rsid w:val="00806C2A"/>
    <w:rsid w:val="008103C2"/>
    <w:rsid w:val="00810737"/>
    <w:rsid w:val="00811C48"/>
    <w:rsid w:val="00811E53"/>
    <w:rsid w:val="00813D30"/>
    <w:rsid w:val="00815DB3"/>
    <w:rsid w:val="00817813"/>
    <w:rsid w:val="008224FC"/>
    <w:rsid w:val="008232F9"/>
    <w:rsid w:val="0082388E"/>
    <w:rsid w:val="008257B0"/>
    <w:rsid w:val="008319DB"/>
    <w:rsid w:val="0083459F"/>
    <w:rsid w:val="00835E0C"/>
    <w:rsid w:val="0083780E"/>
    <w:rsid w:val="00837F14"/>
    <w:rsid w:val="00841328"/>
    <w:rsid w:val="00841C18"/>
    <w:rsid w:val="008421BD"/>
    <w:rsid w:val="00842D83"/>
    <w:rsid w:val="00843D53"/>
    <w:rsid w:val="00843FB8"/>
    <w:rsid w:val="008466BC"/>
    <w:rsid w:val="00846A96"/>
    <w:rsid w:val="008549D0"/>
    <w:rsid w:val="00856A26"/>
    <w:rsid w:val="008572E6"/>
    <w:rsid w:val="00860AFB"/>
    <w:rsid w:val="0086154A"/>
    <w:rsid w:val="00862F00"/>
    <w:rsid w:val="00864143"/>
    <w:rsid w:val="008674E6"/>
    <w:rsid w:val="008704B4"/>
    <w:rsid w:val="00875345"/>
    <w:rsid w:val="00876001"/>
    <w:rsid w:val="00876A58"/>
    <w:rsid w:val="008774AD"/>
    <w:rsid w:val="00885759"/>
    <w:rsid w:val="008857F7"/>
    <w:rsid w:val="00885A05"/>
    <w:rsid w:val="008866AB"/>
    <w:rsid w:val="00890681"/>
    <w:rsid w:val="008908D9"/>
    <w:rsid w:val="008926A9"/>
    <w:rsid w:val="008939EF"/>
    <w:rsid w:val="00894072"/>
    <w:rsid w:val="00895B8D"/>
    <w:rsid w:val="008A0A36"/>
    <w:rsid w:val="008A1528"/>
    <w:rsid w:val="008A1F86"/>
    <w:rsid w:val="008A218F"/>
    <w:rsid w:val="008A3067"/>
    <w:rsid w:val="008A4CB3"/>
    <w:rsid w:val="008B08C6"/>
    <w:rsid w:val="008B212E"/>
    <w:rsid w:val="008B3CD3"/>
    <w:rsid w:val="008B3D9E"/>
    <w:rsid w:val="008B7541"/>
    <w:rsid w:val="008C1A4A"/>
    <w:rsid w:val="008C3BA2"/>
    <w:rsid w:val="008C6541"/>
    <w:rsid w:val="008C755F"/>
    <w:rsid w:val="008D01FC"/>
    <w:rsid w:val="008D159E"/>
    <w:rsid w:val="008D1B94"/>
    <w:rsid w:val="008D1CDF"/>
    <w:rsid w:val="008D411F"/>
    <w:rsid w:val="008D7203"/>
    <w:rsid w:val="008D7BCE"/>
    <w:rsid w:val="008E22BE"/>
    <w:rsid w:val="008E49F8"/>
    <w:rsid w:val="008E7B09"/>
    <w:rsid w:val="008F0633"/>
    <w:rsid w:val="008F19D4"/>
    <w:rsid w:val="008F4081"/>
    <w:rsid w:val="008F740C"/>
    <w:rsid w:val="009000DB"/>
    <w:rsid w:val="009010C1"/>
    <w:rsid w:val="00901A30"/>
    <w:rsid w:val="0090372F"/>
    <w:rsid w:val="0090630A"/>
    <w:rsid w:val="009070DB"/>
    <w:rsid w:val="00907E1A"/>
    <w:rsid w:val="00923333"/>
    <w:rsid w:val="009242F1"/>
    <w:rsid w:val="009247F3"/>
    <w:rsid w:val="00924A7B"/>
    <w:rsid w:val="00927B7B"/>
    <w:rsid w:val="00931668"/>
    <w:rsid w:val="00932B6E"/>
    <w:rsid w:val="009355BA"/>
    <w:rsid w:val="0093677F"/>
    <w:rsid w:val="0093714F"/>
    <w:rsid w:val="00937B93"/>
    <w:rsid w:val="00937CF2"/>
    <w:rsid w:val="00940579"/>
    <w:rsid w:val="00942473"/>
    <w:rsid w:val="00943D3B"/>
    <w:rsid w:val="00944ADA"/>
    <w:rsid w:val="00947226"/>
    <w:rsid w:val="00947FAF"/>
    <w:rsid w:val="009500C6"/>
    <w:rsid w:val="009527FD"/>
    <w:rsid w:val="009557E0"/>
    <w:rsid w:val="00955A14"/>
    <w:rsid w:val="00955C63"/>
    <w:rsid w:val="009568C5"/>
    <w:rsid w:val="009614CF"/>
    <w:rsid w:val="009617F5"/>
    <w:rsid w:val="00961A2D"/>
    <w:rsid w:val="0097243E"/>
    <w:rsid w:val="00972825"/>
    <w:rsid w:val="00973849"/>
    <w:rsid w:val="0098165A"/>
    <w:rsid w:val="00981ACF"/>
    <w:rsid w:val="009820A5"/>
    <w:rsid w:val="009832E4"/>
    <w:rsid w:val="00984292"/>
    <w:rsid w:val="00984430"/>
    <w:rsid w:val="00984D62"/>
    <w:rsid w:val="0098604C"/>
    <w:rsid w:val="00993AC6"/>
    <w:rsid w:val="00995C3C"/>
    <w:rsid w:val="00995DB2"/>
    <w:rsid w:val="009A096F"/>
    <w:rsid w:val="009A2464"/>
    <w:rsid w:val="009A2D5C"/>
    <w:rsid w:val="009A3213"/>
    <w:rsid w:val="009A3737"/>
    <w:rsid w:val="009A5800"/>
    <w:rsid w:val="009B05FB"/>
    <w:rsid w:val="009B5E05"/>
    <w:rsid w:val="009B73EA"/>
    <w:rsid w:val="009B7DC3"/>
    <w:rsid w:val="009C3A92"/>
    <w:rsid w:val="009C694E"/>
    <w:rsid w:val="009C7801"/>
    <w:rsid w:val="009D09DF"/>
    <w:rsid w:val="009D2824"/>
    <w:rsid w:val="009D49A6"/>
    <w:rsid w:val="009E29D9"/>
    <w:rsid w:val="009E70D5"/>
    <w:rsid w:val="009F2F92"/>
    <w:rsid w:val="009F422C"/>
    <w:rsid w:val="009F4A69"/>
    <w:rsid w:val="009F6962"/>
    <w:rsid w:val="009F6998"/>
    <w:rsid w:val="009F6AC6"/>
    <w:rsid w:val="00A01A52"/>
    <w:rsid w:val="00A03D49"/>
    <w:rsid w:val="00A068A5"/>
    <w:rsid w:val="00A118A6"/>
    <w:rsid w:val="00A1473C"/>
    <w:rsid w:val="00A21F83"/>
    <w:rsid w:val="00A227C8"/>
    <w:rsid w:val="00A22B17"/>
    <w:rsid w:val="00A22F3D"/>
    <w:rsid w:val="00A25645"/>
    <w:rsid w:val="00A309E7"/>
    <w:rsid w:val="00A30B10"/>
    <w:rsid w:val="00A30B3B"/>
    <w:rsid w:val="00A32343"/>
    <w:rsid w:val="00A359D1"/>
    <w:rsid w:val="00A35E45"/>
    <w:rsid w:val="00A362C0"/>
    <w:rsid w:val="00A3668C"/>
    <w:rsid w:val="00A368E0"/>
    <w:rsid w:val="00A42E2C"/>
    <w:rsid w:val="00A440D0"/>
    <w:rsid w:val="00A45841"/>
    <w:rsid w:val="00A45BF5"/>
    <w:rsid w:val="00A46082"/>
    <w:rsid w:val="00A50AF3"/>
    <w:rsid w:val="00A52AB7"/>
    <w:rsid w:val="00A53D38"/>
    <w:rsid w:val="00A552D5"/>
    <w:rsid w:val="00A57FE6"/>
    <w:rsid w:val="00A60EDD"/>
    <w:rsid w:val="00A61A56"/>
    <w:rsid w:val="00A61BCE"/>
    <w:rsid w:val="00A61DC4"/>
    <w:rsid w:val="00A63D12"/>
    <w:rsid w:val="00A7128A"/>
    <w:rsid w:val="00A74548"/>
    <w:rsid w:val="00A85067"/>
    <w:rsid w:val="00A87932"/>
    <w:rsid w:val="00A87EA2"/>
    <w:rsid w:val="00A901D9"/>
    <w:rsid w:val="00A903C8"/>
    <w:rsid w:val="00A91356"/>
    <w:rsid w:val="00A933D3"/>
    <w:rsid w:val="00A95CED"/>
    <w:rsid w:val="00A968B4"/>
    <w:rsid w:val="00A973C5"/>
    <w:rsid w:val="00A9775A"/>
    <w:rsid w:val="00AA1407"/>
    <w:rsid w:val="00AA5165"/>
    <w:rsid w:val="00AA56A3"/>
    <w:rsid w:val="00AA59AE"/>
    <w:rsid w:val="00AA6EB2"/>
    <w:rsid w:val="00AB0E0A"/>
    <w:rsid w:val="00AB35D0"/>
    <w:rsid w:val="00AB42BB"/>
    <w:rsid w:val="00AB5768"/>
    <w:rsid w:val="00AC08AB"/>
    <w:rsid w:val="00AC0C63"/>
    <w:rsid w:val="00AC5D98"/>
    <w:rsid w:val="00AD0B16"/>
    <w:rsid w:val="00AD1440"/>
    <w:rsid w:val="00AD2114"/>
    <w:rsid w:val="00AD579B"/>
    <w:rsid w:val="00AD59AE"/>
    <w:rsid w:val="00AD6F8A"/>
    <w:rsid w:val="00AD7B46"/>
    <w:rsid w:val="00AE1AE9"/>
    <w:rsid w:val="00AE2984"/>
    <w:rsid w:val="00AE39D8"/>
    <w:rsid w:val="00AE45FA"/>
    <w:rsid w:val="00AE5385"/>
    <w:rsid w:val="00AE548F"/>
    <w:rsid w:val="00AE661D"/>
    <w:rsid w:val="00AE6A65"/>
    <w:rsid w:val="00AE7D85"/>
    <w:rsid w:val="00AF264E"/>
    <w:rsid w:val="00AF338E"/>
    <w:rsid w:val="00AF6B5F"/>
    <w:rsid w:val="00AF6F27"/>
    <w:rsid w:val="00B01A3E"/>
    <w:rsid w:val="00B03B11"/>
    <w:rsid w:val="00B04C4C"/>
    <w:rsid w:val="00B073B0"/>
    <w:rsid w:val="00B134C1"/>
    <w:rsid w:val="00B149AD"/>
    <w:rsid w:val="00B16635"/>
    <w:rsid w:val="00B16FB6"/>
    <w:rsid w:val="00B1753A"/>
    <w:rsid w:val="00B179F3"/>
    <w:rsid w:val="00B17AD5"/>
    <w:rsid w:val="00B212C7"/>
    <w:rsid w:val="00B2311F"/>
    <w:rsid w:val="00B25A20"/>
    <w:rsid w:val="00B30017"/>
    <w:rsid w:val="00B34489"/>
    <w:rsid w:val="00B358D2"/>
    <w:rsid w:val="00B35F09"/>
    <w:rsid w:val="00B43DF5"/>
    <w:rsid w:val="00B440FB"/>
    <w:rsid w:val="00B4674F"/>
    <w:rsid w:val="00B517FB"/>
    <w:rsid w:val="00B63CFC"/>
    <w:rsid w:val="00B6490C"/>
    <w:rsid w:val="00B6637F"/>
    <w:rsid w:val="00B67595"/>
    <w:rsid w:val="00B7140C"/>
    <w:rsid w:val="00B72AD9"/>
    <w:rsid w:val="00B7493D"/>
    <w:rsid w:val="00B774EA"/>
    <w:rsid w:val="00B77B5E"/>
    <w:rsid w:val="00B813B4"/>
    <w:rsid w:val="00B81979"/>
    <w:rsid w:val="00B81A6C"/>
    <w:rsid w:val="00B84179"/>
    <w:rsid w:val="00B854EC"/>
    <w:rsid w:val="00B92B12"/>
    <w:rsid w:val="00B948DA"/>
    <w:rsid w:val="00B9609E"/>
    <w:rsid w:val="00B96BF8"/>
    <w:rsid w:val="00BA5863"/>
    <w:rsid w:val="00BA7F18"/>
    <w:rsid w:val="00BB164F"/>
    <w:rsid w:val="00BB2166"/>
    <w:rsid w:val="00BB3524"/>
    <w:rsid w:val="00BB3A46"/>
    <w:rsid w:val="00BC1103"/>
    <w:rsid w:val="00BC4F0F"/>
    <w:rsid w:val="00BC6DE8"/>
    <w:rsid w:val="00BD2538"/>
    <w:rsid w:val="00BD25E2"/>
    <w:rsid w:val="00BD2EB2"/>
    <w:rsid w:val="00BE0499"/>
    <w:rsid w:val="00BE0705"/>
    <w:rsid w:val="00BE7463"/>
    <w:rsid w:val="00BE7950"/>
    <w:rsid w:val="00BF0449"/>
    <w:rsid w:val="00BF0A63"/>
    <w:rsid w:val="00BF18D0"/>
    <w:rsid w:val="00BF1C69"/>
    <w:rsid w:val="00BF2186"/>
    <w:rsid w:val="00BF2997"/>
    <w:rsid w:val="00BF4276"/>
    <w:rsid w:val="00BF57B3"/>
    <w:rsid w:val="00BF72F9"/>
    <w:rsid w:val="00BF7C45"/>
    <w:rsid w:val="00C01713"/>
    <w:rsid w:val="00C04127"/>
    <w:rsid w:val="00C07907"/>
    <w:rsid w:val="00C1357D"/>
    <w:rsid w:val="00C13BBF"/>
    <w:rsid w:val="00C23085"/>
    <w:rsid w:val="00C2583E"/>
    <w:rsid w:val="00C25F66"/>
    <w:rsid w:val="00C278E9"/>
    <w:rsid w:val="00C35AF9"/>
    <w:rsid w:val="00C432A3"/>
    <w:rsid w:val="00C44051"/>
    <w:rsid w:val="00C46A3B"/>
    <w:rsid w:val="00C47DFF"/>
    <w:rsid w:val="00C50454"/>
    <w:rsid w:val="00C50761"/>
    <w:rsid w:val="00C525FC"/>
    <w:rsid w:val="00C55986"/>
    <w:rsid w:val="00C56C03"/>
    <w:rsid w:val="00C579D0"/>
    <w:rsid w:val="00C57A8A"/>
    <w:rsid w:val="00C57FE8"/>
    <w:rsid w:val="00C65216"/>
    <w:rsid w:val="00C6549A"/>
    <w:rsid w:val="00C74B57"/>
    <w:rsid w:val="00C77131"/>
    <w:rsid w:val="00C80D35"/>
    <w:rsid w:val="00C81186"/>
    <w:rsid w:val="00C813BD"/>
    <w:rsid w:val="00C83C28"/>
    <w:rsid w:val="00C8483C"/>
    <w:rsid w:val="00C84D99"/>
    <w:rsid w:val="00C90D26"/>
    <w:rsid w:val="00C915BF"/>
    <w:rsid w:val="00C9196B"/>
    <w:rsid w:val="00C925BB"/>
    <w:rsid w:val="00C95133"/>
    <w:rsid w:val="00C96123"/>
    <w:rsid w:val="00C9718E"/>
    <w:rsid w:val="00C97E32"/>
    <w:rsid w:val="00CA10E5"/>
    <w:rsid w:val="00CA137A"/>
    <w:rsid w:val="00CA57EB"/>
    <w:rsid w:val="00CA7BD8"/>
    <w:rsid w:val="00CB0248"/>
    <w:rsid w:val="00CB10CB"/>
    <w:rsid w:val="00CB32EB"/>
    <w:rsid w:val="00CB3B33"/>
    <w:rsid w:val="00CB6A62"/>
    <w:rsid w:val="00CB736B"/>
    <w:rsid w:val="00CC1C17"/>
    <w:rsid w:val="00CC3D43"/>
    <w:rsid w:val="00CD1BDF"/>
    <w:rsid w:val="00CD2998"/>
    <w:rsid w:val="00CD64BC"/>
    <w:rsid w:val="00CE2194"/>
    <w:rsid w:val="00CE708E"/>
    <w:rsid w:val="00CF0956"/>
    <w:rsid w:val="00CF11B0"/>
    <w:rsid w:val="00D01D9A"/>
    <w:rsid w:val="00D0236C"/>
    <w:rsid w:val="00D029B6"/>
    <w:rsid w:val="00D12035"/>
    <w:rsid w:val="00D141F8"/>
    <w:rsid w:val="00D167A3"/>
    <w:rsid w:val="00D17937"/>
    <w:rsid w:val="00D2284D"/>
    <w:rsid w:val="00D22C95"/>
    <w:rsid w:val="00D27241"/>
    <w:rsid w:val="00D27FC0"/>
    <w:rsid w:val="00D30822"/>
    <w:rsid w:val="00D3685C"/>
    <w:rsid w:val="00D37C5F"/>
    <w:rsid w:val="00D37E0D"/>
    <w:rsid w:val="00D4048A"/>
    <w:rsid w:val="00D41906"/>
    <w:rsid w:val="00D41CC9"/>
    <w:rsid w:val="00D46362"/>
    <w:rsid w:val="00D47C75"/>
    <w:rsid w:val="00D52898"/>
    <w:rsid w:val="00D60A6D"/>
    <w:rsid w:val="00D64BC7"/>
    <w:rsid w:val="00D675BC"/>
    <w:rsid w:val="00D67DFC"/>
    <w:rsid w:val="00D71E50"/>
    <w:rsid w:val="00D7239E"/>
    <w:rsid w:val="00D8273B"/>
    <w:rsid w:val="00D827B1"/>
    <w:rsid w:val="00D847F1"/>
    <w:rsid w:val="00D851AD"/>
    <w:rsid w:val="00D862A3"/>
    <w:rsid w:val="00D87021"/>
    <w:rsid w:val="00D93517"/>
    <w:rsid w:val="00D94967"/>
    <w:rsid w:val="00D9513B"/>
    <w:rsid w:val="00D95848"/>
    <w:rsid w:val="00D9590A"/>
    <w:rsid w:val="00D96C83"/>
    <w:rsid w:val="00D976F4"/>
    <w:rsid w:val="00D979D3"/>
    <w:rsid w:val="00DA1AB1"/>
    <w:rsid w:val="00DA4315"/>
    <w:rsid w:val="00DA46EC"/>
    <w:rsid w:val="00DA4A85"/>
    <w:rsid w:val="00DA76D2"/>
    <w:rsid w:val="00DA7FCD"/>
    <w:rsid w:val="00DB02A5"/>
    <w:rsid w:val="00DB03A3"/>
    <w:rsid w:val="00DB0A75"/>
    <w:rsid w:val="00DB1BCE"/>
    <w:rsid w:val="00DB6165"/>
    <w:rsid w:val="00DC06DE"/>
    <w:rsid w:val="00DC2F6C"/>
    <w:rsid w:val="00DC4004"/>
    <w:rsid w:val="00DC4397"/>
    <w:rsid w:val="00DC4B9D"/>
    <w:rsid w:val="00DC700A"/>
    <w:rsid w:val="00DD02AA"/>
    <w:rsid w:val="00DD405C"/>
    <w:rsid w:val="00DD75F3"/>
    <w:rsid w:val="00DD77CE"/>
    <w:rsid w:val="00DE2FA6"/>
    <w:rsid w:val="00DE3091"/>
    <w:rsid w:val="00DE5328"/>
    <w:rsid w:val="00DE77A7"/>
    <w:rsid w:val="00DF192D"/>
    <w:rsid w:val="00DF1F1B"/>
    <w:rsid w:val="00DF2179"/>
    <w:rsid w:val="00DF224B"/>
    <w:rsid w:val="00DF26CA"/>
    <w:rsid w:val="00DF4F4D"/>
    <w:rsid w:val="00DF5CEC"/>
    <w:rsid w:val="00DF718C"/>
    <w:rsid w:val="00E00E3F"/>
    <w:rsid w:val="00E00FC0"/>
    <w:rsid w:val="00E01417"/>
    <w:rsid w:val="00E016A9"/>
    <w:rsid w:val="00E018D9"/>
    <w:rsid w:val="00E0375C"/>
    <w:rsid w:val="00E03DA9"/>
    <w:rsid w:val="00E047D9"/>
    <w:rsid w:val="00E050CF"/>
    <w:rsid w:val="00E16528"/>
    <w:rsid w:val="00E22882"/>
    <w:rsid w:val="00E30024"/>
    <w:rsid w:val="00E316A6"/>
    <w:rsid w:val="00E335DA"/>
    <w:rsid w:val="00E34E33"/>
    <w:rsid w:val="00E35BDB"/>
    <w:rsid w:val="00E36B77"/>
    <w:rsid w:val="00E36EA8"/>
    <w:rsid w:val="00E37ABD"/>
    <w:rsid w:val="00E4117D"/>
    <w:rsid w:val="00E45994"/>
    <w:rsid w:val="00E46245"/>
    <w:rsid w:val="00E47C86"/>
    <w:rsid w:val="00E502A7"/>
    <w:rsid w:val="00E52B24"/>
    <w:rsid w:val="00E53514"/>
    <w:rsid w:val="00E60A55"/>
    <w:rsid w:val="00E642BF"/>
    <w:rsid w:val="00E657E6"/>
    <w:rsid w:val="00E65D64"/>
    <w:rsid w:val="00E660C4"/>
    <w:rsid w:val="00E700CE"/>
    <w:rsid w:val="00E8139F"/>
    <w:rsid w:val="00E83F0C"/>
    <w:rsid w:val="00E85350"/>
    <w:rsid w:val="00E91087"/>
    <w:rsid w:val="00E92DC4"/>
    <w:rsid w:val="00E95ED3"/>
    <w:rsid w:val="00E9733B"/>
    <w:rsid w:val="00EA539A"/>
    <w:rsid w:val="00EA60EF"/>
    <w:rsid w:val="00EA7821"/>
    <w:rsid w:val="00EB2E47"/>
    <w:rsid w:val="00EB37C0"/>
    <w:rsid w:val="00EB5190"/>
    <w:rsid w:val="00EB53A2"/>
    <w:rsid w:val="00EB6C8A"/>
    <w:rsid w:val="00EB71D1"/>
    <w:rsid w:val="00EB7CD4"/>
    <w:rsid w:val="00EC640F"/>
    <w:rsid w:val="00ED2C50"/>
    <w:rsid w:val="00ED5890"/>
    <w:rsid w:val="00ED6832"/>
    <w:rsid w:val="00ED734A"/>
    <w:rsid w:val="00EE2879"/>
    <w:rsid w:val="00EE2C31"/>
    <w:rsid w:val="00EE3BF6"/>
    <w:rsid w:val="00EF129D"/>
    <w:rsid w:val="00EF17AC"/>
    <w:rsid w:val="00F00251"/>
    <w:rsid w:val="00F00BF6"/>
    <w:rsid w:val="00F00E79"/>
    <w:rsid w:val="00F01226"/>
    <w:rsid w:val="00F01F77"/>
    <w:rsid w:val="00F0381B"/>
    <w:rsid w:val="00F03E0B"/>
    <w:rsid w:val="00F04A18"/>
    <w:rsid w:val="00F06323"/>
    <w:rsid w:val="00F0718C"/>
    <w:rsid w:val="00F07D74"/>
    <w:rsid w:val="00F1232B"/>
    <w:rsid w:val="00F13500"/>
    <w:rsid w:val="00F14DF7"/>
    <w:rsid w:val="00F16631"/>
    <w:rsid w:val="00F1675B"/>
    <w:rsid w:val="00F17787"/>
    <w:rsid w:val="00F17A4D"/>
    <w:rsid w:val="00F22541"/>
    <w:rsid w:val="00F2292D"/>
    <w:rsid w:val="00F22A92"/>
    <w:rsid w:val="00F2595B"/>
    <w:rsid w:val="00F3146F"/>
    <w:rsid w:val="00F36E33"/>
    <w:rsid w:val="00F472A3"/>
    <w:rsid w:val="00F5268A"/>
    <w:rsid w:val="00F53807"/>
    <w:rsid w:val="00F54701"/>
    <w:rsid w:val="00F614D0"/>
    <w:rsid w:val="00F62430"/>
    <w:rsid w:val="00F649D8"/>
    <w:rsid w:val="00F6704F"/>
    <w:rsid w:val="00F70EEC"/>
    <w:rsid w:val="00F712CE"/>
    <w:rsid w:val="00F80714"/>
    <w:rsid w:val="00F80742"/>
    <w:rsid w:val="00F82322"/>
    <w:rsid w:val="00F831B1"/>
    <w:rsid w:val="00F86FE9"/>
    <w:rsid w:val="00F903F1"/>
    <w:rsid w:val="00F9150C"/>
    <w:rsid w:val="00F931C2"/>
    <w:rsid w:val="00F94D93"/>
    <w:rsid w:val="00F955DA"/>
    <w:rsid w:val="00F96296"/>
    <w:rsid w:val="00F96F2C"/>
    <w:rsid w:val="00FA01E8"/>
    <w:rsid w:val="00FA23DD"/>
    <w:rsid w:val="00FA41A2"/>
    <w:rsid w:val="00FA445D"/>
    <w:rsid w:val="00FA4473"/>
    <w:rsid w:val="00FA45F6"/>
    <w:rsid w:val="00FB0C20"/>
    <w:rsid w:val="00FB23E5"/>
    <w:rsid w:val="00FB4401"/>
    <w:rsid w:val="00FB4A6B"/>
    <w:rsid w:val="00FB4CE0"/>
    <w:rsid w:val="00FC245F"/>
    <w:rsid w:val="00FC3D24"/>
    <w:rsid w:val="00FC4936"/>
    <w:rsid w:val="00FC5CEF"/>
    <w:rsid w:val="00FD3C20"/>
    <w:rsid w:val="00FD4B7E"/>
    <w:rsid w:val="00FE1BB2"/>
    <w:rsid w:val="00FE4713"/>
    <w:rsid w:val="00FE637C"/>
    <w:rsid w:val="00FE6CF9"/>
    <w:rsid w:val="00FF1BC5"/>
    <w:rsid w:val="00FF3E04"/>
    <w:rsid w:val="00FF70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88575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362C0"/>
    <w:pPr>
      <w:spacing w:after="200"/>
    </w:pPr>
    <w:rPr>
      <w:i/>
      <w:iCs/>
      <w:color w:val="575F6D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8139F"/>
    <w:rPr>
      <w:color w:val="D261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516</TotalTime>
  <Pages>4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Erwin</cp:lastModifiedBy>
  <cp:revision>1694</cp:revision>
  <dcterms:created xsi:type="dcterms:W3CDTF">2017-10-20T05:51:00Z</dcterms:created>
  <dcterms:modified xsi:type="dcterms:W3CDTF">2023-09-01T04:07:00Z</dcterms:modified>
</cp:coreProperties>
</file>