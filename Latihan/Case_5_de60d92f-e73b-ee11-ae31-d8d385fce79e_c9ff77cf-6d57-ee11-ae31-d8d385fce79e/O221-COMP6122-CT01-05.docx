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37E494B4"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8B6DB8D" w14:textId="77777777" w:rsidR="006117AA" w:rsidRPr="00B67595" w:rsidRDefault="006117AA" w:rsidP="006117AA">
            <w:pPr>
              <w:rPr>
                <w:rFonts w:asciiTheme="majorHAnsi" w:eastAsiaTheme="majorEastAsia" w:hAnsiTheme="majorHAnsi" w:cstheme="majorBidi"/>
                <w:b/>
                <w:bCs/>
                <w:iCs/>
              </w:rPr>
            </w:pPr>
            <w:r>
              <w:rPr>
                <w:rFonts w:ascii="Arial Narrow" w:hAnsi="Arial Narrow" w:cs="Tahoma"/>
                <w:sz w:val="36"/>
              </w:rPr>
              <w:t>COMP6122 | COMP6122001</w:t>
            </w:r>
          </w:p>
          <w:p w14:paraId="36656A16" w14:textId="4A11B1A0" w:rsidR="00235C36" w:rsidRPr="00AE2984" w:rsidRDefault="006117AA" w:rsidP="006117AA">
            <w:pPr>
              <w:pStyle w:val="Header"/>
              <w:rPr>
                <w:rFonts w:ascii="Arial Narrow" w:hAnsi="Arial Narrow" w:cs="Tahoma"/>
                <w:sz w:val="36"/>
              </w:rPr>
            </w:pPr>
            <w:r>
              <w:rPr>
                <w:rFonts w:ascii="Arial Narrow" w:hAnsi="Arial Narrow" w:cs="Tahoma"/>
                <w:sz w:val="36"/>
              </w:rPr>
              <w:t>Framework Layer Architecture</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1880E2F" w:rsidR="00F80742" w:rsidRPr="00DF718C" w:rsidRDefault="006B4B2C"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D1EDD1F" w:rsidR="000732DF" w:rsidRPr="0036420F" w:rsidRDefault="00E0789F" w:rsidP="000732DF">
            <w:pPr>
              <w:jc w:val="right"/>
              <w:rPr>
                <w:rFonts w:ascii="Arial" w:hAnsi="Arial" w:cs="Arial"/>
                <w:b/>
                <w:sz w:val="20"/>
              </w:rPr>
            </w:pPr>
            <w:r w:rsidRPr="00E0789F">
              <w:rPr>
                <w:rFonts w:ascii="Arial" w:hAnsi="Arial" w:cs="Arial"/>
                <w:b/>
                <w:sz w:val="20"/>
              </w:rPr>
              <w:t>O221-COMP6122-CT01-05</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60F968A" w:rsidR="00535DA7" w:rsidRPr="00181F5E"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181F5E">
              <w:rPr>
                <w:rFonts w:ascii="Arial" w:hAnsi="Arial" w:cs="Arial"/>
                <w:i/>
                <w:sz w:val="18"/>
                <w:szCs w:val="18"/>
              </w:rPr>
              <w:t>2021</w:t>
            </w:r>
            <w:r w:rsidRPr="008B08C6">
              <w:rPr>
                <w:rFonts w:ascii="Arial" w:hAnsi="Arial" w:cs="Arial"/>
                <w:i/>
                <w:sz w:val="18"/>
                <w:szCs w:val="18"/>
                <w:lang w:val="id-ID"/>
              </w:rPr>
              <w:t>/</w:t>
            </w:r>
            <w:r w:rsidR="00181F5E">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16ADB039" w14:textId="77777777" w:rsidR="00F37F1A" w:rsidRDefault="00F37F1A" w:rsidP="001C1093">
      <w:pPr>
        <w:rPr>
          <w:lang w:val="id-ID"/>
        </w:rPr>
      </w:pPr>
    </w:p>
    <w:p w14:paraId="572741E6" w14:textId="77777777" w:rsidR="004220EA" w:rsidRPr="00141684" w:rsidRDefault="004220EA" w:rsidP="003F06F0">
      <w:pPr>
        <w:spacing w:line="360" w:lineRule="auto"/>
        <w:rPr>
          <w:b/>
        </w:rPr>
      </w:pPr>
      <w:r w:rsidRPr="00141684">
        <w:rPr>
          <w:b/>
        </w:rPr>
        <w:t>Learning Outcome</w:t>
      </w:r>
    </w:p>
    <w:p w14:paraId="18180806" w14:textId="7938CF29" w:rsidR="004220EA" w:rsidRPr="003C7AD1" w:rsidRDefault="004220EA" w:rsidP="004220EA">
      <w:pPr>
        <w:numPr>
          <w:ilvl w:val="0"/>
          <w:numId w:val="7"/>
        </w:numPr>
        <w:tabs>
          <w:tab w:val="clear" w:pos="720"/>
        </w:tabs>
        <w:spacing w:line="360" w:lineRule="auto"/>
        <w:ind w:left="360"/>
        <w:jc w:val="both"/>
        <w:rPr>
          <w:lang w:val="sv-SE"/>
        </w:rPr>
      </w:pPr>
      <w:r w:rsidRPr="00141684">
        <w:t xml:space="preserve">LO1 – </w:t>
      </w:r>
      <w:r w:rsidR="00C805E3" w:rsidRPr="00C805E3">
        <w:t xml:space="preserve">describe use of design pattern in </w:t>
      </w:r>
      <w:proofErr w:type="gramStart"/>
      <w:r w:rsidR="00C805E3" w:rsidRPr="00C805E3">
        <w:t>java</w:t>
      </w:r>
      <w:proofErr w:type="gramEnd"/>
    </w:p>
    <w:p w14:paraId="140BC1C9" w14:textId="099002DE" w:rsidR="004220EA" w:rsidRPr="00667FA7" w:rsidRDefault="004220EA" w:rsidP="00AB7EB8">
      <w:pPr>
        <w:numPr>
          <w:ilvl w:val="0"/>
          <w:numId w:val="7"/>
        </w:numPr>
        <w:tabs>
          <w:tab w:val="clear" w:pos="720"/>
        </w:tabs>
        <w:suppressAutoHyphens/>
        <w:spacing w:line="360" w:lineRule="auto"/>
        <w:ind w:left="360"/>
        <w:jc w:val="both"/>
        <w:rPr>
          <w:rFonts w:eastAsia="Times New Roman"/>
        </w:rPr>
      </w:pPr>
      <w:r>
        <w:t xml:space="preserve">LO2 – </w:t>
      </w:r>
      <w:r w:rsidR="00C805E3" w:rsidRPr="00C805E3">
        <w:t xml:space="preserve">apply design pattern in </w:t>
      </w:r>
      <w:proofErr w:type="gramStart"/>
      <w:r w:rsidR="00C805E3" w:rsidRPr="00C805E3">
        <w:t>java</w:t>
      </w:r>
      <w:proofErr w:type="gramEnd"/>
    </w:p>
    <w:p w14:paraId="74CAA708" w14:textId="77777777" w:rsidR="00667FA7" w:rsidRPr="00C805E3" w:rsidRDefault="00667FA7" w:rsidP="00667FA7">
      <w:pPr>
        <w:suppressAutoHyphens/>
        <w:spacing w:line="360" w:lineRule="auto"/>
        <w:jc w:val="both"/>
        <w:rPr>
          <w:rFonts w:eastAsia="Times New Roman"/>
        </w:rPr>
      </w:pPr>
    </w:p>
    <w:p w14:paraId="2215F0FF" w14:textId="77777777" w:rsidR="004220EA" w:rsidRPr="00141684" w:rsidRDefault="004220EA" w:rsidP="004220EA">
      <w:pPr>
        <w:suppressAutoHyphens/>
        <w:spacing w:line="360" w:lineRule="auto"/>
        <w:rPr>
          <w:rFonts w:eastAsia="Times New Roman"/>
          <w:b/>
        </w:rPr>
      </w:pPr>
      <w:r w:rsidRPr="00141684">
        <w:rPr>
          <w:rFonts w:eastAsia="Times New Roman"/>
          <w:b/>
        </w:rPr>
        <w:t>Topic</w:t>
      </w:r>
    </w:p>
    <w:p w14:paraId="3ECB2A39" w14:textId="5EB5C3FF" w:rsidR="004220EA" w:rsidRPr="00141684" w:rsidRDefault="004220EA" w:rsidP="004220EA">
      <w:pPr>
        <w:numPr>
          <w:ilvl w:val="0"/>
          <w:numId w:val="7"/>
        </w:numPr>
        <w:tabs>
          <w:tab w:val="clear" w:pos="720"/>
        </w:tabs>
        <w:spacing w:line="360" w:lineRule="auto"/>
        <w:ind w:left="360"/>
        <w:jc w:val="both"/>
      </w:pPr>
      <w:r w:rsidRPr="00141684">
        <w:t xml:space="preserve">Session </w:t>
      </w:r>
      <w:r w:rsidR="00A7326F">
        <w:t>5</w:t>
      </w:r>
      <w:r w:rsidRPr="00141684">
        <w:t xml:space="preserve"> – </w:t>
      </w:r>
      <w:r w:rsidR="00A7326F">
        <w:t xml:space="preserve">Structural </w:t>
      </w:r>
      <w:r>
        <w:t>Design Pattern I</w:t>
      </w:r>
    </w:p>
    <w:p w14:paraId="131FA068" w14:textId="77777777" w:rsidR="004220EA" w:rsidRPr="00141684" w:rsidRDefault="004220EA" w:rsidP="004220EA">
      <w:pPr>
        <w:spacing w:line="360" w:lineRule="auto"/>
        <w:jc w:val="both"/>
      </w:pPr>
    </w:p>
    <w:p w14:paraId="3F596523" w14:textId="77777777" w:rsidR="004220EA" w:rsidRPr="00141684" w:rsidRDefault="004220EA" w:rsidP="004220EA">
      <w:pPr>
        <w:pStyle w:val="Heading2"/>
        <w:spacing w:before="0" w:line="360" w:lineRule="auto"/>
        <w:rPr>
          <w:rFonts w:ascii="Times New Roman" w:hAnsi="Times New Roman" w:cs="Times New Roman"/>
          <w:color w:val="auto"/>
          <w:sz w:val="24"/>
          <w:szCs w:val="24"/>
        </w:rPr>
      </w:pPr>
      <w:proofErr w:type="gramStart"/>
      <w:r w:rsidRPr="00141684">
        <w:rPr>
          <w:rFonts w:ascii="Times New Roman" w:hAnsi="Times New Roman" w:cs="Times New Roman"/>
          <w:color w:val="auto"/>
          <w:sz w:val="24"/>
          <w:szCs w:val="24"/>
        </w:rPr>
        <w:t>Sub Topics</w:t>
      </w:r>
      <w:proofErr w:type="gramEnd"/>
    </w:p>
    <w:p w14:paraId="6389C1C2" w14:textId="0971CF57" w:rsidR="004220EA" w:rsidRPr="001E0FA3" w:rsidRDefault="00A7326F" w:rsidP="004220EA">
      <w:pPr>
        <w:numPr>
          <w:ilvl w:val="0"/>
          <w:numId w:val="7"/>
        </w:numPr>
        <w:tabs>
          <w:tab w:val="clear" w:pos="720"/>
        </w:tabs>
        <w:spacing w:line="360" w:lineRule="auto"/>
        <w:ind w:left="360"/>
        <w:jc w:val="both"/>
      </w:pPr>
      <w:r>
        <w:t>Adapter</w:t>
      </w:r>
    </w:p>
    <w:p w14:paraId="04496FFB" w14:textId="37347D36" w:rsidR="00933853" w:rsidRDefault="00933853" w:rsidP="00933853">
      <w:pPr>
        <w:jc w:val="both"/>
        <w:rPr>
          <w:b/>
          <w:lang w:val="id-ID"/>
        </w:rPr>
      </w:pPr>
    </w:p>
    <w:p w14:paraId="4EC9C654" w14:textId="77777777" w:rsidR="007B3ED9" w:rsidRDefault="007B3ED9">
      <w:pPr>
        <w:spacing w:after="200" w:line="276" w:lineRule="auto"/>
        <w:rPr>
          <w:b/>
        </w:rPr>
      </w:pPr>
      <w:r>
        <w:rPr>
          <w:b/>
        </w:rPr>
        <w:br w:type="page"/>
      </w:r>
    </w:p>
    <w:p w14:paraId="73B452A9" w14:textId="787C2CA6" w:rsidR="00933853" w:rsidRPr="0059466F" w:rsidRDefault="00933853" w:rsidP="0059466F">
      <w:pPr>
        <w:pStyle w:val="ListParagraph"/>
        <w:numPr>
          <w:ilvl w:val="0"/>
          <w:numId w:val="24"/>
        </w:numPr>
        <w:spacing w:before="120" w:line="360" w:lineRule="auto"/>
        <w:ind w:left="426" w:hanging="426"/>
        <w:jc w:val="both"/>
        <w:rPr>
          <w:b/>
        </w:rPr>
      </w:pPr>
      <w:r w:rsidRPr="0059466F">
        <w:rPr>
          <w:b/>
        </w:rPr>
        <w:lastRenderedPageBreak/>
        <w:t>Adapter Pattern</w:t>
      </w:r>
    </w:p>
    <w:p w14:paraId="60523896" w14:textId="3EEC0C6B" w:rsidR="00933853" w:rsidRPr="00933853" w:rsidRDefault="00933853" w:rsidP="0059466F">
      <w:pPr>
        <w:spacing w:before="120" w:line="360" w:lineRule="auto"/>
        <w:ind w:left="426" w:firstLine="720"/>
        <w:jc w:val="both"/>
        <w:rPr>
          <w:bCs/>
        </w:rPr>
      </w:pPr>
      <w:proofErr w:type="gramStart"/>
      <w:r w:rsidRPr="00933853">
        <w:rPr>
          <w:bCs/>
        </w:rPr>
        <w:t>Adapter</w:t>
      </w:r>
      <w:proofErr w:type="gramEnd"/>
      <w:r w:rsidRPr="00933853">
        <w:rPr>
          <w:bCs/>
        </w:rPr>
        <w:t xml:space="preserve"> is a structural design pattern that allows objects with incompatible interfaces to collaborate.</w:t>
      </w:r>
      <w:r>
        <w:rPr>
          <w:bCs/>
        </w:rPr>
        <w:t xml:space="preserve"> </w:t>
      </w:r>
      <w:r w:rsidRPr="00933853">
        <w:rPr>
          <w:bCs/>
        </w:rPr>
        <w:t>You can create an adapter. This is a special object that converts the interface of one object so that another object can understand it.</w:t>
      </w:r>
    </w:p>
    <w:p w14:paraId="21CC4B78" w14:textId="53BA2671" w:rsidR="005B66A9" w:rsidRDefault="00933853" w:rsidP="0059466F">
      <w:pPr>
        <w:spacing w:before="120" w:line="360" w:lineRule="auto"/>
        <w:ind w:left="426" w:firstLine="720"/>
        <w:jc w:val="both"/>
        <w:rPr>
          <w:bCs/>
        </w:rPr>
      </w:pPr>
      <w:r w:rsidRPr="00933853">
        <w:rPr>
          <w:bCs/>
        </w:rPr>
        <w:t xml:space="preserve">An adapter wraps one of the objects to hide the complexity of conversion happening behind the scenes. The wrapped object isn’t even aware of the adapter. For example, you can wrap an object that operates in meters and kilometers with an adapter that converts </w:t>
      </w:r>
      <w:proofErr w:type="gramStart"/>
      <w:r w:rsidRPr="00933853">
        <w:rPr>
          <w:bCs/>
        </w:rPr>
        <w:t>all of</w:t>
      </w:r>
      <w:proofErr w:type="gramEnd"/>
      <w:r w:rsidRPr="00933853">
        <w:rPr>
          <w:bCs/>
        </w:rPr>
        <w:t xml:space="preserve"> the data to imperial units such as feet and miles.</w:t>
      </w:r>
    </w:p>
    <w:p w14:paraId="719187FA" w14:textId="77777777" w:rsidR="008C0EDF" w:rsidRPr="00337E2B" w:rsidRDefault="008C0EDF" w:rsidP="00337E2B">
      <w:pPr>
        <w:spacing w:before="120" w:line="360" w:lineRule="auto"/>
        <w:jc w:val="both"/>
        <w:rPr>
          <w:bCs/>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3ECE9906" w14:textId="274737C5" w:rsidR="00643F75" w:rsidRDefault="004B47B5" w:rsidP="00643F75">
      <w:pPr>
        <w:rPr>
          <w:i/>
          <w:sz w:val="16"/>
          <w:lang w:val="id-ID"/>
        </w:rPr>
      </w:pPr>
      <w:r w:rsidRPr="001E4042">
        <w:rPr>
          <w:i/>
          <w:sz w:val="16"/>
          <w:lang w:val="id-ID"/>
        </w:rPr>
        <w:t>Case</w:t>
      </w:r>
    </w:p>
    <w:p w14:paraId="16D13FD1" w14:textId="4771D9AC" w:rsidR="00BC6DE8" w:rsidRDefault="00B37DC0" w:rsidP="00DA46EC">
      <w:pPr>
        <w:spacing w:after="240" w:line="360" w:lineRule="auto"/>
        <w:jc w:val="center"/>
        <w:rPr>
          <w:b/>
          <w:bCs/>
        </w:rPr>
      </w:pPr>
      <w:r>
        <w:rPr>
          <w:b/>
          <w:bCs/>
        </w:rPr>
        <w:t>Angel Adventure</w:t>
      </w:r>
    </w:p>
    <w:p w14:paraId="4CA6E502" w14:textId="046A4A2B" w:rsidR="00EC31AC" w:rsidRDefault="002E7473" w:rsidP="00D74551">
      <w:pPr>
        <w:spacing w:after="240" w:line="360" w:lineRule="auto"/>
        <w:ind w:firstLine="720"/>
        <w:jc w:val="both"/>
      </w:pPr>
      <w:r>
        <w:t>Angel</w:t>
      </w:r>
      <w:r w:rsidR="00160772">
        <w:t xml:space="preserve"> Adventure is a very simple RPG (Role</w:t>
      </w:r>
      <w:r w:rsidR="00F33362">
        <w:t>-</w:t>
      </w:r>
      <w:r w:rsidR="00160772">
        <w:t xml:space="preserve">Playing </w:t>
      </w:r>
      <w:r w:rsidR="008B1E7E">
        <w:t>Game</w:t>
      </w:r>
      <w:r w:rsidR="00160772">
        <w:t>)</w:t>
      </w:r>
      <w:r w:rsidR="006918D1">
        <w:t>.</w:t>
      </w:r>
      <w:r w:rsidR="00506B5F">
        <w:t xml:space="preserve"> </w:t>
      </w:r>
      <w:r w:rsidR="003F50D0">
        <w:t>Currently</w:t>
      </w:r>
      <w:r w:rsidR="00A646C6">
        <w:t>,</w:t>
      </w:r>
      <w:r w:rsidR="003F50D0">
        <w:t xml:space="preserve"> the game only </w:t>
      </w:r>
      <w:r w:rsidR="00B03EF6">
        <w:t>has</w:t>
      </w:r>
      <w:r w:rsidR="003F50D0">
        <w:t xml:space="preserve"> one character</w:t>
      </w:r>
      <w:r w:rsidR="00A646C6">
        <w:t>,</w:t>
      </w:r>
      <w:r w:rsidR="00E277DA">
        <w:t xml:space="preserve"> and </w:t>
      </w:r>
      <w:r w:rsidR="001650CD">
        <w:t xml:space="preserve">the </w:t>
      </w:r>
      <w:r w:rsidR="001650CD" w:rsidRPr="00663602">
        <w:rPr>
          <w:b/>
          <w:bCs/>
        </w:rPr>
        <w:t>only one</w:t>
      </w:r>
      <w:r w:rsidR="00E277DA" w:rsidRPr="00663602">
        <w:rPr>
          <w:b/>
          <w:bCs/>
        </w:rPr>
        <w:t xml:space="preserve"> </w:t>
      </w:r>
      <w:r w:rsidR="00FF3030" w:rsidRPr="00663602">
        <w:rPr>
          <w:b/>
          <w:bCs/>
        </w:rPr>
        <w:t>compatible</w:t>
      </w:r>
      <w:r w:rsidR="00C954D9">
        <w:t xml:space="preserve"> </w:t>
      </w:r>
      <w:r w:rsidR="00A646C6">
        <w:t>with</w:t>
      </w:r>
      <w:r w:rsidR="00C954D9">
        <w:t xml:space="preserve"> the game</w:t>
      </w:r>
      <w:r w:rsidR="003F50D0">
        <w:t xml:space="preserve"> </w:t>
      </w:r>
      <w:r w:rsidR="00A576E3">
        <w:t>is</w:t>
      </w:r>
      <w:r w:rsidR="003F50D0">
        <w:t xml:space="preserve"> </w:t>
      </w:r>
      <w:r w:rsidR="003F50D0" w:rsidRPr="00B2384F">
        <w:rPr>
          <w:b/>
          <w:bCs/>
        </w:rPr>
        <w:t>Warrior</w:t>
      </w:r>
      <w:r w:rsidR="00513F3E" w:rsidRPr="00B2384F">
        <w:rPr>
          <w:b/>
          <w:bCs/>
        </w:rPr>
        <w:t xml:space="preserve"> </w:t>
      </w:r>
      <w:r w:rsidR="00513F3E" w:rsidRPr="007950ED">
        <w:t>(as a fighter)</w:t>
      </w:r>
      <w:r w:rsidR="003F50D0" w:rsidRPr="007950ED">
        <w:t>.</w:t>
      </w:r>
      <w:r w:rsidR="00EC6DD8" w:rsidRPr="007950ED">
        <w:t xml:space="preserve"> </w:t>
      </w:r>
      <w:r w:rsidR="00EC6DD8">
        <w:t>Angel as the senior</w:t>
      </w:r>
      <w:r w:rsidR="005B638B">
        <w:t xml:space="preserve"> ga</w:t>
      </w:r>
      <w:r w:rsidR="005157EA">
        <w:t>m</w:t>
      </w:r>
      <w:r w:rsidR="005B638B">
        <w:t>e</w:t>
      </w:r>
      <w:r w:rsidR="00EC6DD8">
        <w:t xml:space="preserve"> engineer</w:t>
      </w:r>
      <w:r w:rsidR="005B638B">
        <w:t xml:space="preserve"> of Angel Adventure</w:t>
      </w:r>
      <w:r w:rsidR="00E016B9">
        <w:t xml:space="preserve">, </w:t>
      </w:r>
      <w:r w:rsidR="00E646A0">
        <w:t xml:space="preserve">she just </w:t>
      </w:r>
      <w:r w:rsidR="00A51848">
        <w:t>creates</w:t>
      </w:r>
      <w:r w:rsidR="00E646A0">
        <w:t xml:space="preserve"> two </w:t>
      </w:r>
      <w:r w:rsidR="00F7479B">
        <w:t>types</w:t>
      </w:r>
      <w:r w:rsidR="00E646A0">
        <w:t xml:space="preserve"> of hero</w:t>
      </w:r>
      <w:r w:rsidR="00833E85">
        <w:t xml:space="preserve">, </w:t>
      </w:r>
      <w:proofErr w:type="gramStart"/>
      <w:r w:rsidR="00B2384F" w:rsidRPr="002C7213">
        <w:rPr>
          <w:b/>
          <w:bCs/>
        </w:rPr>
        <w:t>Gunner</w:t>
      </w:r>
      <w:proofErr w:type="gramEnd"/>
      <w:r w:rsidR="00B2384F" w:rsidRPr="002C7213">
        <w:rPr>
          <w:b/>
          <w:bCs/>
        </w:rPr>
        <w:t xml:space="preserve"> </w:t>
      </w:r>
      <w:r w:rsidR="00B2384F" w:rsidRPr="007950ED">
        <w:t>and</w:t>
      </w:r>
      <w:r w:rsidR="00B2384F" w:rsidRPr="002C7213">
        <w:rPr>
          <w:b/>
          <w:bCs/>
        </w:rPr>
        <w:t xml:space="preserve"> Black Mage</w:t>
      </w:r>
      <w:r w:rsidR="005A65D6">
        <w:t>.</w:t>
      </w:r>
      <w:r w:rsidR="00E405E7">
        <w:t xml:space="preserve"> </w:t>
      </w:r>
      <w:r w:rsidR="00CD6891">
        <w:t>You a</w:t>
      </w:r>
      <w:r w:rsidR="00DF1E83">
        <w:t>s the junior game engineer</w:t>
      </w:r>
      <w:r w:rsidR="00FB6310">
        <w:t>.</w:t>
      </w:r>
      <w:r w:rsidR="00D969F1">
        <w:t xml:space="preserve"> </w:t>
      </w:r>
      <w:proofErr w:type="gramStart"/>
      <w:r w:rsidR="00D969F1">
        <w:t>she</w:t>
      </w:r>
      <w:proofErr w:type="gramEnd"/>
      <w:r w:rsidR="00D969F1">
        <w:t xml:space="preserve"> asks you to help her to </w:t>
      </w:r>
      <w:r w:rsidR="00D969F1" w:rsidRPr="007950ED">
        <w:t xml:space="preserve">make </w:t>
      </w:r>
      <w:r w:rsidR="0097140E" w:rsidRPr="007950ED">
        <w:t xml:space="preserve">the </w:t>
      </w:r>
      <w:r w:rsidR="00D969F1" w:rsidRPr="007950ED">
        <w:t xml:space="preserve">Gunner and Black Mage </w:t>
      </w:r>
      <w:r w:rsidR="00F67D24" w:rsidRPr="007950ED">
        <w:t>are</w:t>
      </w:r>
      <w:r w:rsidR="00D969F1" w:rsidRPr="00363EAF">
        <w:rPr>
          <w:b/>
          <w:bCs/>
        </w:rPr>
        <w:t xml:space="preserve"> compatible</w:t>
      </w:r>
      <w:r w:rsidR="00D969F1">
        <w:t xml:space="preserve"> </w:t>
      </w:r>
      <w:r w:rsidR="003F17E1" w:rsidRPr="00363EAF">
        <w:rPr>
          <w:b/>
          <w:bCs/>
        </w:rPr>
        <w:t>with</w:t>
      </w:r>
      <w:r w:rsidR="00D969F1" w:rsidRPr="00363EAF">
        <w:rPr>
          <w:b/>
          <w:bCs/>
        </w:rPr>
        <w:t xml:space="preserve"> the game</w:t>
      </w:r>
      <w:r w:rsidR="00A00DD1">
        <w:t>, so she can quickly launch the new update for better experience</w:t>
      </w:r>
      <w:r w:rsidR="00A023F6">
        <w:t>s</w:t>
      </w:r>
      <w:r w:rsidR="00A00DD1">
        <w:t xml:space="preserve"> for the gamers</w:t>
      </w:r>
      <w:r w:rsidR="00A576E3">
        <w:t>.</w:t>
      </w:r>
      <w:r w:rsidR="00A00DD1">
        <w:t xml:space="preserve"> </w:t>
      </w:r>
      <w:r w:rsidR="0056231B">
        <w:t>Below are the following details of the program</w:t>
      </w:r>
      <w:r w:rsidR="00A2053D">
        <w:t xml:space="preserve"> that has been built</w:t>
      </w:r>
      <w:r w:rsidR="0056231B">
        <w:t>:</w:t>
      </w:r>
    </w:p>
    <w:p w14:paraId="09F29C12" w14:textId="262EBBA3" w:rsidR="00885759" w:rsidRPr="008232F9" w:rsidRDefault="00D549FA" w:rsidP="00D74551">
      <w:pPr>
        <w:pStyle w:val="ListParagraph"/>
        <w:numPr>
          <w:ilvl w:val="0"/>
          <w:numId w:val="14"/>
        </w:numPr>
        <w:spacing w:line="360" w:lineRule="auto"/>
        <w:ind w:left="426" w:hanging="426"/>
        <w:rPr>
          <w:b/>
          <w:bCs/>
        </w:rPr>
      </w:pPr>
      <w:r>
        <w:rPr>
          <w:b/>
          <w:bCs/>
        </w:rPr>
        <w:t>Start</w:t>
      </w:r>
      <w:r w:rsidR="00885759" w:rsidRPr="008232F9">
        <w:rPr>
          <w:b/>
          <w:bCs/>
        </w:rPr>
        <w:t xml:space="preserve"> Menu</w:t>
      </w:r>
    </w:p>
    <w:p w14:paraId="3D304C52" w14:textId="77777777" w:rsidR="00BF1425" w:rsidRDefault="00E46245" w:rsidP="00CA5506">
      <w:pPr>
        <w:spacing w:line="360" w:lineRule="auto"/>
        <w:ind w:firstLine="426"/>
        <w:rPr>
          <w:color w:val="000000"/>
        </w:rPr>
      </w:pPr>
      <w:r w:rsidRPr="00D74551">
        <w:rPr>
          <w:color w:val="000000"/>
        </w:rPr>
        <w:t>At first,</w:t>
      </w:r>
      <w:r w:rsidRPr="004C3E93">
        <w:rPr>
          <w:color w:val="000000"/>
        </w:rPr>
        <w:t xml:space="preserve"> the program will</w:t>
      </w:r>
      <w:r w:rsidR="00BF1425">
        <w:rPr>
          <w:color w:val="000000"/>
        </w:rPr>
        <w:t xml:space="preserve">: </w:t>
      </w:r>
    </w:p>
    <w:p w14:paraId="6D6E7C1A" w14:textId="42261DFA" w:rsidR="00E657E6" w:rsidRDefault="00995053" w:rsidP="00D74551">
      <w:pPr>
        <w:pStyle w:val="ListParagraph"/>
        <w:numPr>
          <w:ilvl w:val="0"/>
          <w:numId w:val="19"/>
        </w:numPr>
        <w:spacing w:line="360" w:lineRule="auto"/>
        <w:ind w:left="851" w:hanging="425"/>
        <w:rPr>
          <w:color w:val="000000"/>
        </w:rPr>
      </w:pPr>
      <w:r>
        <w:rPr>
          <w:color w:val="000000"/>
        </w:rPr>
        <w:t>A</w:t>
      </w:r>
      <w:r w:rsidR="00A415E1" w:rsidRPr="00995053">
        <w:rPr>
          <w:color w:val="000000"/>
        </w:rPr>
        <w:t xml:space="preserve">sk the user to input the </w:t>
      </w:r>
      <w:r w:rsidR="00BB39BF" w:rsidRPr="00D74551">
        <w:rPr>
          <w:b/>
          <w:bCs/>
          <w:color w:val="000000"/>
        </w:rPr>
        <w:t>heroes’</w:t>
      </w:r>
      <w:r w:rsidR="00A415E1" w:rsidRPr="00D74551">
        <w:rPr>
          <w:b/>
          <w:bCs/>
          <w:color w:val="000000"/>
        </w:rPr>
        <w:t xml:space="preserve"> name</w:t>
      </w:r>
      <w:r w:rsidR="00EF13EA" w:rsidRPr="00995053">
        <w:rPr>
          <w:color w:val="000000"/>
        </w:rPr>
        <w:t xml:space="preserve"> for the </w:t>
      </w:r>
      <w:r w:rsidR="00EF13EA" w:rsidRPr="00995053">
        <w:rPr>
          <w:b/>
          <w:bCs/>
          <w:color w:val="000000"/>
        </w:rPr>
        <w:t xml:space="preserve">Warrior, Black Mage, </w:t>
      </w:r>
      <w:r w:rsidR="00EF13EA" w:rsidRPr="00D74551">
        <w:rPr>
          <w:color w:val="000000"/>
        </w:rPr>
        <w:t>and</w:t>
      </w:r>
      <w:r w:rsidR="00EF13EA" w:rsidRPr="00995053">
        <w:rPr>
          <w:b/>
          <w:bCs/>
          <w:color w:val="000000"/>
        </w:rPr>
        <w:t xml:space="preserve"> Gunner</w:t>
      </w:r>
      <w:r w:rsidR="00267598" w:rsidRPr="00995053">
        <w:rPr>
          <w:color w:val="000000"/>
        </w:rPr>
        <w:t>.</w:t>
      </w:r>
    </w:p>
    <w:p w14:paraId="72AF0C5E" w14:textId="5BC9F403" w:rsidR="00965E9E" w:rsidRPr="00965E9E" w:rsidRDefault="00FA71A5" w:rsidP="00D74551">
      <w:pPr>
        <w:pStyle w:val="ListParagraph"/>
        <w:numPr>
          <w:ilvl w:val="0"/>
          <w:numId w:val="19"/>
        </w:numPr>
        <w:spacing w:line="360" w:lineRule="auto"/>
        <w:ind w:left="851" w:hanging="425"/>
        <w:rPr>
          <w:color w:val="000000"/>
        </w:rPr>
      </w:pPr>
      <w:r>
        <w:rPr>
          <w:color w:val="000000"/>
        </w:rPr>
        <w:t xml:space="preserve">After that, </w:t>
      </w:r>
      <w:r w:rsidRPr="00920B12">
        <w:rPr>
          <w:b/>
          <w:bCs/>
          <w:color w:val="000000"/>
        </w:rPr>
        <w:t>create</w:t>
      </w:r>
      <w:r>
        <w:rPr>
          <w:color w:val="000000"/>
        </w:rPr>
        <w:t xml:space="preserve"> the </w:t>
      </w:r>
      <w:r w:rsidRPr="00D74551">
        <w:rPr>
          <w:color w:val="000000"/>
        </w:rPr>
        <w:t>warrior, black mage, and gunner.</w:t>
      </w:r>
    </w:p>
    <w:p w14:paraId="6F9EB5F5" w14:textId="218ED04B" w:rsidR="00965E9E" w:rsidRDefault="00886E2E" w:rsidP="00D74551">
      <w:pPr>
        <w:pStyle w:val="ListParagraph"/>
        <w:numPr>
          <w:ilvl w:val="0"/>
          <w:numId w:val="19"/>
        </w:numPr>
        <w:spacing w:line="360" w:lineRule="auto"/>
        <w:ind w:left="851" w:hanging="425"/>
      </w:pPr>
      <w:r w:rsidRPr="00D74551">
        <w:rPr>
          <w:color w:val="000000"/>
        </w:rPr>
        <w:t>After</w:t>
      </w:r>
      <w:r>
        <w:t xml:space="preserve"> created the heroes</w:t>
      </w:r>
      <w:r w:rsidR="00045745">
        <w:t>,</w:t>
      </w:r>
      <w:r w:rsidR="00607346">
        <w:t xml:space="preserve"> the program will </w:t>
      </w:r>
      <w:r w:rsidR="00607346" w:rsidRPr="00D74551">
        <w:rPr>
          <w:b/>
          <w:bCs/>
        </w:rPr>
        <w:t>redirect</w:t>
      </w:r>
      <w:r w:rsidR="00607346">
        <w:t xml:space="preserve"> to the </w:t>
      </w:r>
      <w:r w:rsidR="00607346" w:rsidRPr="00D74551">
        <w:rPr>
          <w:b/>
          <w:bCs/>
        </w:rPr>
        <w:t>main menu</w:t>
      </w:r>
      <w:r w:rsidR="00D74551">
        <w:t>.</w:t>
      </w:r>
    </w:p>
    <w:p w14:paraId="61AC4634" w14:textId="77777777" w:rsidR="00202116" w:rsidRDefault="00965E9E" w:rsidP="00202116">
      <w:pPr>
        <w:keepNext/>
        <w:spacing w:line="360" w:lineRule="auto"/>
        <w:jc w:val="center"/>
      </w:pPr>
      <w:r w:rsidRPr="00C76EE8">
        <w:rPr>
          <w:noProof/>
        </w:rPr>
        <w:drawing>
          <wp:inline distT="0" distB="0" distL="0" distR="0" wp14:anchorId="1B50B546" wp14:editId="4AAB3480">
            <wp:extent cx="5760000" cy="1100800"/>
            <wp:effectExtent l="19050" t="19050" r="1270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5" t="5617" r="-44898" b="7048"/>
                    <a:stretch/>
                  </pic:blipFill>
                  <pic:spPr bwMode="auto">
                    <a:xfrm>
                      <a:off x="0" y="0"/>
                      <a:ext cx="5760000" cy="11008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191DA0" w14:textId="06EDCC1A" w:rsidR="00965E9E" w:rsidRPr="007E1725" w:rsidRDefault="00202116" w:rsidP="00202116">
      <w:pPr>
        <w:pStyle w:val="Caption"/>
        <w:jc w:val="center"/>
        <w:rPr>
          <w:b/>
          <w:bCs/>
          <w:i w:val="0"/>
          <w:iCs w:val="0"/>
          <w:color w:val="auto"/>
          <w:sz w:val="20"/>
          <w:szCs w:val="20"/>
        </w:rPr>
      </w:pPr>
      <w:r w:rsidRPr="007E1725">
        <w:rPr>
          <w:b/>
          <w:bCs/>
          <w:i w:val="0"/>
          <w:iCs w:val="0"/>
          <w:color w:val="auto"/>
          <w:sz w:val="20"/>
          <w:szCs w:val="20"/>
        </w:rPr>
        <w:t xml:space="preserve">Figure </w:t>
      </w:r>
      <w:r w:rsidR="00EF1017" w:rsidRPr="007E1725">
        <w:rPr>
          <w:b/>
          <w:bCs/>
          <w:i w:val="0"/>
          <w:iCs w:val="0"/>
          <w:color w:val="auto"/>
          <w:sz w:val="20"/>
          <w:szCs w:val="20"/>
        </w:rPr>
        <w:fldChar w:fldCharType="begin"/>
      </w:r>
      <w:r w:rsidR="00EF1017" w:rsidRPr="007E1725">
        <w:rPr>
          <w:b/>
          <w:bCs/>
          <w:i w:val="0"/>
          <w:iCs w:val="0"/>
          <w:color w:val="auto"/>
          <w:sz w:val="20"/>
          <w:szCs w:val="20"/>
        </w:rPr>
        <w:instrText xml:space="preserve"> SEQ Figure \* ARABIC </w:instrText>
      </w:r>
      <w:r w:rsidR="00EF1017" w:rsidRPr="007E1725">
        <w:rPr>
          <w:b/>
          <w:bCs/>
          <w:i w:val="0"/>
          <w:iCs w:val="0"/>
          <w:color w:val="auto"/>
          <w:sz w:val="20"/>
          <w:szCs w:val="20"/>
        </w:rPr>
        <w:fldChar w:fldCharType="separate"/>
      </w:r>
      <w:r w:rsidR="001C6FCB" w:rsidRPr="007E1725">
        <w:rPr>
          <w:b/>
          <w:bCs/>
          <w:i w:val="0"/>
          <w:iCs w:val="0"/>
          <w:noProof/>
          <w:color w:val="auto"/>
          <w:sz w:val="20"/>
          <w:szCs w:val="20"/>
        </w:rPr>
        <w:t>1</w:t>
      </w:r>
      <w:r w:rsidR="00EF1017" w:rsidRPr="007E1725">
        <w:rPr>
          <w:b/>
          <w:bCs/>
          <w:i w:val="0"/>
          <w:iCs w:val="0"/>
          <w:noProof/>
          <w:color w:val="auto"/>
          <w:sz w:val="20"/>
          <w:szCs w:val="20"/>
        </w:rPr>
        <w:fldChar w:fldCharType="end"/>
      </w:r>
      <w:r w:rsidRPr="007E1725">
        <w:rPr>
          <w:b/>
          <w:bCs/>
          <w:i w:val="0"/>
          <w:iCs w:val="0"/>
          <w:color w:val="auto"/>
          <w:sz w:val="20"/>
          <w:szCs w:val="20"/>
        </w:rPr>
        <w:t xml:space="preserve">. Start </w:t>
      </w:r>
      <w:r w:rsidR="007E1725" w:rsidRPr="007E1725">
        <w:rPr>
          <w:b/>
          <w:bCs/>
          <w:i w:val="0"/>
          <w:iCs w:val="0"/>
          <w:color w:val="auto"/>
          <w:sz w:val="20"/>
          <w:szCs w:val="20"/>
        </w:rPr>
        <w:t>M</w:t>
      </w:r>
      <w:r w:rsidRPr="007E1725">
        <w:rPr>
          <w:b/>
          <w:bCs/>
          <w:i w:val="0"/>
          <w:iCs w:val="0"/>
          <w:color w:val="auto"/>
          <w:sz w:val="20"/>
          <w:szCs w:val="20"/>
        </w:rPr>
        <w:t>enu</w:t>
      </w:r>
    </w:p>
    <w:p w14:paraId="7C59500A" w14:textId="1C865A5B" w:rsidR="007E1725" w:rsidRDefault="007E1725">
      <w:pPr>
        <w:spacing w:after="200" w:line="276" w:lineRule="auto"/>
        <w:rPr>
          <w:b/>
          <w:bCs/>
        </w:rPr>
      </w:pPr>
      <w:r>
        <w:rPr>
          <w:b/>
          <w:bCs/>
        </w:rPr>
        <w:br w:type="page"/>
      </w:r>
    </w:p>
    <w:p w14:paraId="66FE89DF" w14:textId="5BC03CFA" w:rsidR="009242F1" w:rsidRDefault="00164FA9" w:rsidP="007E1725">
      <w:pPr>
        <w:pStyle w:val="ListParagraph"/>
        <w:numPr>
          <w:ilvl w:val="0"/>
          <w:numId w:val="14"/>
        </w:numPr>
        <w:spacing w:line="360" w:lineRule="auto"/>
        <w:ind w:left="426" w:hanging="426"/>
        <w:rPr>
          <w:b/>
          <w:bCs/>
        </w:rPr>
      </w:pPr>
      <w:r>
        <w:rPr>
          <w:b/>
          <w:bCs/>
        </w:rPr>
        <w:lastRenderedPageBreak/>
        <w:t>Main Menu</w:t>
      </w:r>
    </w:p>
    <w:p w14:paraId="774830F2" w14:textId="77777777" w:rsidR="00AF06B3" w:rsidRDefault="00AF06B3" w:rsidP="00CA5506">
      <w:pPr>
        <w:spacing w:line="360" w:lineRule="auto"/>
        <w:ind w:firstLine="426"/>
      </w:pPr>
      <w:r>
        <w:t xml:space="preserve">In this menu, </w:t>
      </w:r>
      <w:r w:rsidRPr="003B0C13">
        <w:rPr>
          <w:color w:val="000000"/>
        </w:rPr>
        <w:t>the</w:t>
      </w:r>
      <w:r>
        <w:t xml:space="preserve"> program will:</w:t>
      </w:r>
    </w:p>
    <w:p w14:paraId="78F031A3" w14:textId="1A2336C0" w:rsidR="008B31C0" w:rsidRDefault="003B0C13" w:rsidP="003B0C13">
      <w:pPr>
        <w:pStyle w:val="ListParagraph"/>
        <w:numPr>
          <w:ilvl w:val="0"/>
          <w:numId w:val="19"/>
        </w:numPr>
        <w:spacing w:line="360" w:lineRule="auto"/>
        <w:ind w:left="851" w:hanging="425"/>
      </w:pPr>
      <w:r w:rsidRPr="003B0C13">
        <w:rPr>
          <w:color w:val="000000"/>
        </w:rPr>
        <w:t>S</w:t>
      </w:r>
      <w:r w:rsidR="00AF06B3" w:rsidRPr="003B0C13">
        <w:rPr>
          <w:color w:val="000000"/>
        </w:rPr>
        <w:t>how</w:t>
      </w:r>
      <w:r w:rsidR="00AF06B3">
        <w:t xml:space="preserve"> the </w:t>
      </w:r>
      <w:r w:rsidR="00AF06B3" w:rsidRPr="003B0C13">
        <w:rPr>
          <w:b/>
          <w:bCs/>
        </w:rPr>
        <w:t>heroes’ health</w:t>
      </w:r>
      <w:r>
        <w:t>.</w:t>
      </w:r>
    </w:p>
    <w:p w14:paraId="6D73D13E" w14:textId="69F4C75B" w:rsidR="00F15F82" w:rsidRDefault="00B73132" w:rsidP="003B0C13">
      <w:pPr>
        <w:pStyle w:val="ListParagraph"/>
        <w:numPr>
          <w:ilvl w:val="0"/>
          <w:numId w:val="19"/>
        </w:numPr>
        <w:spacing w:line="360" w:lineRule="auto"/>
        <w:ind w:left="851" w:hanging="425"/>
      </w:pPr>
      <w:r w:rsidRPr="003B0C13">
        <w:rPr>
          <w:color w:val="000000"/>
        </w:rPr>
        <w:t>Ask</w:t>
      </w:r>
      <w:r>
        <w:t xml:space="preserve"> the user to input the menu </w:t>
      </w:r>
      <w:r w:rsidRPr="003B0C13">
        <w:rPr>
          <w:b/>
          <w:bCs/>
        </w:rPr>
        <w:t xml:space="preserve">between </w:t>
      </w:r>
      <w:r w:rsidR="008D1520" w:rsidRPr="003B0C13">
        <w:rPr>
          <w:b/>
          <w:bCs/>
        </w:rPr>
        <w:t xml:space="preserve">0 </w:t>
      </w:r>
      <w:r w:rsidR="003B0C13" w:rsidRPr="003B0C13">
        <w:rPr>
          <w:b/>
          <w:bCs/>
        </w:rPr>
        <w:t>and</w:t>
      </w:r>
      <w:r w:rsidR="008D1520" w:rsidRPr="003B0C13">
        <w:rPr>
          <w:b/>
          <w:bCs/>
        </w:rPr>
        <w:t xml:space="preserve"> 3</w:t>
      </w:r>
      <w:r w:rsidR="003B0C13" w:rsidRPr="003B0C13">
        <w:rPr>
          <w:b/>
          <w:bCs/>
        </w:rPr>
        <w:t xml:space="preserve"> (inclusive)</w:t>
      </w:r>
      <w:r w:rsidR="00972BC0">
        <w:t>.</w:t>
      </w:r>
    </w:p>
    <w:p w14:paraId="3176F7C5" w14:textId="77777777" w:rsidR="00202116" w:rsidRDefault="00972BC0" w:rsidP="00202116">
      <w:pPr>
        <w:keepNext/>
        <w:spacing w:line="360" w:lineRule="auto"/>
        <w:jc w:val="center"/>
      </w:pPr>
      <w:r w:rsidRPr="00972BC0">
        <w:rPr>
          <w:noProof/>
        </w:rPr>
        <w:drawing>
          <wp:inline distT="0" distB="0" distL="0" distR="0" wp14:anchorId="7D2737F0" wp14:editId="5345F627">
            <wp:extent cx="5760000" cy="1402950"/>
            <wp:effectExtent l="19050" t="19050" r="1270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47" t="17915" r="4725" b="-1536"/>
                    <a:stretch/>
                  </pic:blipFill>
                  <pic:spPr bwMode="auto">
                    <a:xfrm>
                      <a:off x="0" y="0"/>
                      <a:ext cx="5760000" cy="14029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A5E203" w14:textId="522F7951" w:rsidR="00972BC0" w:rsidRPr="003B0C13" w:rsidRDefault="00202116" w:rsidP="003C07CA">
      <w:pPr>
        <w:pStyle w:val="Caption"/>
        <w:spacing w:line="360" w:lineRule="auto"/>
        <w:jc w:val="center"/>
        <w:rPr>
          <w:b/>
          <w:bCs/>
          <w:i w:val="0"/>
          <w:iCs w:val="0"/>
          <w:color w:val="auto"/>
          <w:sz w:val="20"/>
          <w:szCs w:val="20"/>
        </w:rPr>
      </w:pPr>
      <w:r w:rsidRPr="003B0C13">
        <w:rPr>
          <w:b/>
          <w:bCs/>
          <w:i w:val="0"/>
          <w:iCs w:val="0"/>
          <w:color w:val="auto"/>
          <w:sz w:val="20"/>
          <w:szCs w:val="20"/>
        </w:rPr>
        <w:t xml:space="preserve">Figure </w:t>
      </w:r>
      <w:r w:rsidR="00EF1017" w:rsidRPr="003B0C13">
        <w:rPr>
          <w:b/>
          <w:bCs/>
          <w:i w:val="0"/>
          <w:iCs w:val="0"/>
          <w:color w:val="auto"/>
          <w:sz w:val="20"/>
          <w:szCs w:val="20"/>
        </w:rPr>
        <w:fldChar w:fldCharType="begin"/>
      </w:r>
      <w:r w:rsidR="00EF1017" w:rsidRPr="003B0C13">
        <w:rPr>
          <w:b/>
          <w:bCs/>
          <w:i w:val="0"/>
          <w:iCs w:val="0"/>
          <w:color w:val="auto"/>
          <w:sz w:val="20"/>
          <w:szCs w:val="20"/>
        </w:rPr>
        <w:instrText xml:space="preserve"> SEQ Figure \* ARABIC </w:instrText>
      </w:r>
      <w:r w:rsidR="00EF1017" w:rsidRPr="003B0C13">
        <w:rPr>
          <w:b/>
          <w:bCs/>
          <w:i w:val="0"/>
          <w:iCs w:val="0"/>
          <w:color w:val="auto"/>
          <w:sz w:val="20"/>
          <w:szCs w:val="20"/>
        </w:rPr>
        <w:fldChar w:fldCharType="separate"/>
      </w:r>
      <w:r w:rsidR="001C6FCB" w:rsidRPr="003B0C13">
        <w:rPr>
          <w:b/>
          <w:bCs/>
          <w:i w:val="0"/>
          <w:iCs w:val="0"/>
          <w:color w:val="auto"/>
          <w:sz w:val="20"/>
          <w:szCs w:val="20"/>
        </w:rPr>
        <w:t>2</w:t>
      </w:r>
      <w:r w:rsidR="00EF1017" w:rsidRPr="003B0C13">
        <w:rPr>
          <w:b/>
          <w:bCs/>
          <w:i w:val="0"/>
          <w:iCs w:val="0"/>
          <w:color w:val="auto"/>
          <w:sz w:val="20"/>
          <w:szCs w:val="20"/>
        </w:rPr>
        <w:fldChar w:fldCharType="end"/>
      </w:r>
      <w:r w:rsidRPr="003B0C13">
        <w:rPr>
          <w:b/>
          <w:bCs/>
          <w:i w:val="0"/>
          <w:iCs w:val="0"/>
          <w:color w:val="auto"/>
          <w:sz w:val="20"/>
          <w:szCs w:val="20"/>
        </w:rPr>
        <w:t xml:space="preserve">. Main </w:t>
      </w:r>
      <w:r w:rsidR="003B0C13">
        <w:rPr>
          <w:b/>
          <w:bCs/>
          <w:i w:val="0"/>
          <w:iCs w:val="0"/>
          <w:color w:val="auto"/>
          <w:sz w:val="20"/>
          <w:szCs w:val="20"/>
        </w:rPr>
        <w:t>M</w:t>
      </w:r>
      <w:r w:rsidRPr="003B0C13">
        <w:rPr>
          <w:b/>
          <w:bCs/>
          <w:i w:val="0"/>
          <w:iCs w:val="0"/>
          <w:color w:val="auto"/>
          <w:sz w:val="20"/>
          <w:szCs w:val="20"/>
        </w:rPr>
        <w:t>enu</w:t>
      </w:r>
    </w:p>
    <w:p w14:paraId="66EF9C6C" w14:textId="232D0821" w:rsidR="000E1EB9" w:rsidRDefault="000E1EB9" w:rsidP="003C07CA">
      <w:pPr>
        <w:pStyle w:val="ListParagraph"/>
        <w:numPr>
          <w:ilvl w:val="0"/>
          <w:numId w:val="19"/>
        </w:numPr>
        <w:spacing w:line="360" w:lineRule="auto"/>
        <w:ind w:left="851" w:hanging="425"/>
      </w:pPr>
      <w:r>
        <w:t xml:space="preserve">If the user </w:t>
      </w:r>
      <w:r w:rsidRPr="00A24BA1">
        <w:rPr>
          <w:b/>
          <w:bCs/>
        </w:rPr>
        <w:t>chooses 1</w:t>
      </w:r>
      <w:r w:rsidR="0065138F">
        <w:t xml:space="preserve"> </w:t>
      </w:r>
      <w:r w:rsidR="0065138F" w:rsidRPr="003C07CA">
        <w:rPr>
          <w:b/>
          <w:bCs/>
        </w:rPr>
        <w:t>(Warrior)</w:t>
      </w:r>
      <w:r>
        <w:t>, then:</w:t>
      </w:r>
    </w:p>
    <w:p w14:paraId="4726DD0F" w14:textId="2F7A521D" w:rsidR="000E1EB9" w:rsidRDefault="0065138F" w:rsidP="001F4D9E">
      <w:pPr>
        <w:pStyle w:val="ListParagraph"/>
        <w:numPr>
          <w:ilvl w:val="1"/>
          <w:numId w:val="19"/>
        </w:numPr>
        <w:spacing w:line="360" w:lineRule="auto"/>
        <w:ind w:left="1276" w:hanging="425"/>
      </w:pPr>
      <w:r>
        <w:t xml:space="preserve">If the </w:t>
      </w:r>
      <w:r w:rsidR="00322EC9" w:rsidRPr="001F4D9E">
        <w:rPr>
          <w:b/>
          <w:bCs/>
        </w:rPr>
        <w:t>warrior’s h</w:t>
      </w:r>
      <w:r w:rsidR="00322EC9" w:rsidRPr="00A07F24">
        <w:rPr>
          <w:b/>
          <w:bCs/>
        </w:rPr>
        <w:t xml:space="preserve">ealth </w:t>
      </w:r>
      <w:r w:rsidR="00322EC9" w:rsidRPr="001F4D9E">
        <w:t>is</w:t>
      </w:r>
      <w:r w:rsidR="00322EC9" w:rsidRPr="00A07F24">
        <w:rPr>
          <w:b/>
          <w:bCs/>
        </w:rPr>
        <w:t xml:space="preserve"> </w:t>
      </w:r>
      <w:r w:rsidR="008E3A46" w:rsidRPr="00A07F24">
        <w:rPr>
          <w:b/>
          <w:bCs/>
        </w:rPr>
        <w:t>above 0</w:t>
      </w:r>
      <w:r w:rsidR="008E3A46">
        <w:t>, then</w:t>
      </w:r>
      <w:r w:rsidR="00DA2189">
        <w:t>:</w:t>
      </w:r>
    </w:p>
    <w:p w14:paraId="02ACE9A5" w14:textId="6D70CA4C" w:rsidR="006E1704" w:rsidRDefault="008E1C5A" w:rsidP="001F4D9E">
      <w:pPr>
        <w:pStyle w:val="ListParagraph"/>
        <w:numPr>
          <w:ilvl w:val="2"/>
          <w:numId w:val="19"/>
        </w:numPr>
        <w:spacing w:line="360" w:lineRule="auto"/>
        <w:ind w:left="1701" w:hanging="425"/>
      </w:pPr>
      <w:r>
        <w:t>T</w:t>
      </w:r>
      <w:r w:rsidR="006E1704">
        <w:t xml:space="preserve">he program will start playing the game </w:t>
      </w:r>
      <w:r w:rsidR="006E1704" w:rsidRPr="001F4D9E">
        <w:rPr>
          <w:b/>
          <w:bCs/>
        </w:rPr>
        <w:t>automatically</w:t>
      </w:r>
      <w:r w:rsidR="007B6C5C">
        <w:t xml:space="preserve"> and </w:t>
      </w:r>
      <w:r w:rsidR="00DC7F21">
        <w:t xml:space="preserve">fight as a </w:t>
      </w:r>
      <w:r w:rsidR="00370434">
        <w:rPr>
          <w:b/>
          <w:bCs/>
        </w:rPr>
        <w:t>Warrior</w:t>
      </w:r>
      <w:r w:rsidR="007B6C5C">
        <w:t xml:space="preserve"> with the monster</w:t>
      </w:r>
      <w:r w:rsidR="00614442">
        <w:t xml:space="preserve"> </w:t>
      </w:r>
      <w:r w:rsidR="00266352">
        <w:t>until he</w:t>
      </w:r>
      <w:r w:rsidR="003B11E3">
        <w:t>/she</w:t>
      </w:r>
      <w:r w:rsidR="00266352">
        <w:t xml:space="preserve"> wins/los</w:t>
      </w:r>
      <w:r w:rsidR="00614442">
        <w:t>s</w:t>
      </w:r>
      <w:r w:rsidR="00266352">
        <w:t>es</w:t>
      </w:r>
      <w:r w:rsidR="007B6C5C">
        <w:t>.</w:t>
      </w:r>
    </w:p>
    <w:p w14:paraId="17E25DF8" w14:textId="77777777" w:rsidR="00202116" w:rsidRDefault="00972BC0" w:rsidP="001F4D9E">
      <w:pPr>
        <w:keepNext/>
        <w:spacing w:line="360" w:lineRule="auto"/>
        <w:jc w:val="center"/>
      </w:pPr>
      <w:r w:rsidRPr="00972BC0">
        <w:rPr>
          <w:noProof/>
        </w:rPr>
        <w:drawing>
          <wp:inline distT="0" distB="0" distL="0" distR="0" wp14:anchorId="224858FB" wp14:editId="6DEDF14A">
            <wp:extent cx="5760000" cy="1344655"/>
            <wp:effectExtent l="19050" t="19050" r="1270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0" r="3078"/>
                    <a:stretch/>
                  </pic:blipFill>
                  <pic:spPr bwMode="auto">
                    <a:xfrm>
                      <a:off x="0" y="0"/>
                      <a:ext cx="5760000" cy="134465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3EE506" w14:textId="28FB0806" w:rsidR="00972BC0" w:rsidRPr="008C3B60" w:rsidRDefault="00202116" w:rsidP="008C3B60">
      <w:pPr>
        <w:pStyle w:val="Caption"/>
        <w:spacing w:line="360" w:lineRule="auto"/>
        <w:jc w:val="center"/>
        <w:rPr>
          <w:b/>
          <w:bCs/>
          <w:i w:val="0"/>
          <w:iCs w:val="0"/>
          <w:color w:val="auto"/>
          <w:sz w:val="20"/>
          <w:szCs w:val="20"/>
        </w:rPr>
      </w:pPr>
      <w:r w:rsidRPr="008C3B60">
        <w:rPr>
          <w:b/>
          <w:bCs/>
          <w:i w:val="0"/>
          <w:iCs w:val="0"/>
          <w:color w:val="auto"/>
          <w:sz w:val="20"/>
          <w:szCs w:val="20"/>
        </w:rPr>
        <w:t xml:space="preserve">Figure </w:t>
      </w:r>
      <w:r w:rsidR="00EF1017" w:rsidRPr="008C3B60">
        <w:rPr>
          <w:b/>
          <w:bCs/>
          <w:i w:val="0"/>
          <w:iCs w:val="0"/>
          <w:color w:val="auto"/>
          <w:sz w:val="20"/>
          <w:szCs w:val="20"/>
        </w:rPr>
        <w:fldChar w:fldCharType="begin"/>
      </w:r>
      <w:r w:rsidR="00EF1017" w:rsidRPr="008C3B60">
        <w:rPr>
          <w:b/>
          <w:bCs/>
          <w:i w:val="0"/>
          <w:iCs w:val="0"/>
          <w:color w:val="auto"/>
          <w:sz w:val="20"/>
          <w:szCs w:val="20"/>
        </w:rPr>
        <w:instrText xml:space="preserve"> SEQ Figure \* ARABIC </w:instrText>
      </w:r>
      <w:r w:rsidR="00EF1017" w:rsidRPr="008C3B60">
        <w:rPr>
          <w:b/>
          <w:bCs/>
          <w:i w:val="0"/>
          <w:iCs w:val="0"/>
          <w:color w:val="auto"/>
          <w:sz w:val="20"/>
          <w:szCs w:val="20"/>
        </w:rPr>
        <w:fldChar w:fldCharType="separate"/>
      </w:r>
      <w:r w:rsidR="001C6FCB" w:rsidRPr="008C3B60">
        <w:rPr>
          <w:b/>
          <w:bCs/>
          <w:i w:val="0"/>
          <w:iCs w:val="0"/>
          <w:color w:val="auto"/>
          <w:sz w:val="20"/>
          <w:szCs w:val="20"/>
        </w:rPr>
        <w:t>3</w:t>
      </w:r>
      <w:r w:rsidR="00EF1017" w:rsidRPr="008C3B60">
        <w:rPr>
          <w:b/>
          <w:bCs/>
          <w:i w:val="0"/>
          <w:iCs w:val="0"/>
          <w:color w:val="auto"/>
          <w:sz w:val="20"/>
          <w:szCs w:val="20"/>
        </w:rPr>
        <w:fldChar w:fldCharType="end"/>
      </w:r>
      <w:r w:rsidRPr="008C3B60">
        <w:rPr>
          <w:b/>
          <w:bCs/>
          <w:i w:val="0"/>
          <w:iCs w:val="0"/>
          <w:color w:val="auto"/>
          <w:sz w:val="20"/>
          <w:szCs w:val="20"/>
        </w:rPr>
        <w:t>. Fight as Warrior</w:t>
      </w:r>
    </w:p>
    <w:p w14:paraId="5E64DF3B" w14:textId="0ABA6979" w:rsidR="001D385B" w:rsidRPr="001D385B" w:rsidRDefault="00266352" w:rsidP="001F4D9E">
      <w:pPr>
        <w:pStyle w:val="ListParagraph"/>
        <w:numPr>
          <w:ilvl w:val="1"/>
          <w:numId w:val="19"/>
        </w:numPr>
        <w:spacing w:line="360" w:lineRule="auto"/>
        <w:ind w:left="1276" w:hanging="425"/>
        <w:rPr>
          <w:rFonts w:eastAsia="SimSun"/>
          <w:lang w:eastAsia="zh-CN"/>
        </w:rPr>
      </w:pPr>
      <w:r w:rsidRPr="001F4D9E">
        <w:rPr>
          <w:b/>
          <w:bCs/>
        </w:rPr>
        <w:t>Otherwise</w:t>
      </w:r>
      <w:r>
        <w:rPr>
          <w:rFonts w:eastAsia="SimSun"/>
          <w:lang w:eastAsia="zh-CN"/>
        </w:rPr>
        <w:t xml:space="preserve">, the program will </w:t>
      </w:r>
      <w:r w:rsidR="00F839EB">
        <w:rPr>
          <w:rFonts w:eastAsia="SimSun"/>
          <w:lang w:eastAsia="zh-CN"/>
        </w:rPr>
        <w:t xml:space="preserve">print </w:t>
      </w:r>
      <w:r w:rsidR="006117D2">
        <w:t>t</w:t>
      </w:r>
      <w:r w:rsidR="00F839EB">
        <w:t xml:space="preserve">he </w:t>
      </w:r>
      <w:r w:rsidR="00F839EB" w:rsidRPr="001F4D9E">
        <w:rPr>
          <w:b/>
          <w:bCs/>
        </w:rPr>
        <w:t>warrior’s dead message</w:t>
      </w:r>
      <w:r w:rsidR="00B66553">
        <w:t>.</w:t>
      </w:r>
    </w:p>
    <w:p w14:paraId="1FF58391" w14:textId="77777777" w:rsidR="00202116" w:rsidRDefault="00CA6A3C" w:rsidP="00202116">
      <w:pPr>
        <w:keepNext/>
        <w:spacing w:line="360" w:lineRule="auto"/>
        <w:jc w:val="center"/>
      </w:pPr>
      <w:r w:rsidRPr="00CA6A3C">
        <w:rPr>
          <w:rFonts w:eastAsia="SimSun"/>
          <w:noProof/>
          <w:lang w:eastAsia="zh-CN"/>
        </w:rPr>
        <w:drawing>
          <wp:inline distT="0" distB="0" distL="0" distR="0" wp14:anchorId="5D23DBBF" wp14:editId="07DEF148">
            <wp:extent cx="5760000" cy="202638"/>
            <wp:effectExtent l="19050" t="19050" r="127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4" t="6194" r="-1" b="19392"/>
                    <a:stretch/>
                  </pic:blipFill>
                  <pic:spPr bwMode="auto">
                    <a:xfrm>
                      <a:off x="0" y="0"/>
                      <a:ext cx="5760000" cy="20263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6D0333" w14:textId="0FA934A0" w:rsidR="001D385B" w:rsidRPr="008C3B60" w:rsidRDefault="00202116" w:rsidP="008C3B60">
      <w:pPr>
        <w:pStyle w:val="Caption"/>
        <w:spacing w:line="360" w:lineRule="auto"/>
        <w:jc w:val="center"/>
        <w:rPr>
          <w:b/>
          <w:bCs/>
          <w:i w:val="0"/>
          <w:iCs w:val="0"/>
          <w:color w:val="auto"/>
          <w:sz w:val="20"/>
          <w:szCs w:val="20"/>
        </w:rPr>
      </w:pPr>
      <w:r w:rsidRPr="008C3B60">
        <w:rPr>
          <w:b/>
          <w:bCs/>
          <w:i w:val="0"/>
          <w:iCs w:val="0"/>
          <w:color w:val="auto"/>
          <w:sz w:val="20"/>
          <w:szCs w:val="20"/>
        </w:rPr>
        <w:t xml:space="preserve">Figure </w:t>
      </w:r>
      <w:r w:rsidR="00EF1017" w:rsidRPr="008C3B60">
        <w:rPr>
          <w:b/>
          <w:bCs/>
          <w:i w:val="0"/>
          <w:iCs w:val="0"/>
          <w:color w:val="auto"/>
          <w:sz w:val="20"/>
          <w:szCs w:val="20"/>
        </w:rPr>
        <w:fldChar w:fldCharType="begin"/>
      </w:r>
      <w:r w:rsidR="00EF1017" w:rsidRPr="008C3B60">
        <w:rPr>
          <w:b/>
          <w:bCs/>
          <w:i w:val="0"/>
          <w:iCs w:val="0"/>
          <w:color w:val="auto"/>
          <w:sz w:val="20"/>
          <w:szCs w:val="20"/>
        </w:rPr>
        <w:instrText xml:space="preserve"> SEQ Figure \* ARABIC </w:instrText>
      </w:r>
      <w:r w:rsidR="00EF1017" w:rsidRPr="008C3B60">
        <w:rPr>
          <w:b/>
          <w:bCs/>
          <w:i w:val="0"/>
          <w:iCs w:val="0"/>
          <w:color w:val="auto"/>
          <w:sz w:val="20"/>
          <w:szCs w:val="20"/>
        </w:rPr>
        <w:fldChar w:fldCharType="separate"/>
      </w:r>
      <w:r w:rsidR="001C6FCB" w:rsidRPr="008C3B60">
        <w:rPr>
          <w:b/>
          <w:bCs/>
          <w:i w:val="0"/>
          <w:iCs w:val="0"/>
          <w:color w:val="auto"/>
          <w:sz w:val="20"/>
          <w:szCs w:val="20"/>
        </w:rPr>
        <w:t>4</w:t>
      </w:r>
      <w:r w:rsidR="00EF1017" w:rsidRPr="008C3B60">
        <w:rPr>
          <w:b/>
          <w:bCs/>
          <w:i w:val="0"/>
          <w:iCs w:val="0"/>
          <w:color w:val="auto"/>
          <w:sz w:val="20"/>
          <w:szCs w:val="20"/>
        </w:rPr>
        <w:fldChar w:fldCharType="end"/>
      </w:r>
      <w:r w:rsidRPr="008C3B60">
        <w:rPr>
          <w:b/>
          <w:bCs/>
          <w:i w:val="0"/>
          <w:iCs w:val="0"/>
          <w:color w:val="auto"/>
          <w:sz w:val="20"/>
          <w:szCs w:val="20"/>
        </w:rPr>
        <w:t xml:space="preserve">. The </w:t>
      </w:r>
      <w:r w:rsidR="005F3910" w:rsidRPr="008C3B60">
        <w:rPr>
          <w:b/>
          <w:bCs/>
          <w:i w:val="0"/>
          <w:iCs w:val="0"/>
          <w:color w:val="auto"/>
          <w:sz w:val="20"/>
          <w:szCs w:val="20"/>
        </w:rPr>
        <w:t>Warrior</w:t>
      </w:r>
      <w:r w:rsidRPr="008C3B60">
        <w:rPr>
          <w:b/>
          <w:bCs/>
          <w:i w:val="0"/>
          <w:iCs w:val="0"/>
          <w:color w:val="auto"/>
          <w:sz w:val="20"/>
          <w:szCs w:val="20"/>
        </w:rPr>
        <w:t xml:space="preserve"> is Dead Message</w:t>
      </w:r>
    </w:p>
    <w:p w14:paraId="1402CEB3" w14:textId="79ACEFCE" w:rsidR="008E0D5B" w:rsidRDefault="008E0D5B" w:rsidP="001F4D9E">
      <w:pPr>
        <w:pStyle w:val="ListParagraph"/>
        <w:numPr>
          <w:ilvl w:val="0"/>
          <w:numId w:val="19"/>
        </w:numPr>
        <w:spacing w:line="360" w:lineRule="auto"/>
        <w:ind w:left="851" w:hanging="425"/>
      </w:pPr>
      <w:r>
        <w:t xml:space="preserve">If the user </w:t>
      </w:r>
      <w:r w:rsidRPr="00071068">
        <w:rPr>
          <w:b/>
          <w:bCs/>
        </w:rPr>
        <w:t>chooses</w:t>
      </w:r>
      <w:r w:rsidRPr="00A24BA1">
        <w:rPr>
          <w:b/>
          <w:bCs/>
        </w:rPr>
        <w:t xml:space="preserve"> 0</w:t>
      </w:r>
      <w:r>
        <w:t xml:space="preserve"> </w:t>
      </w:r>
      <w:r w:rsidRPr="00EA27AA">
        <w:rPr>
          <w:b/>
          <w:bCs/>
        </w:rPr>
        <w:t>(Exit)</w:t>
      </w:r>
      <w:r>
        <w:t xml:space="preserve">, then the program will </w:t>
      </w:r>
      <w:r w:rsidR="00A24BA1">
        <w:t xml:space="preserve">be </w:t>
      </w:r>
      <w:r w:rsidRPr="00EA27AA">
        <w:rPr>
          <w:b/>
          <w:bCs/>
        </w:rPr>
        <w:t>terminated</w:t>
      </w:r>
      <w:r w:rsidR="0065536F">
        <w:t>.</w:t>
      </w:r>
    </w:p>
    <w:p w14:paraId="249E5875" w14:textId="68566FEB" w:rsidR="008E0D5B" w:rsidRDefault="008E0D5B" w:rsidP="008E0D5B">
      <w:pPr>
        <w:spacing w:line="360" w:lineRule="auto"/>
        <w:ind w:left="1080"/>
        <w:rPr>
          <w:rFonts w:eastAsia="SimSun"/>
          <w:lang w:eastAsia="zh-CN"/>
        </w:rPr>
      </w:pPr>
      <w:r>
        <w:rPr>
          <w:rFonts w:eastAsia="SimSun"/>
          <w:lang w:eastAsia="zh-CN"/>
        </w:rPr>
        <w:t xml:space="preserve"> </w:t>
      </w:r>
    </w:p>
    <w:p w14:paraId="43DB9798" w14:textId="77777777" w:rsidR="008E0D5B" w:rsidRPr="001D385B" w:rsidRDefault="008E0D5B" w:rsidP="00CA6A3C">
      <w:pPr>
        <w:spacing w:line="360" w:lineRule="auto"/>
        <w:jc w:val="center"/>
        <w:rPr>
          <w:rFonts w:eastAsia="SimSun"/>
          <w:lang w:eastAsia="zh-CN"/>
        </w:rPr>
      </w:pPr>
    </w:p>
    <w:p w14:paraId="1C25B626" w14:textId="77777777" w:rsidR="00AF083E" w:rsidRDefault="00AF083E" w:rsidP="00A17D35">
      <w:pPr>
        <w:spacing w:line="360" w:lineRule="auto"/>
        <w:rPr>
          <w:rFonts w:eastAsia="SimSun"/>
          <w:lang w:eastAsia="zh-CN"/>
        </w:rPr>
      </w:pPr>
    </w:p>
    <w:p w14:paraId="1A15EAFF" w14:textId="77777777" w:rsidR="00C46524" w:rsidRDefault="00C46524">
      <w:pPr>
        <w:spacing w:after="200" w:line="276" w:lineRule="auto"/>
        <w:rPr>
          <w:rFonts w:eastAsia="SimSun"/>
          <w:lang w:eastAsia="zh-CN"/>
        </w:rPr>
      </w:pPr>
      <w:r>
        <w:rPr>
          <w:rFonts w:eastAsia="SimSun"/>
          <w:lang w:eastAsia="zh-CN"/>
        </w:rPr>
        <w:br w:type="page"/>
      </w:r>
    </w:p>
    <w:p w14:paraId="0502443A" w14:textId="19DF9920" w:rsidR="00501959" w:rsidRPr="005F47B0" w:rsidRDefault="00E24582" w:rsidP="0077348A">
      <w:pPr>
        <w:spacing w:after="240" w:line="360" w:lineRule="auto"/>
        <w:ind w:firstLine="720"/>
        <w:jc w:val="both"/>
        <w:rPr>
          <w:rFonts w:eastAsia="SimSun"/>
          <w:lang w:eastAsia="zh-CN"/>
        </w:rPr>
      </w:pPr>
      <w:r>
        <w:rPr>
          <w:rFonts w:eastAsia="SimSun"/>
          <w:lang w:eastAsia="zh-CN"/>
        </w:rPr>
        <w:lastRenderedPageBreak/>
        <w:t>For now</w:t>
      </w:r>
      <w:r w:rsidR="009B051C">
        <w:rPr>
          <w:rFonts w:eastAsia="SimSun"/>
          <w:lang w:eastAsia="zh-CN"/>
        </w:rPr>
        <w:t xml:space="preserve">, </w:t>
      </w:r>
      <w:r>
        <w:rPr>
          <w:rFonts w:eastAsia="SimSun"/>
          <w:lang w:eastAsia="zh-CN"/>
        </w:rPr>
        <w:t xml:space="preserve">everything that </w:t>
      </w:r>
      <w:r w:rsidR="006A1DE0">
        <w:rPr>
          <w:rFonts w:eastAsia="SimSun"/>
          <w:lang w:eastAsia="zh-CN"/>
        </w:rPr>
        <w:t>has</w:t>
      </w:r>
      <w:r>
        <w:rPr>
          <w:rFonts w:eastAsia="SimSun"/>
          <w:lang w:eastAsia="zh-CN"/>
        </w:rPr>
        <w:t xml:space="preserve"> been mentioned above</w:t>
      </w:r>
      <w:r w:rsidR="00F9514A">
        <w:rPr>
          <w:rFonts w:eastAsia="SimSun"/>
          <w:lang w:eastAsia="zh-CN"/>
        </w:rPr>
        <w:t xml:space="preserve"> has</w:t>
      </w:r>
      <w:r>
        <w:rPr>
          <w:rFonts w:eastAsia="SimSun"/>
          <w:lang w:eastAsia="zh-CN"/>
        </w:rPr>
        <w:t xml:space="preserve"> already been created by the </w:t>
      </w:r>
      <w:r w:rsidR="005D37F4">
        <w:rPr>
          <w:rFonts w:eastAsia="SimSun"/>
          <w:lang w:eastAsia="zh-CN"/>
        </w:rPr>
        <w:t>senior</w:t>
      </w:r>
      <w:r>
        <w:rPr>
          <w:rFonts w:eastAsia="SimSun"/>
          <w:lang w:eastAsia="zh-CN"/>
        </w:rPr>
        <w:t xml:space="preserve"> developer</w:t>
      </w:r>
      <w:r w:rsidR="002D21C9">
        <w:rPr>
          <w:rFonts w:eastAsia="SimSun"/>
          <w:lang w:eastAsia="zh-CN"/>
        </w:rPr>
        <w:t xml:space="preserve"> before</w:t>
      </w:r>
      <w:r w:rsidR="009B051C">
        <w:rPr>
          <w:rFonts w:eastAsia="SimSun"/>
          <w:lang w:eastAsia="zh-CN"/>
        </w:rPr>
        <w:t>.</w:t>
      </w:r>
      <w:r w:rsidR="0034245A">
        <w:rPr>
          <w:rFonts w:eastAsia="SimSun"/>
          <w:lang w:eastAsia="zh-CN"/>
        </w:rPr>
        <w:t xml:space="preserve"> </w:t>
      </w:r>
      <w:r w:rsidR="008620F3">
        <w:rPr>
          <w:rFonts w:eastAsia="SimSun"/>
          <w:lang w:eastAsia="zh-CN"/>
        </w:rPr>
        <w:t>Y</w:t>
      </w:r>
      <w:r w:rsidR="0034245A">
        <w:rPr>
          <w:rFonts w:eastAsia="SimSun"/>
          <w:lang w:eastAsia="zh-CN"/>
        </w:rPr>
        <w:t xml:space="preserve">ou </w:t>
      </w:r>
      <w:r w:rsidR="001E76E6">
        <w:rPr>
          <w:rFonts w:eastAsia="SimSun"/>
          <w:lang w:eastAsia="zh-CN"/>
        </w:rPr>
        <w:t>don’t</w:t>
      </w:r>
      <w:r w:rsidR="0034245A">
        <w:rPr>
          <w:rFonts w:eastAsia="SimSun"/>
          <w:lang w:eastAsia="zh-CN"/>
        </w:rPr>
        <w:t xml:space="preserve"> </w:t>
      </w:r>
      <w:r w:rsidR="008620F3">
        <w:rPr>
          <w:rFonts w:eastAsia="SimSun"/>
          <w:lang w:eastAsia="zh-CN"/>
        </w:rPr>
        <w:t xml:space="preserve">need </w:t>
      </w:r>
      <w:r w:rsidR="0034245A">
        <w:rPr>
          <w:rFonts w:eastAsia="SimSun"/>
          <w:lang w:eastAsia="zh-CN"/>
        </w:rPr>
        <w:t>to think about the logic of the game.</w:t>
      </w:r>
      <w:r w:rsidR="007B12D3">
        <w:rPr>
          <w:rFonts w:eastAsia="SimSun"/>
          <w:lang w:eastAsia="zh-CN"/>
        </w:rPr>
        <w:t xml:space="preserve"> Because the logic of the </w:t>
      </w:r>
      <w:r w:rsidR="002649F4">
        <w:rPr>
          <w:rFonts w:eastAsia="SimSun"/>
          <w:lang w:eastAsia="zh-CN"/>
        </w:rPr>
        <w:t>game is</w:t>
      </w:r>
      <w:r w:rsidR="00F9514A">
        <w:rPr>
          <w:rFonts w:eastAsia="SimSun"/>
          <w:lang w:eastAsia="zh-CN"/>
        </w:rPr>
        <w:t xml:space="preserve"> </w:t>
      </w:r>
      <w:r w:rsidR="00872879">
        <w:rPr>
          <w:rFonts w:eastAsia="SimSun"/>
          <w:lang w:eastAsia="zh-CN"/>
        </w:rPr>
        <w:t>already created</w:t>
      </w:r>
      <w:r w:rsidR="007B12D3">
        <w:rPr>
          <w:rFonts w:eastAsia="SimSun"/>
          <w:lang w:eastAsia="zh-CN"/>
        </w:rPr>
        <w:t>.</w:t>
      </w:r>
      <w:r w:rsidR="009806E5">
        <w:rPr>
          <w:rFonts w:eastAsia="SimSun"/>
          <w:lang w:eastAsia="zh-CN"/>
        </w:rPr>
        <w:t xml:space="preserve"> </w:t>
      </w:r>
      <w:r w:rsidR="001F65A5">
        <w:rPr>
          <w:rFonts w:eastAsia="SimSun"/>
          <w:lang w:eastAsia="zh-CN"/>
        </w:rPr>
        <w:t xml:space="preserve"> </w:t>
      </w:r>
      <w:r w:rsidR="00654B5A" w:rsidRPr="0077348A">
        <w:rPr>
          <w:rFonts w:eastAsia="SimSun"/>
          <w:lang w:eastAsia="zh-CN"/>
        </w:rPr>
        <w:t>So right now, things that you must do</w:t>
      </w:r>
      <w:r w:rsidR="00CE508E" w:rsidRPr="0077348A">
        <w:rPr>
          <w:rFonts w:eastAsia="SimSun"/>
          <w:lang w:eastAsia="zh-CN"/>
        </w:rPr>
        <w:t xml:space="preserve"> </w:t>
      </w:r>
      <w:r w:rsidR="00654B5A" w:rsidRPr="0077348A">
        <w:rPr>
          <w:rFonts w:eastAsia="SimSun"/>
          <w:lang w:eastAsia="zh-CN"/>
        </w:rPr>
        <w:t>are</w:t>
      </w:r>
      <w:r w:rsidR="00654B5A" w:rsidRPr="002649F4">
        <w:rPr>
          <w:rFonts w:eastAsia="SimSun"/>
          <w:b/>
          <w:bCs/>
          <w:lang w:eastAsia="zh-CN"/>
        </w:rPr>
        <w:t xml:space="preserve"> convert the Wizard and </w:t>
      </w:r>
      <w:r w:rsidR="00CE508E" w:rsidRPr="002649F4">
        <w:rPr>
          <w:rFonts w:eastAsia="SimSun"/>
          <w:b/>
          <w:bCs/>
          <w:lang w:eastAsia="zh-CN"/>
        </w:rPr>
        <w:t>Archer</w:t>
      </w:r>
      <w:r w:rsidR="00D247EF" w:rsidRPr="002649F4">
        <w:rPr>
          <w:rFonts w:eastAsia="SimSun"/>
          <w:b/>
          <w:bCs/>
          <w:lang w:eastAsia="zh-CN"/>
        </w:rPr>
        <w:t xml:space="preserve"> to support the game</w:t>
      </w:r>
      <w:r w:rsidR="00CE508E">
        <w:rPr>
          <w:rFonts w:eastAsia="SimSun"/>
          <w:lang w:eastAsia="zh-CN"/>
        </w:rPr>
        <w:t>,</w:t>
      </w:r>
      <w:r w:rsidR="00AB09A9">
        <w:rPr>
          <w:rFonts w:eastAsia="SimSun"/>
          <w:lang w:eastAsia="zh-CN"/>
        </w:rPr>
        <w:t xml:space="preserve"> </w:t>
      </w:r>
      <w:r w:rsidR="005309AF">
        <w:rPr>
          <w:rFonts w:eastAsia="SimSun"/>
          <w:lang w:eastAsia="zh-CN"/>
        </w:rPr>
        <w:t xml:space="preserve">below </w:t>
      </w:r>
      <w:r w:rsidR="00AD2853">
        <w:rPr>
          <w:rFonts w:eastAsia="SimSun"/>
          <w:lang w:eastAsia="zh-CN"/>
        </w:rPr>
        <w:t>are</w:t>
      </w:r>
      <w:r w:rsidR="005309AF">
        <w:rPr>
          <w:rFonts w:eastAsia="SimSun"/>
          <w:lang w:eastAsia="zh-CN"/>
        </w:rPr>
        <w:t xml:space="preserve"> the criteria you must do:</w:t>
      </w:r>
    </w:p>
    <w:p w14:paraId="4803B617" w14:textId="2673BA54" w:rsidR="009E5388" w:rsidRDefault="009E5388" w:rsidP="0077348A">
      <w:pPr>
        <w:pStyle w:val="ListParagraph"/>
        <w:numPr>
          <w:ilvl w:val="0"/>
          <w:numId w:val="19"/>
        </w:numPr>
        <w:spacing w:line="360" w:lineRule="auto"/>
        <w:ind w:left="851" w:hanging="425"/>
        <w:jc w:val="both"/>
      </w:pPr>
      <w:r>
        <w:t xml:space="preserve">If the user </w:t>
      </w:r>
      <w:r w:rsidRPr="0037589C">
        <w:rPr>
          <w:b/>
          <w:bCs/>
        </w:rPr>
        <w:t xml:space="preserve">chooses </w:t>
      </w:r>
      <w:r w:rsidR="00657CC5" w:rsidRPr="0077348A">
        <w:rPr>
          <w:b/>
          <w:bCs/>
        </w:rPr>
        <w:t>2</w:t>
      </w:r>
      <w:r w:rsidRPr="0077348A">
        <w:rPr>
          <w:b/>
          <w:bCs/>
        </w:rPr>
        <w:t xml:space="preserve"> (</w:t>
      </w:r>
      <w:r w:rsidR="00311B30" w:rsidRPr="0077348A">
        <w:rPr>
          <w:b/>
          <w:bCs/>
        </w:rPr>
        <w:t>Black Mage)</w:t>
      </w:r>
      <w:r w:rsidR="00162C0A">
        <w:t>,</w:t>
      </w:r>
      <w:r>
        <w:t xml:space="preserve"> then:</w:t>
      </w:r>
    </w:p>
    <w:p w14:paraId="516D7E33" w14:textId="6C9EDCB5" w:rsidR="009E5388" w:rsidRDefault="009E5388" w:rsidP="0077348A">
      <w:pPr>
        <w:pStyle w:val="ListParagraph"/>
        <w:numPr>
          <w:ilvl w:val="1"/>
          <w:numId w:val="19"/>
        </w:numPr>
        <w:spacing w:line="360" w:lineRule="auto"/>
        <w:ind w:left="1276" w:hanging="425"/>
        <w:jc w:val="both"/>
      </w:pPr>
      <w:r>
        <w:t xml:space="preserve">If </w:t>
      </w:r>
      <w:r w:rsidRPr="0077348A">
        <w:rPr>
          <w:rFonts w:eastAsia="SimSun"/>
          <w:lang w:eastAsia="zh-CN"/>
        </w:rPr>
        <w:t>the</w:t>
      </w:r>
      <w:r>
        <w:t xml:space="preserve"> </w:t>
      </w:r>
      <w:r w:rsidR="009058A8" w:rsidRPr="00AE38A0">
        <w:rPr>
          <w:b/>
          <w:bCs/>
        </w:rPr>
        <w:t>mage’s</w:t>
      </w:r>
      <w:r w:rsidRPr="00AE38A0">
        <w:rPr>
          <w:b/>
          <w:bCs/>
        </w:rPr>
        <w:t xml:space="preserve"> health </w:t>
      </w:r>
      <w:r w:rsidRPr="0077348A">
        <w:t>is</w:t>
      </w:r>
      <w:r w:rsidRPr="00AE38A0">
        <w:rPr>
          <w:b/>
          <w:bCs/>
        </w:rPr>
        <w:t xml:space="preserve"> above 0</w:t>
      </w:r>
      <w:r>
        <w:t>, then:</w:t>
      </w:r>
    </w:p>
    <w:p w14:paraId="708F4F4E" w14:textId="418C601C" w:rsidR="009E5388" w:rsidRDefault="009E5388" w:rsidP="0077348A">
      <w:pPr>
        <w:pStyle w:val="ListParagraph"/>
        <w:numPr>
          <w:ilvl w:val="2"/>
          <w:numId w:val="19"/>
        </w:numPr>
        <w:spacing w:line="360" w:lineRule="auto"/>
        <w:ind w:left="1701" w:hanging="425"/>
        <w:jc w:val="both"/>
      </w:pPr>
      <w:r>
        <w:t xml:space="preserve">The program will start playing the game </w:t>
      </w:r>
      <w:r w:rsidRPr="0077348A">
        <w:rPr>
          <w:b/>
          <w:bCs/>
        </w:rPr>
        <w:t>automatically</w:t>
      </w:r>
      <w:r>
        <w:t xml:space="preserve"> and fight</w:t>
      </w:r>
      <w:r w:rsidR="00880278">
        <w:t xml:space="preserve"> as </w:t>
      </w:r>
      <w:r w:rsidR="003E26E4">
        <w:t xml:space="preserve">a </w:t>
      </w:r>
      <w:r w:rsidR="00880278" w:rsidRPr="00880278">
        <w:rPr>
          <w:b/>
          <w:bCs/>
        </w:rPr>
        <w:t xml:space="preserve">Black </w:t>
      </w:r>
      <w:r w:rsidR="0077348A">
        <w:rPr>
          <w:b/>
          <w:bCs/>
        </w:rPr>
        <w:t>M</w:t>
      </w:r>
      <w:r w:rsidR="00880278" w:rsidRPr="00880278">
        <w:rPr>
          <w:b/>
          <w:bCs/>
        </w:rPr>
        <w:t>age</w:t>
      </w:r>
      <w:r>
        <w:t xml:space="preserve"> with the monster until he</w:t>
      </w:r>
      <w:r w:rsidR="009D167C">
        <w:t>/she</w:t>
      </w:r>
      <w:r>
        <w:t xml:space="preserve"> </w:t>
      </w:r>
      <w:r w:rsidRPr="0077348A">
        <w:t>wins/losses</w:t>
      </w:r>
      <w:r>
        <w:t>.</w:t>
      </w:r>
    </w:p>
    <w:p w14:paraId="695B70B8" w14:textId="4BD176E7" w:rsidR="00B961C8" w:rsidRDefault="00B961C8" w:rsidP="0077348A">
      <w:pPr>
        <w:pStyle w:val="ListParagraph"/>
        <w:numPr>
          <w:ilvl w:val="2"/>
          <w:numId w:val="19"/>
        </w:numPr>
        <w:spacing w:line="360" w:lineRule="auto"/>
        <w:ind w:left="1701" w:hanging="425"/>
        <w:jc w:val="both"/>
      </w:pPr>
      <w:r>
        <w:t xml:space="preserve">As a wizard, when he/she </w:t>
      </w:r>
      <w:proofErr w:type="gramStart"/>
      <w:r>
        <w:t>want</w:t>
      </w:r>
      <w:proofErr w:type="gramEnd"/>
      <w:r>
        <w:t xml:space="preserve"> to </w:t>
      </w:r>
      <w:r w:rsidR="004470DF">
        <w:t xml:space="preserve">attack </w:t>
      </w:r>
      <w:r>
        <w:t xml:space="preserve">the monster, he/she will </w:t>
      </w:r>
      <w:r w:rsidRPr="00EE0E34">
        <w:rPr>
          <w:b/>
          <w:bCs/>
        </w:rPr>
        <w:t xml:space="preserve">charge mana first </w:t>
      </w:r>
      <w:r w:rsidRPr="0077348A">
        <w:t>before he/she attacks</w:t>
      </w:r>
      <w:r w:rsidR="005564C6" w:rsidRPr="0077348A">
        <w:t>.</w:t>
      </w:r>
    </w:p>
    <w:p w14:paraId="4E33150E" w14:textId="01F3B78D" w:rsidR="008C3B60" w:rsidRPr="008C3B60" w:rsidRDefault="009E5388" w:rsidP="008C3B60">
      <w:pPr>
        <w:pStyle w:val="ListParagraph"/>
        <w:numPr>
          <w:ilvl w:val="1"/>
          <w:numId w:val="19"/>
        </w:numPr>
        <w:spacing w:after="240" w:line="360" w:lineRule="auto"/>
        <w:ind w:left="1276" w:hanging="425"/>
        <w:jc w:val="both"/>
        <w:rPr>
          <w:rFonts w:eastAsia="SimSun"/>
          <w:lang w:eastAsia="zh-CN"/>
        </w:rPr>
      </w:pPr>
      <w:r w:rsidRPr="0077348A">
        <w:rPr>
          <w:rFonts w:eastAsia="SimSun"/>
          <w:b/>
          <w:bCs/>
          <w:lang w:eastAsia="zh-CN"/>
        </w:rPr>
        <w:t>Otherwise</w:t>
      </w:r>
      <w:r>
        <w:rPr>
          <w:rFonts w:eastAsia="SimSun"/>
          <w:lang w:eastAsia="zh-CN"/>
        </w:rPr>
        <w:t xml:space="preserve">, the program will print </w:t>
      </w:r>
      <w:r>
        <w:t xml:space="preserve">the </w:t>
      </w:r>
      <w:r w:rsidR="00F04B49" w:rsidRPr="0077348A">
        <w:rPr>
          <w:b/>
          <w:bCs/>
        </w:rPr>
        <w:t>black</w:t>
      </w:r>
      <w:r w:rsidR="00F04B49">
        <w:t xml:space="preserve"> </w:t>
      </w:r>
      <w:r w:rsidR="00F04B49" w:rsidRPr="0077348A">
        <w:rPr>
          <w:b/>
          <w:bCs/>
        </w:rPr>
        <w:t>mage</w:t>
      </w:r>
      <w:r w:rsidR="00EF3842" w:rsidRPr="0077348A">
        <w:rPr>
          <w:b/>
          <w:bCs/>
        </w:rPr>
        <w:t>’s</w:t>
      </w:r>
      <w:r w:rsidR="00F04B49" w:rsidRPr="0077348A">
        <w:rPr>
          <w:b/>
          <w:bCs/>
        </w:rPr>
        <w:t xml:space="preserve"> </w:t>
      </w:r>
      <w:r w:rsidRPr="0077348A">
        <w:rPr>
          <w:b/>
          <w:bCs/>
        </w:rPr>
        <w:t>dead message</w:t>
      </w:r>
      <w:r>
        <w:t>.</w:t>
      </w:r>
    </w:p>
    <w:p w14:paraId="412A48B7" w14:textId="68243723" w:rsidR="008C3B60" w:rsidRPr="008C3B60" w:rsidRDefault="008C3B60" w:rsidP="008C3B60">
      <w:pPr>
        <w:spacing w:line="360" w:lineRule="auto"/>
        <w:jc w:val="center"/>
        <w:rPr>
          <w:rFonts w:eastAsia="SimSun"/>
          <w:lang w:eastAsia="zh-CN"/>
        </w:rPr>
      </w:pPr>
      <w:r w:rsidRPr="00AF512C">
        <w:rPr>
          <w:noProof/>
          <w:lang w:eastAsia="zh-CN"/>
        </w:rPr>
        <w:drawing>
          <wp:inline distT="0" distB="0" distL="0" distR="0" wp14:anchorId="20BCE718" wp14:editId="2934B667">
            <wp:extent cx="5760000" cy="1071017"/>
            <wp:effectExtent l="19050" t="19050" r="1270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1" r="-11603" b="8959"/>
                    <a:stretch/>
                  </pic:blipFill>
                  <pic:spPr bwMode="auto">
                    <a:xfrm>
                      <a:off x="0" y="0"/>
                      <a:ext cx="5760000" cy="107101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347B96" w14:textId="77777777" w:rsidR="008C3B60" w:rsidRPr="008C3B60" w:rsidRDefault="008C3B60" w:rsidP="008C3B60">
      <w:pPr>
        <w:pStyle w:val="Caption"/>
        <w:spacing w:line="360" w:lineRule="auto"/>
        <w:jc w:val="center"/>
        <w:rPr>
          <w:b/>
          <w:bCs/>
          <w:i w:val="0"/>
          <w:iCs w:val="0"/>
          <w:color w:val="auto"/>
          <w:sz w:val="20"/>
          <w:szCs w:val="20"/>
        </w:rPr>
      </w:pPr>
      <w:r w:rsidRPr="008C3B60">
        <w:rPr>
          <w:b/>
          <w:bCs/>
          <w:i w:val="0"/>
          <w:iCs w:val="0"/>
          <w:color w:val="auto"/>
          <w:sz w:val="20"/>
          <w:szCs w:val="20"/>
        </w:rPr>
        <w:t xml:space="preserve">Figure </w:t>
      </w:r>
      <w:r w:rsidRPr="008C3B60">
        <w:rPr>
          <w:b/>
          <w:bCs/>
          <w:i w:val="0"/>
          <w:iCs w:val="0"/>
          <w:color w:val="auto"/>
          <w:sz w:val="20"/>
          <w:szCs w:val="20"/>
        </w:rPr>
        <w:fldChar w:fldCharType="begin"/>
      </w:r>
      <w:r w:rsidRPr="008C3B60">
        <w:rPr>
          <w:b/>
          <w:bCs/>
          <w:i w:val="0"/>
          <w:iCs w:val="0"/>
          <w:color w:val="auto"/>
          <w:sz w:val="20"/>
          <w:szCs w:val="20"/>
        </w:rPr>
        <w:instrText xml:space="preserve"> SEQ Figure \* ARABIC </w:instrText>
      </w:r>
      <w:r w:rsidRPr="008C3B60">
        <w:rPr>
          <w:b/>
          <w:bCs/>
          <w:i w:val="0"/>
          <w:iCs w:val="0"/>
          <w:color w:val="auto"/>
          <w:sz w:val="20"/>
          <w:szCs w:val="20"/>
        </w:rPr>
        <w:fldChar w:fldCharType="separate"/>
      </w:r>
      <w:r w:rsidRPr="008C3B60">
        <w:rPr>
          <w:b/>
          <w:bCs/>
          <w:i w:val="0"/>
          <w:iCs w:val="0"/>
          <w:color w:val="auto"/>
          <w:sz w:val="20"/>
          <w:szCs w:val="20"/>
        </w:rPr>
        <w:t>5</w:t>
      </w:r>
      <w:r w:rsidRPr="008C3B60">
        <w:rPr>
          <w:b/>
          <w:bCs/>
          <w:i w:val="0"/>
          <w:iCs w:val="0"/>
          <w:color w:val="auto"/>
          <w:sz w:val="20"/>
          <w:szCs w:val="20"/>
        </w:rPr>
        <w:fldChar w:fldCharType="end"/>
      </w:r>
      <w:r w:rsidRPr="008C3B60">
        <w:rPr>
          <w:b/>
          <w:bCs/>
          <w:i w:val="0"/>
          <w:iCs w:val="0"/>
          <w:color w:val="auto"/>
          <w:sz w:val="20"/>
          <w:szCs w:val="20"/>
        </w:rPr>
        <w:t>. Fight as Black Mage</w:t>
      </w:r>
    </w:p>
    <w:p w14:paraId="0E75DA93" w14:textId="77777777" w:rsidR="008C3B60" w:rsidRDefault="008C3B60" w:rsidP="008C3B60">
      <w:pPr>
        <w:keepNext/>
        <w:spacing w:line="360" w:lineRule="auto"/>
        <w:jc w:val="center"/>
      </w:pPr>
      <w:r w:rsidRPr="00556433">
        <w:rPr>
          <w:noProof/>
          <w:lang w:eastAsia="zh-CN"/>
        </w:rPr>
        <w:drawing>
          <wp:inline distT="0" distB="0" distL="0" distR="0" wp14:anchorId="615A915B" wp14:editId="3AFCE693">
            <wp:extent cx="5760000" cy="248247"/>
            <wp:effectExtent l="19050" t="19050" r="127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88" t="-14263" r="12084" b="15163"/>
                    <a:stretch/>
                  </pic:blipFill>
                  <pic:spPr bwMode="auto">
                    <a:xfrm>
                      <a:off x="0" y="0"/>
                      <a:ext cx="5760000" cy="24824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F11914" w14:textId="13267490" w:rsidR="008C3B60" w:rsidRPr="008C3B60" w:rsidRDefault="008C3B60" w:rsidP="008C3B60">
      <w:pPr>
        <w:pStyle w:val="Caption"/>
        <w:spacing w:line="360" w:lineRule="auto"/>
        <w:jc w:val="center"/>
        <w:rPr>
          <w:b/>
          <w:bCs/>
          <w:i w:val="0"/>
          <w:iCs w:val="0"/>
          <w:color w:val="auto"/>
          <w:sz w:val="20"/>
          <w:szCs w:val="20"/>
        </w:rPr>
      </w:pPr>
      <w:r w:rsidRPr="008C3B60">
        <w:rPr>
          <w:b/>
          <w:bCs/>
          <w:i w:val="0"/>
          <w:iCs w:val="0"/>
          <w:color w:val="auto"/>
          <w:sz w:val="20"/>
          <w:szCs w:val="20"/>
        </w:rPr>
        <w:t xml:space="preserve">Figure </w:t>
      </w:r>
      <w:r w:rsidRPr="008C3B60">
        <w:rPr>
          <w:b/>
          <w:bCs/>
          <w:i w:val="0"/>
          <w:iCs w:val="0"/>
          <w:color w:val="auto"/>
          <w:sz w:val="20"/>
          <w:szCs w:val="20"/>
        </w:rPr>
        <w:fldChar w:fldCharType="begin"/>
      </w:r>
      <w:r w:rsidRPr="008C3B60">
        <w:rPr>
          <w:b/>
          <w:bCs/>
          <w:i w:val="0"/>
          <w:iCs w:val="0"/>
          <w:color w:val="auto"/>
          <w:sz w:val="20"/>
          <w:szCs w:val="20"/>
        </w:rPr>
        <w:instrText xml:space="preserve"> SEQ Figure \* ARABIC </w:instrText>
      </w:r>
      <w:r w:rsidRPr="008C3B60">
        <w:rPr>
          <w:b/>
          <w:bCs/>
          <w:i w:val="0"/>
          <w:iCs w:val="0"/>
          <w:color w:val="auto"/>
          <w:sz w:val="20"/>
          <w:szCs w:val="20"/>
        </w:rPr>
        <w:fldChar w:fldCharType="separate"/>
      </w:r>
      <w:r w:rsidRPr="008C3B60">
        <w:rPr>
          <w:b/>
          <w:bCs/>
          <w:i w:val="0"/>
          <w:iCs w:val="0"/>
          <w:color w:val="auto"/>
          <w:sz w:val="20"/>
          <w:szCs w:val="20"/>
        </w:rPr>
        <w:t>6</w:t>
      </w:r>
      <w:r w:rsidRPr="008C3B60">
        <w:rPr>
          <w:b/>
          <w:bCs/>
          <w:i w:val="0"/>
          <w:iCs w:val="0"/>
          <w:color w:val="auto"/>
          <w:sz w:val="20"/>
          <w:szCs w:val="20"/>
        </w:rPr>
        <w:fldChar w:fldCharType="end"/>
      </w:r>
      <w:r w:rsidRPr="008C3B60">
        <w:rPr>
          <w:b/>
          <w:bCs/>
          <w:i w:val="0"/>
          <w:iCs w:val="0"/>
          <w:color w:val="auto"/>
          <w:sz w:val="20"/>
          <w:szCs w:val="20"/>
        </w:rPr>
        <w:t>. Black Mage is Dead Message.</w:t>
      </w:r>
    </w:p>
    <w:p w14:paraId="0191DAA5" w14:textId="2F448953" w:rsidR="00AE6774" w:rsidRDefault="00AE6774" w:rsidP="0077348A">
      <w:pPr>
        <w:pStyle w:val="ListParagraph"/>
        <w:numPr>
          <w:ilvl w:val="0"/>
          <w:numId w:val="19"/>
        </w:numPr>
        <w:spacing w:line="360" w:lineRule="auto"/>
        <w:ind w:left="851" w:hanging="425"/>
        <w:jc w:val="both"/>
      </w:pPr>
      <w:r>
        <w:t xml:space="preserve">If the user </w:t>
      </w:r>
      <w:r w:rsidRPr="00B04702">
        <w:rPr>
          <w:b/>
          <w:bCs/>
        </w:rPr>
        <w:t xml:space="preserve">chooses 3 </w:t>
      </w:r>
      <w:r w:rsidRPr="0077348A">
        <w:t>(</w:t>
      </w:r>
      <w:r w:rsidR="00FA16D1" w:rsidRPr="0077348A">
        <w:t>Gunner</w:t>
      </w:r>
      <w:r w:rsidRPr="0077348A">
        <w:t>)</w:t>
      </w:r>
      <w:r>
        <w:t>, then:</w:t>
      </w:r>
    </w:p>
    <w:p w14:paraId="537DA2B7" w14:textId="2B9E5A83" w:rsidR="00AE6774" w:rsidRDefault="00AE6774" w:rsidP="0077348A">
      <w:pPr>
        <w:pStyle w:val="ListParagraph"/>
        <w:numPr>
          <w:ilvl w:val="1"/>
          <w:numId w:val="19"/>
        </w:numPr>
        <w:spacing w:line="360" w:lineRule="auto"/>
        <w:ind w:left="1276" w:hanging="425"/>
        <w:jc w:val="both"/>
      </w:pPr>
      <w:r>
        <w:t xml:space="preserve">If the </w:t>
      </w:r>
      <w:r w:rsidR="00FA16D1" w:rsidRPr="00073707">
        <w:rPr>
          <w:b/>
          <w:bCs/>
        </w:rPr>
        <w:t>gunner</w:t>
      </w:r>
      <w:r w:rsidRPr="00073707">
        <w:rPr>
          <w:b/>
          <w:bCs/>
        </w:rPr>
        <w:t xml:space="preserve">’s health </w:t>
      </w:r>
      <w:r w:rsidRPr="0077348A">
        <w:t>is</w:t>
      </w:r>
      <w:r w:rsidRPr="00073707">
        <w:rPr>
          <w:b/>
          <w:bCs/>
        </w:rPr>
        <w:t xml:space="preserve"> above 0</w:t>
      </w:r>
      <w:r>
        <w:t xml:space="preserve">, </w:t>
      </w:r>
      <w:r w:rsidRPr="0077348A">
        <w:rPr>
          <w:rFonts w:eastAsia="SimSun"/>
          <w:lang w:eastAsia="zh-CN"/>
        </w:rPr>
        <w:t>then</w:t>
      </w:r>
      <w:r>
        <w:t>:</w:t>
      </w:r>
    </w:p>
    <w:p w14:paraId="1E17F58B" w14:textId="410ADAA5" w:rsidR="00AE6774" w:rsidRDefault="00AE6774" w:rsidP="0077348A">
      <w:pPr>
        <w:pStyle w:val="ListParagraph"/>
        <w:numPr>
          <w:ilvl w:val="2"/>
          <w:numId w:val="19"/>
        </w:numPr>
        <w:spacing w:line="360" w:lineRule="auto"/>
        <w:ind w:left="1701" w:hanging="425"/>
        <w:jc w:val="both"/>
      </w:pPr>
      <w:r>
        <w:t xml:space="preserve">The program will start playing the game </w:t>
      </w:r>
      <w:r w:rsidRPr="0077348A">
        <w:rPr>
          <w:b/>
          <w:bCs/>
        </w:rPr>
        <w:t>automatically</w:t>
      </w:r>
      <w:r>
        <w:t xml:space="preserve"> and </w:t>
      </w:r>
      <w:r w:rsidR="006541E4">
        <w:t xml:space="preserve">fight as a </w:t>
      </w:r>
      <w:r w:rsidR="004B7A87">
        <w:rPr>
          <w:b/>
          <w:bCs/>
        </w:rPr>
        <w:t>Gunner</w:t>
      </w:r>
      <w:r>
        <w:t xml:space="preserve"> with the monster until he</w:t>
      </w:r>
      <w:r w:rsidR="005C0E58">
        <w:t>/she</w:t>
      </w:r>
      <w:r>
        <w:t xml:space="preserve"> wins/losses.</w:t>
      </w:r>
    </w:p>
    <w:p w14:paraId="183385D4" w14:textId="4B5DE912" w:rsidR="00AE6774" w:rsidRPr="00A25731" w:rsidRDefault="00AE6774" w:rsidP="0077348A">
      <w:pPr>
        <w:pStyle w:val="ListParagraph"/>
        <w:numPr>
          <w:ilvl w:val="1"/>
          <w:numId w:val="19"/>
        </w:numPr>
        <w:spacing w:line="360" w:lineRule="auto"/>
        <w:ind w:left="1276" w:hanging="425"/>
        <w:jc w:val="both"/>
        <w:rPr>
          <w:rFonts w:eastAsia="SimSun"/>
          <w:lang w:eastAsia="zh-CN"/>
        </w:rPr>
      </w:pPr>
      <w:r w:rsidRPr="0077348A">
        <w:rPr>
          <w:rFonts w:eastAsia="SimSun"/>
          <w:b/>
          <w:bCs/>
          <w:lang w:eastAsia="zh-CN"/>
        </w:rPr>
        <w:t>Otherwise</w:t>
      </w:r>
      <w:r>
        <w:rPr>
          <w:rFonts w:eastAsia="SimSun"/>
          <w:lang w:eastAsia="zh-CN"/>
        </w:rPr>
        <w:t xml:space="preserve">, the program will print </w:t>
      </w:r>
      <w:r>
        <w:t xml:space="preserve">the </w:t>
      </w:r>
      <w:r w:rsidR="0063416F" w:rsidRPr="0077348A">
        <w:rPr>
          <w:b/>
          <w:bCs/>
        </w:rPr>
        <w:t>gunner’s</w:t>
      </w:r>
      <w:r w:rsidR="001A6725" w:rsidRPr="0077348A">
        <w:rPr>
          <w:b/>
          <w:bCs/>
        </w:rPr>
        <w:t xml:space="preserve"> </w:t>
      </w:r>
      <w:r w:rsidRPr="0077348A">
        <w:rPr>
          <w:b/>
          <w:bCs/>
        </w:rPr>
        <w:t>dead message</w:t>
      </w:r>
      <w:r>
        <w:t>.</w:t>
      </w:r>
    </w:p>
    <w:p w14:paraId="2F80A942" w14:textId="77777777" w:rsidR="008C3B60" w:rsidRDefault="008C3B60" w:rsidP="008C3B60">
      <w:pPr>
        <w:keepNext/>
        <w:spacing w:line="360" w:lineRule="auto"/>
        <w:jc w:val="center"/>
      </w:pPr>
      <w:r w:rsidRPr="0087692C">
        <w:rPr>
          <w:noProof/>
          <w:lang w:eastAsia="zh-CN"/>
        </w:rPr>
        <w:drawing>
          <wp:inline distT="0" distB="0" distL="0" distR="0" wp14:anchorId="5552F6C5" wp14:editId="63BC371D">
            <wp:extent cx="5760000" cy="1623503"/>
            <wp:effectExtent l="19050" t="19050" r="12700" b="1524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rotWithShape="1">
                    <a:blip r:embed="rId15"/>
                    <a:srcRect l="-892" r="2910" b="2477"/>
                    <a:stretch/>
                  </pic:blipFill>
                  <pic:spPr bwMode="auto">
                    <a:xfrm>
                      <a:off x="0" y="0"/>
                      <a:ext cx="5760000" cy="162350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EA1301" w14:textId="77777777" w:rsidR="008C3B60" w:rsidRPr="008C3B60" w:rsidRDefault="008C3B60" w:rsidP="008C3B60">
      <w:pPr>
        <w:pStyle w:val="Caption"/>
        <w:spacing w:line="360" w:lineRule="auto"/>
        <w:jc w:val="center"/>
        <w:rPr>
          <w:b/>
          <w:bCs/>
          <w:i w:val="0"/>
          <w:iCs w:val="0"/>
          <w:color w:val="auto"/>
          <w:sz w:val="20"/>
          <w:szCs w:val="20"/>
        </w:rPr>
      </w:pPr>
      <w:r w:rsidRPr="008C3B60">
        <w:rPr>
          <w:b/>
          <w:bCs/>
          <w:i w:val="0"/>
          <w:iCs w:val="0"/>
          <w:color w:val="auto"/>
          <w:sz w:val="20"/>
          <w:szCs w:val="20"/>
        </w:rPr>
        <w:t xml:space="preserve">Figure </w:t>
      </w:r>
      <w:r w:rsidRPr="008C3B60">
        <w:rPr>
          <w:b/>
          <w:bCs/>
          <w:i w:val="0"/>
          <w:iCs w:val="0"/>
          <w:color w:val="auto"/>
          <w:sz w:val="20"/>
          <w:szCs w:val="20"/>
        </w:rPr>
        <w:fldChar w:fldCharType="begin"/>
      </w:r>
      <w:r w:rsidRPr="008C3B60">
        <w:rPr>
          <w:b/>
          <w:bCs/>
          <w:i w:val="0"/>
          <w:iCs w:val="0"/>
          <w:color w:val="auto"/>
          <w:sz w:val="20"/>
          <w:szCs w:val="20"/>
        </w:rPr>
        <w:instrText xml:space="preserve"> SEQ Figure \* ARABIC </w:instrText>
      </w:r>
      <w:r w:rsidRPr="008C3B60">
        <w:rPr>
          <w:b/>
          <w:bCs/>
          <w:i w:val="0"/>
          <w:iCs w:val="0"/>
          <w:color w:val="auto"/>
          <w:sz w:val="20"/>
          <w:szCs w:val="20"/>
        </w:rPr>
        <w:fldChar w:fldCharType="separate"/>
      </w:r>
      <w:r w:rsidRPr="008C3B60">
        <w:rPr>
          <w:b/>
          <w:bCs/>
          <w:i w:val="0"/>
          <w:iCs w:val="0"/>
          <w:color w:val="auto"/>
          <w:sz w:val="20"/>
          <w:szCs w:val="20"/>
        </w:rPr>
        <w:t>7</w:t>
      </w:r>
      <w:r w:rsidRPr="008C3B60">
        <w:rPr>
          <w:b/>
          <w:bCs/>
          <w:i w:val="0"/>
          <w:iCs w:val="0"/>
          <w:color w:val="auto"/>
          <w:sz w:val="20"/>
          <w:szCs w:val="20"/>
        </w:rPr>
        <w:fldChar w:fldCharType="end"/>
      </w:r>
      <w:r w:rsidRPr="008C3B60">
        <w:rPr>
          <w:b/>
          <w:bCs/>
          <w:i w:val="0"/>
          <w:iCs w:val="0"/>
          <w:color w:val="auto"/>
          <w:sz w:val="20"/>
          <w:szCs w:val="20"/>
        </w:rPr>
        <w:t>. Fight as Gunner</w:t>
      </w:r>
    </w:p>
    <w:p w14:paraId="2FE7F8E3" w14:textId="77777777" w:rsidR="008C3B60" w:rsidRDefault="008C3B60" w:rsidP="008C3B60">
      <w:pPr>
        <w:keepNext/>
        <w:spacing w:line="360" w:lineRule="auto"/>
        <w:jc w:val="center"/>
      </w:pPr>
      <w:r w:rsidRPr="001C6FCB">
        <w:rPr>
          <w:noProof/>
          <w:lang w:eastAsia="zh-CN"/>
        </w:rPr>
        <w:lastRenderedPageBreak/>
        <w:drawing>
          <wp:inline distT="0" distB="0" distL="0" distR="0" wp14:anchorId="0AC6972E" wp14:editId="4CAC56F3">
            <wp:extent cx="5760000" cy="242030"/>
            <wp:effectExtent l="19050" t="19050" r="1270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40" t="-904" r="-27673" b="-1822"/>
                    <a:stretch/>
                  </pic:blipFill>
                  <pic:spPr bwMode="auto">
                    <a:xfrm>
                      <a:off x="0" y="0"/>
                      <a:ext cx="5760000" cy="24203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43E91D" w14:textId="77777777" w:rsidR="008C3B60" w:rsidRPr="008C3B60" w:rsidRDefault="008C3B60" w:rsidP="008C3B60">
      <w:pPr>
        <w:pStyle w:val="Caption"/>
        <w:spacing w:line="360" w:lineRule="auto"/>
        <w:jc w:val="center"/>
        <w:rPr>
          <w:b/>
          <w:bCs/>
          <w:i w:val="0"/>
          <w:iCs w:val="0"/>
          <w:color w:val="auto"/>
          <w:sz w:val="20"/>
          <w:szCs w:val="20"/>
        </w:rPr>
      </w:pPr>
      <w:r w:rsidRPr="008C3B60">
        <w:rPr>
          <w:b/>
          <w:bCs/>
          <w:i w:val="0"/>
          <w:iCs w:val="0"/>
          <w:color w:val="auto"/>
          <w:sz w:val="20"/>
          <w:szCs w:val="20"/>
        </w:rPr>
        <w:t xml:space="preserve">Figure </w:t>
      </w:r>
      <w:r w:rsidRPr="008C3B60">
        <w:rPr>
          <w:b/>
          <w:bCs/>
          <w:i w:val="0"/>
          <w:iCs w:val="0"/>
          <w:color w:val="auto"/>
          <w:sz w:val="20"/>
          <w:szCs w:val="20"/>
        </w:rPr>
        <w:fldChar w:fldCharType="begin"/>
      </w:r>
      <w:r w:rsidRPr="008C3B60">
        <w:rPr>
          <w:b/>
          <w:bCs/>
          <w:i w:val="0"/>
          <w:iCs w:val="0"/>
          <w:color w:val="auto"/>
          <w:sz w:val="20"/>
          <w:szCs w:val="20"/>
        </w:rPr>
        <w:instrText xml:space="preserve"> SEQ Figure \* ARABIC </w:instrText>
      </w:r>
      <w:r w:rsidRPr="008C3B60">
        <w:rPr>
          <w:b/>
          <w:bCs/>
          <w:i w:val="0"/>
          <w:iCs w:val="0"/>
          <w:color w:val="auto"/>
          <w:sz w:val="20"/>
          <w:szCs w:val="20"/>
        </w:rPr>
        <w:fldChar w:fldCharType="separate"/>
      </w:r>
      <w:r w:rsidRPr="008C3B60">
        <w:rPr>
          <w:b/>
          <w:bCs/>
          <w:i w:val="0"/>
          <w:iCs w:val="0"/>
          <w:color w:val="auto"/>
          <w:sz w:val="20"/>
          <w:szCs w:val="20"/>
        </w:rPr>
        <w:t>8</w:t>
      </w:r>
      <w:r w:rsidRPr="008C3B60">
        <w:rPr>
          <w:b/>
          <w:bCs/>
          <w:i w:val="0"/>
          <w:iCs w:val="0"/>
          <w:color w:val="auto"/>
          <w:sz w:val="20"/>
          <w:szCs w:val="20"/>
        </w:rPr>
        <w:fldChar w:fldCharType="end"/>
      </w:r>
      <w:r w:rsidRPr="008C3B60">
        <w:rPr>
          <w:b/>
          <w:bCs/>
          <w:i w:val="0"/>
          <w:iCs w:val="0"/>
          <w:color w:val="auto"/>
          <w:sz w:val="20"/>
          <w:szCs w:val="20"/>
        </w:rPr>
        <w:t>. Gunner is Dead Message</w:t>
      </w:r>
    </w:p>
    <w:p w14:paraId="2AB7417E" w14:textId="77777777" w:rsidR="00B337C2" w:rsidRDefault="00B337C2" w:rsidP="007E6A9B">
      <w:pPr>
        <w:spacing w:line="360" w:lineRule="auto"/>
        <w:rPr>
          <w:rFonts w:eastAsia="SimSun"/>
          <w:lang w:eastAsia="zh-CN"/>
        </w:rPr>
      </w:pPr>
    </w:p>
    <w:p w14:paraId="298421C9" w14:textId="218C1195" w:rsidR="00FC71F1" w:rsidRDefault="00FC71F1" w:rsidP="007E6A9B">
      <w:pPr>
        <w:spacing w:line="360" w:lineRule="auto"/>
        <w:rPr>
          <w:rFonts w:eastAsia="SimSun"/>
          <w:b/>
          <w:bCs/>
          <w:lang w:eastAsia="zh-CN"/>
        </w:rPr>
      </w:pPr>
      <w:r w:rsidRPr="00FC71F1">
        <w:rPr>
          <w:rFonts w:eastAsia="SimSun"/>
          <w:b/>
          <w:bCs/>
          <w:lang w:eastAsia="zh-CN"/>
        </w:rPr>
        <w:t>Notes:</w:t>
      </w:r>
    </w:p>
    <w:p w14:paraId="6C40C0B4" w14:textId="1A5F5C53" w:rsidR="00873EAD" w:rsidRPr="00873EAD" w:rsidRDefault="00873EAD" w:rsidP="007E6A9B">
      <w:pPr>
        <w:pStyle w:val="ListParagraph"/>
        <w:numPr>
          <w:ilvl w:val="0"/>
          <w:numId w:val="14"/>
        </w:numPr>
        <w:spacing w:line="360" w:lineRule="auto"/>
        <w:ind w:left="426" w:hanging="426"/>
        <w:rPr>
          <w:rFonts w:eastAsia="SimSun"/>
          <w:lang w:eastAsia="zh-CN"/>
        </w:rPr>
      </w:pPr>
      <w:r w:rsidRPr="00B337C2">
        <w:rPr>
          <w:rFonts w:eastAsia="SimSun"/>
          <w:b/>
          <w:bCs/>
          <w:lang w:eastAsia="zh-CN"/>
        </w:rPr>
        <w:t>Do not change the logic</w:t>
      </w:r>
      <w:r>
        <w:rPr>
          <w:rFonts w:eastAsia="SimSun"/>
          <w:lang w:eastAsia="zh-CN"/>
        </w:rPr>
        <w:t xml:space="preserve"> of the game.</w:t>
      </w:r>
    </w:p>
    <w:p w14:paraId="2E756685" w14:textId="1419CD56" w:rsidR="003973B1" w:rsidRPr="003973B1" w:rsidRDefault="003973B1" w:rsidP="007E6A9B">
      <w:pPr>
        <w:pStyle w:val="ListParagraph"/>
        <w:numPr>
          <w:ilvl w:val="0"/>
          <w:numId w:val="14"/>
        </w:numPr>
        <w:spacing w:line="360" w:lineRule="auto"/>
        <w:ind w:left="426" w:hanging="426"/>
        <w:rPr>
          <w:rFonts w:eastAsia="SimSun"/>
          <w:lang w:eastAsia="zh-CN"/>
        </w:rPr>
      </w:pPr>
      <w:r>
        <w:rPr>
          <w:rFonts w:eastAsia="SimSun"/>
          <w:lang w:eastAsia="zh-CN"/>
        </w:rPr>
        <w:t xml:space="preserve">Please </w:t>
      </w:r>
      <w:r w:rsidRPr="00541E4E">
        <w:rPr>
          <w:rFonts w:eastAsia="SimSun"/>
          <w:b/>
          <w:bCs/>
          <w:lang w:eastAsia="zh-CN"/>
        </w:rPr>
        <w:t>edit</w:t>
      </w:r>
      <w:r>
        <w:rPr>
          <w:rFonts w:eastAsia="SimSun"/>
          <w:lang w:eastAsia="zh-CN"/>
        </w:rPr>
        <w:t xml:space="preserve"> the </w:t>
      </w:r>
      <w:r w:rsidRPr="00541E4E">
        <w:rPr>
          <w:rFonts w:eastAsia="SimSun"/>
          <w:b/>
          <w:bCs/>
          <w:lang w:eastAsia="zh-CN"/>
        </w:rPr>
        <w:t>code</w:t>
      </w:r>
      <w:r>
        <w:rPr>
          <w:rFonts w:eastAsia="SimSun"/>
          <w:lang w:eastAsia="zh-CN"/>
        </w:rPr>
        <w:t xml:space="preserve"> that </w:t>
      </w:r>
      <w:r w:rsidR="00541E4E" w:rsidRPr="00330793">
        <w:rPr>
          <w:rFonts w:eastAsia="SimSun"/>
          <w:b/>
          <w:bCs/>
          <w:lang w:eastAsia="zh-CN"/>
        </w:rPr>
        <w:t>has</w:t>
      </w:r>
      <w:r>
        <w:rPr>
          <w:rFonts w:eastAsia="SimSun"/>
          <w:lang w:eastAsia="zh-CN"/>
        </w:rPr>
        <w:t xml:space="preserve"> been </w:t>
      </w:r>
      <w:r w:rsidRPr="00330793">
        <w:rPr>
          <w:rFonts w:eastAsia="SimSun"/>
          <w:b/>
          <w:bCs/>
          <w:lang w:eastAsia="zh-CN"/>
        </w:rPr>
        <w:t>provided</w:t>
      </w:r>
      <w:r>
        <w:rPr>
          <w:rFonts w:eastAsia="SimSun"/>
          <w:lang w:eastAsia="zh-CN"/>
        </w:rPr>
        <w:t>.</w:t>
      </w:r>
    </w:p>
    <w:p w14:paraId="00CAE9AA" w14:textId="2FC79438" w:rsidR="00FC71F1" w:rsidRPr="00172C45" w:rsidRDefault="00FC71F1" w:rsidP="00B337C2">
      <w:pPr>
        <w:pStyle w:val="ListParagraph"/>
        <w:numPr>
          <w:ilvl w:val="0"/>
          <w:numId w:val="14"/>
        </w:numPr>
        <w:spacing w:line="360" w:lineRule="auto"/>
        <w:ind w:left="426" w:hanging="426"/>
        <w:rPr>
          <w:rFonts w:eastAsia="SimSun"/>
          <w:lang w:eastAsia="zh-CN"/>
        </w:rPr>
      </w:pPr>
      <w:r>
        <w:rPr>
          <w:rFonts w:eastAsia="SimSun"/>
          <w:lang w:eastAsia="zh-CN"/>
        </w:rPr>
        <w:t xml:space="preserve">You are </w:t>
      </w:r>
      <w:r w:rsidR="003C54C2">
        <w:rPr>
          <w:rFonts w:eastAsia="SimSun"/>
          <w:lang w:eastAsia="zh-CN"/>
        </w:rPr>
        <w:t xml:space="preserve">only </w:t>
      </w:r>
      <w:r>
        <w:rPr>
          <w:rFonts w:eastAsia="SimSun"/>
          <w:lang w:eastAsia="zh-CN"/>
        </w:rPr>
        <w:t xml:space="preserve">allowed to edit the </w:t>
      </w:r>
      <w:r w:rsidRPr="00FC71F1">
        <w:rPr>
          <w:rFonts w:eastAsia="SimSun"/>
          <w:b/>
          <w:bCs/>
          <w:lang w:eastAsia="zh-CN"/>
        </w:rPr>
        <w:t>menu2()</w:t>
      </w:r>
      <w:r>
        <w:rPr>
          <w:rFonts w:eastAsia="SimSun"/>
          <w:b/>
          <w:bCs/>
          <w:lang w:eastAsia="zh-CN"/>
        </w:rPr>
        <w:t xml:space="preserve"> </w:t>
      </w:r>
      <w:r w:rsidRPr="00B337C2">
        <w:rPr>
          <w:rFonts w:eastAsia="SimSun"/>
          <w:lang w:eastAsia="zh-CN"/>
        </w:rPr>
        <w:t>and</w:t>
      </w:r>
      <w:r>
        <w:rPr>
          <w:rFonts w:eastAsia="SimSun"/>
          <w:b/>
          <w:bCs/>
          <w:lang w:eastAsia="zh-CN"/>
        </w:rPr>
        <w:t xml:space="preserve"> menu3() </w:t>
      </w:r>
      <w:r w:rsidRPr="00B337C2">
        <w:rPr>
          <w:rFonts w:eastAsia="SimSun"/>
          <w:lang w:eastAsia="zh-CN"/>
        </w:rPr>
        <w:t>methods</w:t>
      </w:r>
      <w:r w:rsidR="004F1828" w:rsidRPr="00B337C2">
        <w:rPr>
          <w:rFonts w:eastAsia="SimSun"/>
          <w:lang w:eastAsia="zh-CN"/>
        </w:rPr>
        <w:t>.</w:t>
      </w:r>
    </w:p>
    <w:p w14:paraId="5D01BD74" w14:textId="39554F90" w:rsidR="000E7CD5" w:rsidRPr="00EF1017" w:rsidRDefault="00172C45" w:rsidP="00EF1017">
      <w:pPr>
        <w:pStyle w:val="ListParagraph"/>
        <w:numPr>
          <w:ilvl w:val="0"/>
          <w:numId w:val="14"/>
        </w:numPr>
        <w:spacing w:line="360" w:lineRule="auto"/>
        <w:ind w:left="426" w:hanging="426"/>
        <w:rPr>
          <w:rFonts w:eastAsia="SimSun"/>
          <w:lang w:eastAsia="zh-CN"/>
        </w:rPr>
      </w:pPr>
      <w:r>
        <w:rPr>
          <w:rFonts w:eastAsia="SimSun"/>
          <w:lang w:eastAsia="zh-CN"/>
        </w:rPr>
        <w:t xml:space="preserve">You are allowed </w:t>
      </w:r>
      <w:r w:rsidRPr="00B337C2">
        <w:rPr>
          <w:rFonts w:eastAsia="SimSun"/>
          <w:lang w:eastAsia="zh-CN"/>
        </w:rPr>
        <w:t>to add new classes</w:t>
      </w:r>
      <w:r w:rsidR="00D36E34" w:rsidRPr="00B337C2">
        <w:rPr>
          <w:rFonts w:eastAsia="SimSun"/>
          <w:lang w:eastAsia="zh-CN"/>
        </w:rPr>
        <w:t xml:space="preserve"> to c</w:t>
      </w:r>
      <w:r w:rsidR="00D36E34">
        <w:rPr>
          <w:rFonts w:eastAsia="SimSun"/>
          <w:lang w:eastAsia="zh-CN"/>
        </w:rPr>
        <w:t xml:space="preserve">reate </w:t>
      </w:r>
      <w:r w:rsidR="00D36E34" w:rsidRPr="00B337C2">
        <w:rPr>
          <w:rFonts w:eastAsia="SimSun"/>
          <w:b/>
          <w:bCs/>
          <w:lang w:eastAsia="zh-CN"/>
        </w:rPr>
        <w:t>adapter class</w:t>
      </w:r>
      <w:r w:rsidR="00276144" w:rsidRPr="00B337C2">
        <w:rPr>
          <w:rFonts w:eastAsia="SimSun"/>
          <w:b/>
          <w:bCs/>
          <w:lang w:eastAsia="zh-CN"/>
        </w:rPr>
        <w:t>es</w:t>
      </w:r>
      <w:r w:rsidR="00276144">
        <w:rPr>
          <w:rFonts w:eastAsia="SimSun"/>
          <w:lang w:eastAsia="zh-CN"/>
        </w:rPr>
        <w:t xml:space="preserve"> for </w:t>
      </w:r>
      <w:proofErr w:type="gramStart"/>
      <w:r w:rsidR="00276144">
        <w:rPr>
          <w:rFonts w:eastAsia="SimSun"/>
          <w:lang w:eastAsia="zh-CN"/>
        </w:rPr>
        <w:t>the Archer</w:t>
      </w:r>
      <w:proofErr w:type="gramEnd"/>
      <w:r w:rsidR="00276144">
        <w:rPr>
          <w:rFonts w:eastAsia="SimSun"/>
          <w:lang w:eastAsia="zh-CN"/>
        </w:rPr>
        <w:t xml:space="preserve"> and Wizard</w:t>
      </w:r>
      <w:r w:rsidR="00CB7C63">
        <w:rPr>
          <w:rFonts w:eastAsia="SimSun"/>
          <w:lang w:eastAsia="zh-CN"/>
        </w:rPr>
        <w:t>.</w:t>
      </w:r>
    </w:p>
    <w:sectPr w:rsidR="000E7CD5" w:rsidRPr="00EF1017" w:rsidSect="00DF2179">
      <w:headerReference w:type="even" r:id="rId17"/>
      <w:headerReference w:type="default" r:id="rId18"/>
      <w:footerReference w:type="even" r:id="rId19"/>
      <w:footerReference w:type="default" r:id="rId20"/>
      <w:headerReference w:type="first" r:id="rId21"/>
      <w:footerReference w:type="first" r:id="rId2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441C" w14:textId="77777777" w:rsidR="00133951" w:rsidRDefault="00133951" w:rsidP="00273E4A">
      <w:r>
        <w:separator/>
      </w:r>
    </w:p>
  </w:endnote>
  <w:endnote w:type="continuationSeparator" w:id="0">
    <w:p w14:paraId="5B276B5B" w14:textId="77777777" w:rsidR="00133951" w:rsidRDefault="0013395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A03A" w14:textId="77777777" w:rsidR="006561F3" w:rsidRDefault="00656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1059" w14:textId="77777777" w:rsidR="00133951" w:rsidRDefault="00133951" w:rsidP="00273E4A">
      <w:r>
        <w:separator/>
      </w:r>
    </w:p>
  </w:footnote>
  <w:footnote w:type="continuationSeparator" w:id="0">
    <w:p w14:paraId="41486364" w14:textId="77777777" w:rsidR="00133951" w:rsidRDefault="0013395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2DF0D" w14:textId="77777777" w:rsidR="006561F3" w:rsidRDefault="006561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20AB85C" w:rsidR="005D0782" w:rsidRPr="006561F3" w:rsidRDefault="006561F3" w:rsidP="005D0782">
          <w:pPr>
            <w:pStyle w:val="Header"/>
            <w:tabs>
              <w:tab w:val="clear" w:pos="9360"/>
            </w:tabs>
            <w:rPr>
              <w:b/>
              <w:sz w:val="20"/>
            </w:rPr>
          </w:pPr>
          <w:r>
            <w:rPr>
              <w:b/>
              <w:sz w:val="20"/>
            </w:rPr>
            <w:t>270921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733017"/>
    <w:multiLevelType w:val="hybridMultilevel"/>
    <w:tmpl w:val="34983C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3CE6EAC"/>
    <w:multiLevelType w:val="hybridMultilevel"/>
    <w:tmpl w:val="39B68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B3389"/>
    <w:multiLevelType w:val="hybridMultilevel"/>
    <w:tmpl w:val="BBD0BE92"/>
    <w:lvl w:ilvl="0" w:tplc="04090001">
      <w:start w:val="1"/>
      <w:numFmt w:val="bullet"/>
      <w:lvlText w:val=""/>
      <w:lvlJc w:val="left"/>
      <w:pPr>
        <w:ind w:left="2880" w:hanging="360"/>
      </w:pPr>
      <w:rPr>
        <w:rFonts w:ascii="Symbol" w:hAnsi="Symbol" w:hint="default"/>
      </w:rPr>
    </w:lvl>
    <w:lvl w:ilvl="1" w:tplc="0409000B">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D25141"/>
    <w:multiLevelType w:val="hybridMultilevel"/>
    <w:tmpl w:val="2F00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3752F"/>
    <w:multiLevelType w:val="hybridMultilevel"/>
    <w:tmpl w:val="C360CB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F3951BA"/>
    <w:multiLevelType w:val="hybridMultilevel"/>
    <w:tmpl w:val="56B61CC8"/>
    <w:lvl w:ilvl="0" w:tplc="530079F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9082877"/>
    <w:multiLevelType w:val="hybridMultilevel"/>
    <w:tmpl w:val="2D2C56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391642A3"/>
    <w:multiLevelType w:val="hybridMultilevel"/>
    <w:tmpl w:val="69F2E1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602FB3"/>
    <w:multiLevelType w:val="hybridMultilevel"/>
    <w:tmpl w:val="EEB05BF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258483B0">
      <w:start w:val="1"/>
      <w:numFmt w:val="bullet"/>
      <w:lvlText w:val="-"/>
      <w:lvlJc w:val="left"/>
      <w:pPr>
        <w:ind w:left="2880" w:hanging="360"/>
      </w:pPr>
      <w:rPr>
        <w:rFonts w:ascii="Times New Roman" w:eastAsia="MS Mincho"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67184"/>
    <w:multiLevelType w:val="hybridMultilevel"/>
    <w:tmpl w:val="B76E6A10"/>
    <w:lvl w:ilvl="0" w:tplc="5766488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04A7DB1"/>
    <w:multiLevelType w:val="hybridMultilevel"/>
    <w:tmpl w:val="80302E02"/>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1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F005F3C"/>
    <w:multiLevelType w:val="hybridMultilevel"/>
    <w:tmpl w:val="A2E47F6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F460E44"/>
    <w:multiLevelType w:val="hybridMultilevel"/>
    <w:tmpl w:val="B9C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62657171">
    <w:abstractNumId w:val="1"/>
  </w:num>
  <w:num w:numId="2" w16cid:durableId="1052147049">
    <w:abstractNumId w:val="9"/>
  </w:num>
  <w:num w:numId="3" w16cid:durableId="1132862453">
    <w:abstractNumId w:val="17"/>
  </w:num>
  <w:num w:numId="4" w16cid:durableId="1418483940">
    <w:abstractNumId w:val="10"/>
  </w:num>
  <w:num w:numId="5" w16cid:durableId="1693461118">
    <w:abstractNumId w:val="20"/>
  </w:num>
  <w:num w:numId="6" w16cid:durableId="306983969">
    <w:abstractNumId w:val="16"/>
  </w:num>
  <w:num w:numId="7" w16cid:durableId="1358965273">
    <w:abstractNumId w:val="21"/>
  </w:num>
  <w:num w:numId="8" w16cid:durableId="345058229">
    <w:abstractNumId w:val="0"/>
  </w:num>
  <w:num w:numId="9" w16cid:durableId="507987780">
    <w:abstractNumId w:val="5"/>
  </w:num>
  <w:num w:numId="10" w16cid:durableId="151214068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7901912">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4482289">
    <w:abstractNumId w:val="6"/>
  </w:num>
  <w:num w:numId="13" w16cid:durableId="421727674">
    <w:abstractNumId w:val="19"/>
  </w:num>
  <w:num w:numId="14" w16cid:durableId="1873958523">
    <w:abstractNumId w:val="13"/>
  </w:num>
  <w:num w:numId="15" w16cid:durableId="50616772">
    <w:abstractNumId w:val="14"/>
  </w:num>
  <w:num w:numId="16" w16cid:durableId="847717330">
    <w:abstractNumId w:val="2"/>
  </w:num>
  <w:num w:numId="17" w16cid:durableId="1494223914">
    <w:abstractNumId w:val="15"/>
  </w:num>
  <w:num w:numId="18" w16cid:durableId="1975480211">
    <w:abstractNumId w:val="4"/>
  </w:num>
  <w:num w:numId="19" w16cid:durableId="604004224">
    <w:abstractNumId w:val="12"/>
  </w:num>
  <w:num w:numId="20" w16cid:durableId="1356810524">
    <w:abstractNumId w:val="11"/>
  </w:num>
  <w:num w:numId="21" w16cid:durableId="1135221912">
    <w:abstractNumId w:val="7"/>
  </w:num>
  <w:num w:numId="22" w16cid:durableId="15488169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9054607">
    <w:abstractNumId w:val="8"/>
  </w:num>
  <w:num w:numId="24" w16cid:durableId="705253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70B"/>
    <w:rsid w:val="00001C09"/>
    <w:rsid w:val="00002C21"/>
    <w:rsid w:val="00004383"/>
    <w:rsid w:val="000062E9"/>
    <w:rsid w:val="000128A9"/>
    <w:rsid w:val="00015CEA"/>
    <w:rsid w:val="00016043"/>
    <w:rsid w:val="00020249"/>
    <w:rsid w:val="00020E53"/>
    <w:rsid w:val="00020F10"/>
    <w:rsid w:val="00021EB4"/>
    <w:rsid w:val="0002276B"/>
    <w:rsid w:val="00026560"/>
    <w:rsid w:val="000322B4"/>
    <w:rsid w:val="00035595"/>
    <w:rsid w:val="0003568D"/>
    <w:rsid w:val="00036790"/>
    <w:rsid w:val="00041582"/>
    <w:rsid w:val="00045745"/>
    <w:rsid w:val="00046A40"/>
    <w:rsid w:val="0004774C"/>
    <w:rsid w:val="0005015D"/>
    <w:rsid w:val="00051154"/>
    <w:rsid w:val="00051A92"/>
    <w:rsid w:val="000529E4"/>
    <w:rsid w:val="00056DBC"/>
    <w:rsid w:val="00060A5E"/>
    <w:rsid w:val="00061880"/>
    <w:rsid w:val="00061EE2"/>
    <w:rsid w:val="00070C76"/>
    <w:rsid w:val="00071068"/>
    <w:rsid w:val="00072DE7"/>
    <w:rsid w:val="000732DF"/>
    <w:rsid w:val="00073707"/>
    <w:rsid w:val="00073979"/>
    <w:rsid w:val="00073C49"/>
    <w:rsid w:val="000740CF"/>
    <w:rsid w:val="00076E31"/>
    <w:rsid w:val="000800DE"/>
    <w:rsid w:val="00080108"/>
    <w:rsid w:val="00080EC2"/>
    <w:rsid w:val="000813F2"/>
    <w:rsid w:val="0008172C"/>
    <w:rsid w:val="000826A1"/>
    <w:rsid w:val="000936EB"/>
    <w:rsid w:val="0009677F"/>
    <w:rsid w:val="00096B30"/>
    <w:rsid w:val="00096EA8"/>
    <w:rsid w:val="00097503"/>
    <w:rsid w:val="000A0C90"/>
    <w:rsid w:val="000A23D8"/>
    <w:rsid w:val="000A3333"/>
    <w:rsid w:val="000A3F41"/>
    <w:rsid w:val="000A4C1F"/>
    <w:rsid w:val="000A4DA9"/>
    <w:rsid w:val="000A666E"/>
    <w:rsid w:val="000B23B2"/>
    <w:rsid w:val="000B24AB"/>
    <w:rsid w:val="000B4835"/>
    <w:rsid w:val="000B69D0"/>
    <w:rsid w:val="000B6CAA"/>
    <w:rsid w:val="000B756F"/>
    <w:rsid w:val="000B7C2E"/>
    <w:rsid w:val="000C3015"/>
    <w:rsid w:val="000C307E"/>
    <w:rsid w:val="000C7AC7"/>
    <w:rsid w:val="000D11F9"/>
    <w:rsid w:val="000D1997"/>
    <w:rsid w:val="000D1E86"/>
    <w:rsid w:val="000D22A7"/>
    <w:rsid w:val="000D278A"/>
    <w:rsid w:val="000D5221"/>
    <w:rsid w:val="000D52C2"/>
    <w:rsid w:val="000E1EB9"/>
    <w:rsid w:val="000E3B05"/>
    <w:rsid w:val="000E4F4F"/>
    <w:rsid w:val="000E5547"/>
    <w:rsid w:val="000E5A36"/>
    <w:rsid w:val="000E6802"/>
    <w:rsid w:val="000E6C05"/>
    <w:rsid w:val="000E73DD"/>
    <w:rsid w:val="000E7CD5"/>
    <w:rsid w:val="000F057A"/>
    <w:rsid w:val="000F0FD3"/>
    <w:rsid w:val="000F1EBF"/>
    <w:rsid w:val="000F364A"/>
    <w:rsid w:val="000F3EB6"/>
    <w:rsid w:val="000F5CF8"/>
    <w:rsid w:val="000F784C"/>
    <w:rsid w:val="000F7CFC"/>
    <w:rsid w:val="000F7FC6"/>
    <w:rsid w:val="00100F2F"/>
    <w:rsid w:val="001032AB"/>
    <w:rsid w:val="0010597A"/>
    <w:rsid w:val="00105EE0"/>
    <w:rsid w:val="00106288"/>
    <w:rsid w:val="00111834"/>
    <w:rsid w:val="001128D4"/>
    <w:rsid w:val="0011420B"/>
    <w:rsid w:val="001149BE"/>
    <w:rsid w:val="00115F26"/>
    <w:rsid w:val="00121E39"/>
    <w:rsid w:val="0012285E"/>
    <w:rsid w:val="00122BC2"/>
    <w:rsid w:val="001262AF"/>
    <w:rsid w:val="001263A0"/>
    <w:rsid w:val="00126822"/>
    <w:rsid w:val="001276F0"/>
    <w:rsid w:val="00130368"/>
    <w:rsid w:val="00130D40"/>
    <w:rsid w:val="001316C4"/>
    <w:rsid w:val="00131DAA"/>
    <w:rsid w:val="00132452"/>
    <w:rsid w:val="00133407"/>
    <w:rsid w:val="00133951"/>
    <w:rsid w:val="00133D8C"/>
    <w:rsid w:val="001343CD"/>
    <w:rsid w:val="00135570"/>
    <w:rsid w:val="001379B4"/>
    <w:rsid w:val="00137A5E"/>
    <w:rsid w:val="00144CA9"/>
    <w:rsid w:val="00145205"/>
    <w:rsid w:val="00145C2E"/>
    <w:rsid w:val="00150E94"/>
    <w:rsid w:val="00151847"/>
    <w:rsid w:val="00153B73"/>
    <w:rsid w:val="00155C25"/>
    <w:rsid w:val="001563C7"/>
    <w:rsid w:val="0015698F"/>
    <w:rsid w:val="0016023E"/>
    <w:rsid w:val="00160772"/>
    <w:rsid w:val="00162C0A"/>
    <w:rsid w:val="00162E9A"/>
    <w:rsid w:val="0016307E"/>
    <w:rsid w:val="00163B6F"/>
    <w:rsid w:val="00164FA9"/>
    <w:rsid w:val="001650CD"/>
    <w:rsid w:val="001662E8"/>
    <w:rsid w:val="00170CEA"/>
    <w:rsid w:val="001713F1"/>
    <w:rsid w:val="00171921"/>
    <w:rsid w:val="00171C7A"/>
    <w:rsid w:val="001723B4"/>
    <w:rsid w:val="00172A81"/>
    <w:rsid w:val="00172C45"/>
    <w:rsid w:val="00175059"/>
    <w:rsid w:val="00177295"/>
    <w:rsid w:val="0018027A"/>
    <w:rsid w:val="00181F5E"/>
    <w:rsid w:val="00183F26"/>
    <w:rsid w:val="00186635"/>
    <w:rsid w:val="00186DD6"/>
    <w:rsid w:val="00190A25"/>
    <w:rsid w:val="001955A6"/>
    <w:rsid w:val="001A0F91"/>
    <w:rsid w:val="001A16C2"/>
    <w:rsid w:val="001A300E"/>
    <w:rsid w:val="001A458E"/>
    <w:rsid w:val="001A6057"/>
    <w:rsid w:val="001A6349"/>
    <w:rsid w:val="001A6725"/>
    <w:rsid w:val="001B3A2E"/>
    <w:rsid w:val="001B64D5"/>
    <w:rsid w:val="001C1093"/>
    <w:rsid w:val="001C1389"/>
    <w:rsid w:val="001C6FCB"/>
    <w:rsid w:val="001C6FCD"/>
    <w:rsid w:val="001D24AA"/>
    <w:rsid w:val="001D385B"/>
    <w:rsid w:val="001D4810"/>
    <w:rsid w:val="001D4986"/>
    <w:rsid w:val="001D4B67"/>
    <w:rsid w:val="001D76FB"/>
    <w:rsid w:val="001E0627"/>
    <w:rsid w:val="001E0BD5"/>
    <w:rsid w:val="001E18D7"/>
    <w:rsid w:val="001E4042"/>
    <w:rsid w:val="001E637E"/>
    <w:rsid w:val="001E69AD"/>
    <w:rsid w:val="001E76E6"/>
    <w:rsid w:val="001E7ABE"/>
    <w:rsid w:val="001E7D67"/>
    <w:rsid w:val="001F0763"/>
    <w:rsid w:val="001F3DFB"/>
    <w:rsid w:val="001F4D9E"/>
    <w:rsid w:val="001F6323"/>
    <w:rsid w:val="001F64B6"/>
    <w:rsid w:val="001F65A5"/>
    <w:rsid w:val="0020142A"/>
    <w:rsid w:val="00201984"/>
    <w:rsid w:val="00202116"/>
    <w:rsid w:val="002033D8"/>
    <w:rsid w:val="00203A94"/>
    <w:rsid w:val="00205D67"/>
    <w:rsid w:val="0020711C"/>
    <w:rsid w:val="00213ABA"/>
    <w:rsid w:val="00213FE0"/>
    <w:rsid w:val="00214C22"/>
    <w:rsid w:val="00217E6D"/>
    <w:rsid w:val="00222362"/>
    <w:rsid w:val="00224780"/>
    <w:rsid w:val="00225D67"/>
    <w:rsid w:val="002266AA"/>
    <w:rsid w:val="00234D32"/>
    <w:rsid w:val="00235292"/>
    <w:rsid w:val="00235C36"/>
    <w:rsid w:val="002376FA"/>
    <w:rsid w:val="00237860"/>
    <w:rsid w:val="0024207C"/>
    <w:rsid w:val="00243C26"/>
    <w:rsid w:val="0024599C"/>
    <w:rsid w:val="002460F5"/>
    <w:rsid w:val="00246AB6"/>
    <w:rsid w:val="00246D0A"/>
    <w:rsid w:val="00251B65"/>
    <w:rsid w:val="0025282D"/>
    <w:rsid w:val="002550AF"/>
    <w:rsid w:val="00256327"/>
    <w:rsid w:val="00256EC7"/>
    <w:rsid w:val="0025713C"/>
    <w:rsid w:val="002579F9"/>
    <w:rsid w:val="00260B58"/>
    <w:rsid w:val="002628BC"/>
    <w:rsid w:val="002649F4"/>
    <w:rsid w:val="00266352"/>
    <w:rsid w:val="00267598"/>
    <w:rsid w:val="002675A4"/>
    <w:rsid w:val="002700DC"/>
    <w:rsid w:val="002708DB"/>
    <w:rsid w:val="0027092E"/>
    <w:rsid w:val="00273E4A"/>
    <w:rsid w:val="0027473B"/>
    <w:rsid w:val="00276144"/>
    <w:rsid w:val="00277628"/>
    <w:rsid w:val="00281799"/>
    <w:rsid w:val="00283B6C"/>
    <w:rsid w:val="002841B3"/>
    <w:rsid w:val="00284413"/>
    <w:rsid w:val="00285C2E"/>
    <w:rsid w:val="00285EE1"/>
    <w:rsid w:val="00286422"/>
    <w:rsid w:val="00287A5F"/>
    <w:rsid w:val="00287D67"/>
    <w:rsid w:val="00291B31"/>
    <w:rsid w:val="00292D44"/>
    <w:rsid w:val="00293670"/>
    <w:rsid w:val="002956DC"/>
    <w:rsid w:val="0029689D"/>
    <w:rsid w:val="00296DA6"/>
    <w:rsid w:val="00297C32"/>
    <w:rsid w:val="002A07C0"/>
    <w:rsid w:val="002A138B"/>
    <w:rsid w:val="002A4C5D"/>
    <w:rsid w:val="002A66E0"/>
    <w:rsid w:val="002B00F2"/>
    <w:rsid w:val="002B0AA7"/>
    <w:rsid w:val="002B41CB"/>
    <w:rsid w:val="002B7CDD"/>
    <w:rsid w:val="002C001D"/>
    <w:rsid w:val="002C16B8"/>
    <w:rsid w:val="002C393C"/>
    <w:rsid w:val="002C3AC5"/>
    <w:rsid w:val="002C4890"/>
    <w:rsid w:val="002C64FF"/>
    <w:rsid w:val="002C7213"/>
    <w:rsid w:val="002C7FC0"/>
    <w:rsid w:val="002D0171"/>
    <w:rsid w:val="002D1472"/>
    <w:rsid w:val="002D21C9"/>
    <w:rsid w:val="002D4B50"/>
    <w:rsid w:val="002D5E6B"/>
    <w:rsid w:val="002D7F31"/>
    <w:rsid w:val="002E05D1"/>
    <w:rsid w:val="002E3324"/>
    <w:rsid w:val="002E7473"/>
    <w:rsid w:val="002E74AC"/>
    <w:rsid w:val="002F00B1"/>
    <w:rsid w:val="002F650F"/>
    <w:rsid w:val="003002A2"/>
    <w:rsid w:val="00305136"/>
    <w:rsid w:val="003054E4"/>
    <w:rsid w:val="00311A7F"/>
    <w:rsid w:val="00311B30"/>
    <w:rsid w:val="0031229F"/>
    <w:rsid w:val="00312FB1"/>
    <w:rsid w:val="00315F8F"/>
    <w:rsid w:val="003170A1"/>
    <w:rsid w:val="003175DE"/>
    <w:rsid w:val="00317A8B"/>
    <w:rsid w:val="00317D17"/>
    <w:rsid w:val="00320C87"/>
    <w:rsid w:val="00321362"/>
    <w:rsid w:val="00321A3A"/>
    <w:rsid w:val="00322EC9"/>
    <w:rsid w:val="00323347"/>
    <w:rsid w:val="003302D4"/>
    <w:rsid w:val="003306FA"/>
    <w:rsid w:val="00330793"/>
    <w:rsid w:val="00333644"/>
    <w:rsid w:val="0033565C"/>
    <w:rsid w:val="0033797B"/>
    <w:rsid w:val="00337E2B"/>
    <w:rsid w:val="00340DC3"/>
    <w:rsid w:val="0034245A"/>
    <w:rsid w:val="0034284B"/>
    <w:rsid w:val="003432E6"/>
    <w:rsid w:val="003439D3"/>
    <w:rsid w:val="00347DCE"/>
    <w:rsid w:val="003500EF"/>
    <w:rsid w:val="003511E9"/>
    <w:rsid w:val="00351460"/>
    <w:rsid w:val="00351878"/>
    <w:rsid w:val="003533C4"/>
    <w:rsid w:val="00353DEC"/>
    <w:rsid w:val="00356021"/>
    <w:rsid w:val="00362146"/>
    <w:rsid w:val="00362317"/>
    <w:rsid w:val="00363EAF"/>
    <w:rsid w:val="0036420F"/>
    <w:rsid w:val="00364F99"/>
    <w:rsid w:val="003659CC"/>
    <w:rsid w:val="00366392"/>
    <w:rsid w:val="0036669F"/>
    <w:rsid w:val="00366844"/>
    <w:rsid w:val="00370434"/>
    <w:rsid w:val="00372575"/>
    <w:rsid w:val="00372A55"/>
    <w:rsid w:val="00373A0A"/>
    <w:rsid w:val="00374ABC"/>
    <w:rsid w:val="0037553B"/>
    <w:rsid w:val="0037589C"/>
    <w:rsid w:val="00376F69"/>
    <w:rsid w:val="0038107E"/>
    <w:rsid w:val="00382509"/>
    <w:rsid w:val="00382CAB"/>
    <w:rsid w:val="0038376D"/>
    <w:rsid w:val="00384B68"/>
    <w:rsid w:val="00384C7B"/>
    <w:rsid w:val="00385122"/>
    <w:rsid w:val="00385EB1"/>
    <w:rsid w:val="00387002"/>
    <w:rsid w:val="00387D06"/>
    <w:rsid w:val="003900BB"/>
    <w:rsid w:val="00393AF5"/>
    <w:rsid w:val="00395B87"/>
    <w:rsid w:val="003973B1"/>
    <w:rsid w:val="00397C78"/>
    <w:rsid w:val="003A1788"/>
    <w:rsid w:val="003A1A5A"/>
    <w:rsid w:val="003A3ABF"/>
    <w:rsid w:val="003A6E0B"/>
    <w:rsid w:val="003A6F08"/>
    <w:rsid w:val="003B0C13"/>
    <w:rsid w:val="003B11E3"/>
    <w:rsid w:val="003B14EE"/>
    <w:rsid w:val="003B1D05"/>
    <w:rsid w:val="003B27CC"/>
    <w:rsid w:val="003B47AC"/>
    <w:rsid w:val="003B4A89"/>
    <w:rsid w:val="003B4B52"/>
    <w:rsid w:val="003B50DF"/>
    <w:rsid w:val="003B5F77"/>
    <w:rsid w:val="003B7021"/>
    <w:rsid w:val="003C07AD"/>
    <w:rsid w:val="003C07CA"/>
    <w:rsid w:val="003C088B"/>
    <w:rsid w:val="003C0A29"/>
    <w:rsid w:val="003C1192"/>
    <w:rsid w:val="003C1CA2"/>
    <w:rsid w:val="003C1CE6"/>
    <w:rsid w:val="003C2C88"/>
    <w:rsid w:val="003C54C2"/>
    <w:rsid w:val="003C5A72"/>
    <w:rsid w:val="003C65E6"/>
    <w:rsid w:val="003C699D"/>
    <w:rsid w:val="003D11CD"/>
    <w:rsid w:val="003D7084"/>
    <w:rsid w:val="003D7ED8"/>
    <w:rsid w:val="003E0F6A"/>
    <w:rsid w:val="003E26E4"/>
    <w:rsid w:val="003E3469"/>
    <w:rsid w:val="003E764C"/>
    <w:rsid w:val="003F06F0"/>
    <w:rsid w:val="003F0930"/>
    <w:rsid w:val="003F17E1"/>
    <w:rsid w:val="003F1E39"/>
    <w:rsid w:val="003F4833"/>
    <w:rsid w:val="003F50D0"/>
    <w:rsid w:val="003F642F"/>
    <w:rsid w:val="003F71D2"/>
    <w:rsid w:val="003F7F50"/>
    <w:rsid w:val="00400C53"/>
    <w:rsid w:val="00400F90"/>
    <w:rsid w:val="0040239E"/>
    <w:rsid w:val="004063EA"/>
    <w:rsid w:val="00406C3B"/>
    <w:rsid w:val="004074A1"/>
    <w:rsid w:val="00411325"/>
    <w:rsid w:val="00411A2A"/>
    <w:rsid w:val="00417E41"/>
    <w:rsid w:val="00420AFF"/>
    <w:rsid w:val="004220EA"/>
    <w:rsid w:val="00422134"/>
    <w:rsid w:val="00422923"/>
    <w:rsid w:val="004249AB"/>
    <w:rsid w:val="004256BF"/>
    <w:rsid w:val="00430D98"/>
    <w:rsid w:val="00434FFC"/>
    <w:rsid w:val="004355FE"/>
    <w:rsid w:val="00435B2F"/>
    <w:rsid w:val="0043698D"/>
    <w:rsid w:val="004427D7"/>
    <w:rsid w:val="00444115"/>
    <w:rsid w:val="00446309"/>
    <w:rsid w:val="00446550"/>
    <w:rsid w:val="004467A9"/>
    <w:rsid w:val="00446D31"/>
    <w:rsid w:val="004470DF"/>
    <w:rsid w:val="00447AE0"/>
    <w:rsid w:val="00447D52"/>
    <w:rsid w:val="004510C5"/>
    <w:rsid w:val="0045325D"/>
    <w:rsid w:val="0045329A"/>
    <w:rsid w:val="00455726"/>
    <w:rsid w:val="004564E4"/>
    <w:rsid w:val="00457017"/>
    <w:rsid w:val="00457A99"/>
    <w:rsid w:val="00460FBE"/>
    <w:rsid w:val="00462936"/>
    <w:rsid w:val="004633AF"/>
    <w:rsid w:val="00464237"/>
    <w:rsid w:val="00464369"/>
    <w:rsid w:val="0046440B"/>
    <w:rsid w:val="00464872"/>
    <w:rsid w:val="004668CC"/>
    <w:rsid w:val="00466EDE"/>
    <w:rsid w:val="00470964"/>
    <w:rsid w:val="004716A8"/>
    <w:rsid w:val="00472DD8"/>
    <w:rsid w:val="0047434F"/>
    <w:rsid w:val="00474604"/>
    <w:rsid w:val="004754CC"/>
    <w:rsid w:val="00475F45"/>
    <w:rsid w:val="00476FB5"/>
    <w:rsid w:val="00477294"/>
    <w:rsid w:val="00477346"/>
    <w:rsid w:val="00480A03"/>
    <w:rsid w:val="00485A8E"/>
    <w:rsid w:val="00485B24"/>
    <w:rsid w:val="00491BE9"/>
    <w:rsid w:val="004929F6"/>
    <w:rsid w:val="00494E4C"/>
    <w:rsid w:val="00494E5C"/>
    <w:rsid w:val="004978D8"/>
    <w:rsid w:val="004A3DF5"/>
    <w:rsid w:val="004A6F1F"/>
    <w:rsid w:val="004A79A0"/>
    <w:rsid w:val="004B081E"/>
    <w:rsid w:val="004B45DB"/>
    <w:rsid w:val="004B4711"/>
    <w:rsid w:val="004B47B5"/>
    <w:rsid w:val="004B6AFE"/>
    <w:rsid w:val="004B7A87"/>
    <w:rsid w:val="004C0F0C"/>
    <w:rsid w:val="004C3E93"/>
    <w:rsid w:val="004C6448"/>
    <w:rsid w:val="004C6EB6"/>
    <w:rsid w:val="004D11F8"/>
    <w:rsid w:val="004D176C"/>
    <w:rsid w:val="004D2626"/>
    <w:rsid w:val="004D2727"/>
    <w:rsid w:val="004D2A9C"/>
    <w:rsid w:val="004D4D87"/>
    <w:rsid w:val="004D4EC8"/>
    <w:rsid w:val="004D62C3"/>
    <w:rsid w:val="004E1FF4"/>
    <w:rsid w:val="004E5E9E"/>
    <w:rsid w:val="004E7352"/>
    <w:rsid w:val="004F037F"/>
    <w:rsid w:val="004F1828"/>
    <w:rsid w:val="004F2C12"/>
    <w:rsid w:val="004F4AF9"/>
    <w:rsid w:val="004F650B"/>
    <w:rsid w:val="004F68A6"/>
    <w:rsid w:val="004F71BA"/>
    <w:rsid w:val="00500A07"/>
    <w:rsid w:val="00501959"/>
    <w:rsid w:val="00503E50"/>
    <w:rsid w:val="0050543D"/>
    <w:rsid w:val="00505A4B"/>
    <w:rsid w:val="0050692E"/>
    <w:rsid w:val="00506B5F"/>
    <w:rsid w:val="00506EF2"/>
    <w:rsid w:val="00507139"/>
    <w:rsid w:val="00511AE0"/>
    <w:rsid w:val="00512E7A"/>
    <w:rsid w:val="00513F3E"/>
    <w:rsid w:val="005157EA"/>
    <w:rsid w:val="00516F2B"/>
    <w:rsid w:val="0051748F"/>
    <w:rsid w:val="00520E03"/>
    <w:rsid w:val="00522FD7"/>
    <w:rsid w:val="00526D23"/>
    <w:rsid w:val="00527BD1"/>
    <w:rsid w:val="005309AF"/>
    <w:rsid w:val="005314B7"/>
    <w:rsid w:val="00535010"/>
    <w:rsid w:val="00535DA7"/>
    <w:rsid w:val="005366E3"/>
    <w:rsid w:val="00541E4E"/>
    <w:rsid w:val="00542126"/>
    <w:rsid w:val="005445CD"/>
    <w:rsid w:val="005447D7"/>
    <w:rsid w:val="005463A6"/>
    <w:rsid w:val="00546BF3"/>
    <w:rsid w:val="005472D1"/>
    <w:rsid w:val="005514AC"/>
    <w:rsid w:val="0055410B"/>
    <w:rsid w:val="005544C7"/>
    <w:rsid w:val="00556433"/>
    <w:rsid w:val="005564C6"/>
    <w:rsid w:val="00556AFD"/>
    <w:rsid w:val="00556E41"/>
    <w:rsid w:val="00557056"/>
    <w:rsid w:val="00557D2B"/>
    <w:rsid w:val="00557E50"/>
    <w:rsid w:val="0056231B"/>
    <w:rsid w:val="00562E89"/>
    <w:rsid w:val="00564A0F"/>
    <w:rsid w:val="005673E5"/>
    <w:rsid w:val="00567A02"/>
    <w:rsid w:val="00571B72"/>
    <w:rsid w:val="00573FC2"/>
    <w:rsid w:val="00577FB6"/>
    <w:rsid w:val="00582417"/>
    <w:rsid w:val="00582E4C"/>
    <w:rsid w:val="00583A33"/>
    <w:rsid w:val="00584369"/>
    <w:rsid w:val="00586541"/>
    <w:rsid w:val="00586AF5"/>
    <w:rsid w:val="00587DD3"/>
    <w:rsid w:val="00592A1E"/>
    <w:rsid w:val="0059327D"/>
    <w:rsid w:val="0059466F"/>
    <w:rsid w:val="00594B99"/>
    <w:rsid w:val="00594CE7"/>
    <w:rsid w:val="00594E72"/>
    <w:rsid w:val="005972D3"/>
    <w:rsid w:val="005A072D"/>
    <w:rsid w:val="005A2EBF"/>
    <w:rsid w:val="005A32DD"/>
    <w:rsid w:val="005A3C44"/>
    <w:rsid w:val="005A415B"/>
    <w:rsid w:val="005A65D6"/>
    <w:rsid w:val="005A777E"/>
    <w:rsid w:val="005B07D4"/>
    <w:rsid w:val="005B0ABA"/>
    <w:rsid w:val="005B3392"/>
    <w:rsid w:val="005B56F2"/>
    <w:rsid w:val="005B638B"/>
    <w:rsid w:val="005B66A9"/>
    <w:rsid w:val="005B77FD"/>
    <w:rsid w:val="005C0E58"/>
    <w:rsid w:val="005C156C"/>
    <w:rsid w:val="005C19B6"/>
    <w:rsid w:val="005D0782"/>
    <w:rsid w:val="005D15CA"/>
    <w:rsid w:val="005D205B"/>
    <w:rsid w:val="005D307D"/>
    <w:rsid w:val="005D37F4"/>
    <w:rsid w:val="005D3D0B"/>
    <w:rsid w:val="005E1826"/>
    <w:rsid w:val="005E3E51"/>
    <w:rsid w:val="005E4B2E"/>
    <w:rsid w:val="005E4DD5"/>
    <w:rsid w:val="005E53A2"/>
    <w:rsid w:val="005E57B4"/>
    <w:rsid w:val="005E66B3"/>
    <w:rsid w:val="005F2FC4"/>
    <w:rsid w:val="005F3910"/>
    <w:rsid w:val="005F47B0"/>
    <w:rsid w:val="005F47E6"/>
    <w:rsid w:val="005F4F5C"/>
    <w:rsid w:val="005F794B"/>
    <w:rsid w:val="005F7C18"/>
    <w:rsid w:val="0060184F"/>
    <w:rsid w:val="0060201C"/>
    <w:rsid w:val="0060486C"/>
    <w:rsid w:val="006065FD"/>
    <w:rsid w:val="00607346"/>
    <w:rsid w:val="00607CAC"/>
    <w:rsid w:val="006117AA"/>
    <w:rsid w:val="006117D2"/>
    <w:rsid w:val="006123F5"/>
    <w:rsid w:val="006136E4"/>
    <w:rsid w:val="00613D27"/>
    <w:rsid w:val="00614442"/>
    <w:rsid w:val="00622943"/>
    <w:rsid w:val="006231AB"/>
    <w:rsid w:val="00625B91"/>
    <w:rsid w:val="00631FD6"/>
    <w:rsid w:val="0063416F"/>
    <w:rsid w:val="00634638"/>
    <w:rsid w:val="00635EE5"/>
    <w:rsid w:val="00640EE4"/>
    <w:rsid w:val="00641812"/>
    <w:rsid w:val="00642780"/>
    <w:rsid w:val="00643F75"/>
    <w:rsid w:val="00645030"/>
    <w:rsid w:val="0065138F"/>
    <w:rsid w:val="00651DF7"/>
    <w:rsid w:val="006530C2"/>
    <w:rsid w:val="006541E4"/>
    <w:rsid w:val="00654456"/>
    <w:rsid w:val="00654B5A"/>
    <w:rsid w:val="0065536F"/>
    <w:rsid w:val="006561F3"/>
    <w:rsid w:val="00657CC5"/>
    <w:rsid w:val="00660EA1"/>
    <w:rsid w:val="00662B98"/>
    <w:rsid w:val="00663602"/>
    <w:rsid w:val="00663819"/>
    <w:rsid w:val="00664137"/>
    <w:rsid w:val="006641A8"/>
    <w:rsid w:val="006642D9"/>
    <w:rsid w:val="00665202"/>
    <w:rsid w:val="00667D05"/>
    <w:rsid w:val="00667E6E"/>
    <w:rsid w:val="00667FA7"/>
    <w:rsid w:val="00670912"/>
    <w:rsid w:val="0067443D"/>
    <w:rsid w:val="00675061"/>
    <w:rsid w:val="00676EAE"/>
    <w:rsid w:val="00676FF3"/>
    <w:rsid w:val="0068081C"/>
    <w:rsid w:val="006837F3"/>
    <w:rsid w:val="00686913"/>
    <w:rsid w:val="00687118"/>
    <w:rsid w:val="006918D1"/>
    <w:rsid w:val="00697FA7"/>
    <w:rsid w:val="006A1C78"/>
    <w:rsid w:val="006A1DE0"/>
    <w:rsid w:val="006A41EB"/>
    <w:rsid w:val="006A5DCF"/>
    <w:rsid w:val="006A6292"/>
    <w:rsid w:val="006A657E"/>
    <w:rsid w:val="006B0B6D"/>
    <w:rsid w:val="006B35F8"/>
    <w:rsid w:val="006B442F"/>
    <w:rsid w:val="006B4B2C"/>
    <w:rsid w:val="006B549F"/>
    <w:rsid w:val="006B59A8"/>
    <w:rsid w:val="006C29AD"/>
    <w:rsid w:val="006C57CF"/>
    <w:rsid w:val="006D36BC"/>
    <w:rsid w:val="006D4974"/>
    <w:rsid w:val="006D54E8"/>
    <w:rsid w:val="006D60B9"/>
    <w:rsid w:val="006D67AF"/>
    <w:rsid w:val="006D6B7B"/>
    <w:rsid w:val="006E11AB"/>
    <w:rsid w:val="006E1704"/>
    <w:rsid w:val="006E23A4"/>
    <w:rsid w:val="006E3278"/>
    <w:rsid w:val="006E43CD"/>
    <w:rsid w:val="006E57A5"/>
    <w:rsid w:val="006E6527"/>
    <w:rsid w:val="006F0003"/>
    <w:rsid w:val="006F03E0"/>
    <w:rsid w:val="006F0412"/>
    <w:rsid w:val="006F33D6"/>
    <w:rsid w:val="006F4D2E"/>
    <w:rsid w:val="006F4D80"/>
    <w:rsid w:val="006F5A95"/>
    <w:rsid w:val="006F73B0"/>
    <w:rsid w:val="00700546"/>
    <w:rsid w:val="00701ECA"/>
    <w:rsid w:val="00704476"/>
    <w:rsid w:val="007048C8"/>
    <w:rsid w:val="00710B66"/>
    <w:rsid w:val="00710D02"/>
    <w:rsid w:val="00714728"/>
    <w:rsid w:val="00715FC4"/>
    <w:rsid w:val="007169D2"/>
    <w:rsid w:val="00716AF5"/>
    <w:rsid w:val="00716D61"/>
    <w:rsid w:val="00720962"/>
    <w:rsid w:val="00721889"/>
    <w:rsid w:val="0072202D"/>
    <w:rsid w:val="0072245D"/>
    <w:rsid w:val="00724F04"/>
    <w:rsid w:val="00726857"/>
    <w:rsid w:val="007316D0"/>
    <w:rsid w:val="00734645"/>
    <w:rsid w:val="00735846"/>
    <w:rsid w:val="007369CE"/>
    <w:rsid w:val="00737595"/>
    <w:rsid w:val="00740F45"/>
    <w:rsid w:val="007418B7"/>
    <w:rsid w:val="00745662"/>
    <w:rsid w:val="00747D20"/>
    <w:rsid w:val="0075000B"/>
    <w:rsid w:val="0075159A"/>
    <w:rsid w:val="0075434A"/>
    <w:rsid w:val="00755397"/>
    <w:rsid w:val="007605D2"/>
    <w:rsid w:val="00761C1D"/>
    <w:rsid w:val="007622F0"/>
    <w:rsid w:val="007629F5"/>
    <w:rsid w:val="00765B5D"/>
    <w:rsid w:val="00772E88"/>
    <w:rsid w:val="0077348A"/>
    <w:rsid w:val="00773D12"/>
    <w:rsid w:val="0077498F"/>
    <w:rsid w:val="00774D02"/>
    <w:rsid w:val="007754B5"/>
    <w:rsid w:val="0077779B"/>
    <w:rsid w:val="00781355"/>
    <w:rsid w:val="0078470E"/>
    <w:rsid w:val="007861B6"/>
    <w:rsid w:val="00787247"/>
    <w:rsid w:val="00787DBC"/>
    <w:rsid w:val="00792B3E"/>
    <w:rsid w:val="007941AE"/>
    <w:rsid w:val="007950ED"/>
    <w:rsid w:val="007955AD"/>
    <w:rsid w:val="00795E1A"/>
    <w:rsid w:val="00796098"/>
    <w:rsid w:val="007975D7"/>
    <w:rsid w:val="00797E29"/>
    <w:rsid w:val="007A0A89"/>
    <w:rsid w:val="007A28C9"/>
    <w:rsid w:val="007A29B5"/>
    <w:rsid w:val="007A4F5B"/>
    <w:rsid w:val="007A5114"/>
    <w:rsid w:val="007A5195"/>
    <w:rsid w:val="007A5F0B"/>
    <w:rsid w:val="007A65EB"/>
    <w:rsid w:val="007B12D3"/>
    <w:rsid w:val="007B3ED9"/>
    <w:rsid w:val="007B5A6A"/>
    <w:rsid w:val="007B668D"/>
    <w:rsid w:val="007B6C5C"/>
    <w:rsid w:val="007B747F"/>
    <w:rsid w:val="007C03D8"/>
    <w:rsid w:val="007C1C37"/>
    <w:rsid w:val="007C6AF1"/>
    <w:rsid w:val="007D3D33"/>
    <w:rsid w:val="007D4179"/>
    <w:rsid w:val="007D6F37"/>
    <w:rsid w:val="007D73E7"/>
    <w:rsid w:val="007E0EE7"/>
    <w:rsid w:val="007E1725"/>
    <w:rsid w:val="007E1BC7"/>
    <w:rsid w:val="007E2424"/>
    <w:rsid w:val="007E33CF"/>
    <w:rsid w:val="007E6A9B"/>
    <w:rsid w:val="007E7A68"/>
    <w:rsid w:val="007F2E1E"/>
    <w:rsid w:val="00804C24"/>
    <w:rsid w:val="00805AE3"/>
    <w:rsid w:val="00806926"/>
    <w:rsid w:val="00806C2A"/>
    <w:rsid w:val="008103C2"/>
    <w:rsid w:val="00810737"/>
    <w:rsid w:val="00811C48"/>
    <w:rsid w:val="00811E53"/>
    <w:rsid w:val="00812ADF"/>
    <w:rsid w:val="00813D30"/>
    <w:rsid w:val="00815DB3"/>
    <w:rsid w:val="00816DCC"/>
    <w:rsid w:val="00817813"/>
    <w:rsid w:val="008224FC"/>
    <w:rsid w:val="008232F9"/>
    <w:rsid w:val="0082388E"/>
    <w:rsid w:val="008257B0"/>
    <w:rsid w:val="008269E9"/>
    <w:rsid w:val="00827074"/>
    <w:rsid w:val="008319DB"/>
    <w:rsid w:val="00833E85"/>
    <w:rsid w:val="0083459F"/>
    <w:rsid w:val="00835E0C"/>
    <w:rsid w:val="0083780E"/>
    <w:rsid w:val="00837F14"/>
    <w:rsid w:val="00841328"/>
    <w:rsid w:val="00841C18"/>
    <w:rsid w:val="008421BD"/>
    <w:rsid w:val="00842D83"/>
    <w:rsid w:val="00843D53"/>
    <w:rsid w:val="00843FB8"/>
    <w:rsid w:val="008466BC"/>
    <w:rsid w:val="00846A96"/>
    <w:rsid w:val="008549D0"/>
    <w:rsid w:val="00856A26"/>
    <w:rsid w:val="008572E6"/>
    <w:rsid w:val="00860AFB"/>
    <w:rsid w:val="0086154A"/>
    <w:rsid w:val="008620F3"/>
    <w:rsid w:val="00862F00"/>
    <w:rsid w:val="00864143"/>
    <w:rsid w:val="008674E6"/>
    <w:rsid w:val="008704B4"/>
    <w:rsid w:val="00872879"/>
    <w:rsid w:val="00873EAD"/>
    <w:rsid w:val="00875345"/>
    <w:rsid w:val="00876001"/>
    <w:rsid w:val="0087692C"/>
    <w:rsid w:val="00876A58"/>
    <w:rsid w:val="008774AD"/>
    <w:rsid w:val="00880278"/>
    <w:rsid w:val="0088505D"/>
    <w:rsid w:val="00885759"/>
    <w:rsid w:val="008857F7"/>
    <w:rsid w:val="00885A05"/>
    <w:rsid w:val="008866AB"/>
    <w:rsid w:val="00886E2E"/>
    <w:rsid w:val="00890681"/>
    <w:rsid w:val="0089158C"/>
    <w:rsid w:val="008926A9"/>
    <w:rsid w:val="008939EF"/>
    <w:rsid w:val="00894072"/>
    <w:rsid w:val="00895B8D"/>
    <w:rsid w:val="00896744"/>
    <w:rsid w:val="008A0A36"/>
    <w:rsid w:val="008A1528"/>
    <w:rsid w:val="008A1F86"/>
    <w:rsid w:val="008A218F"/>
    <w:rsid w:val="008A3067"/>
    <w:rsid w:val="008A4CB3"/>
    <w:rsid w:val="008B08C6"/>
    <w:rsid w:val="008B1E7E"/>
    <w:rsid w:val="008B212E"/>
    <w:rsid w:val="008B31C0"/>
    <w:rsid w:val="008B3CD3"/>
    <w:rsid w:val="008B3D9E"/>
    <w:rsid w:val="008B7541"/>
    <w:rsid w:val="008C0EDF"/>
    <w:rsid w:val="008C1A4A"/>
    <w:rsid w:val="008C3B60"/>
    <w:rsid w:val="008C3BA2"/>
    <w:rsid w:val="008C3BB5"/>
    <w:rsid w:val="008C6541"/>
    <w:rsid w:val="008C755F"/>
    <w:rsid w:val="008D01FC"/>
    <w:rsid w:val="008D09A6"/>
    <w:rsid w:val="008D1520"/>
    <w:rsid w:val="008D159E"/>
    <w:rsid w:val="008D1B94"/>
    <w:rsid w:val="008D1CDF"/>
    <w:rsid w:val="008D411F"/>
    <w:rsid w:val="008D7203"/>
    <w:rsid w:val="008D7BCE"/>
    <w:rsid w:val="008E0D5B"/>
    <w:rsid w:val="008E1C5A"/>
    <w:rsid w:val="008E22BE"/>
    <w:rsid w:val="008E3A46"/>
    <w:rsid w:val="008E49F8"/>
    <w:rsid w:val="008E7B09"/>
    <w:rsid w:val="008F0633"/>
    <w:rsid w:val="008F19D4"/>
    <w:rsid w:val="008F4081"/>
    <w:rsid w:val="008F740C"/>
    <w:rsid w:val="009000DB"/>
    <w:rsid w:val="009010C1"/>
    <w:rsid w:val="00901A30"/>
    <w:rsid w:val="0090372F"/>
    <w:rsid w:val="009058A8"/>
    <w:rsid w:val="0090630A"/>
    <w:rsid w:val="009070DB"/>
    <w:rsid w:val="00907E1A"/>
    <w:rsid w:val="00920B12"/>
    <w:rsid w:val="00923333"/>
    <w:rsid w:val="009242F1"/>
    <w:rsid w:val="009247F3"/>
    <w:rsid w:val="00924A7B"/>
    <w:rsid w:val="00927B7B"/>
    <w:rsid w:val="00931668"/>
    <w:rsid w:val="00932B6E"/>
    <w:rsid w:val="00933853"/>
    <w:rsid w:val="009355BA"/>
    <w:rsid w:val="0093677F"/>
    <w:rsid w:val="0093714F"/>
    <w:rsid w:val="009378FA"/>
    <w:rsid w:val="00937B93"/>
    <w:rsid w:val="00937CF2"/>
    <w:rsid w:val="00940579"/>
    <w:rsid w:val="00942473"/>
    <w:rsid w:val="00943D3B"/>
    <w:rsid w:val="00944ADA"/>
    <w:rsid w:val="00947226"/>
    <w:rsid w:val="00947FAF"/>
    <w:rsid w:val="009500C6"/>
    <w:rsid w:val="00951936"/>
    <w:rsid w:val="009527FD"/>
    <w:rsid w:val="009557E0"/>
    <w:rsid w:val="00955A14"/>
    <w:rsid w:val="00955C63"/>
    <w:rsid w:val="009568C5"/>
    <w:rsid w:val="009614CF"/>
    <w:rsid w:val="009617F5"/>
    <w:rsid w:val="00961A2D"/>
    <w:rsid w:val="00965E9E"/>
    <w:rsid w:val="0097140E"/>
    <w:rsid w:val="0097243E"/>
    <w:rsid w:val="00972BC0"/>
    <w:rsid w:val="00973849"/>
    <w:rsid w:val="00974F3D"/>
    <w:rsid w:val="009806E5"/>
    <w:rsid w:val="009807F6"/>
    <w:rsid w:val="0098165A"/>
    <w:rsid w:val="00981ACF"/>
    <w:rsid w:val="009820A5"/>
    <w:rsid w:val="009832E4"/>
    <w:rsid w:val="00984292"/>
    <w:rsid w:val="00984430"/>
    <w:rsid w:val="00984D62"/>
    <w:rsid w:val="0098604C"/>
    <w:rsid w:val="00993AC6"/>
    <w:rsid w:val="00995053"/>
    <w:rsid w:val="00995C3C"/>
    <w:rsid w:val="00995DB2"/>
    <w:rsid w:val="009A096F"/>
    <w:rsid w:val="009A2464"/>
    <w:rsid w:val="009A2D5C"/>
    <w:rsid w:val="009A3213"/>
    <w:rsid w:val="009A3737"/>
    <w:rsid w:val="009A5800"/>
    <w:rsid w:val="009B051C"/>
    <w:rsid w:val="009B05FB"/>
    <w:rsid w:val="009B5E05"/>
    <w:rsid w:val="009B73EA"/>
    <w:rsid w:val="009B7DC3"/>
    <w:rsid w:val="009C3A92"/>
    <w:rsid w:val="009C694E"/>
    <w:rsid w:val="009C7801"/>
    <w:rsid w:val="009D09DF"/>
    <w:rsid w:val="009D167C"/>
    <w:rsid w:val="009D2824"/>
    <w:rsid w:val="009D49A6"/>
    <w:rsid w:val="009E1BCA"/>
    <w:rsid w:val="009E29D9"/>
    <w:rsid w:val="009E5388"/>
    <w:rsid w:val="009E70D5"/>
    <w:rsid w:val="009F2F92"/>
    <w:rsid w:val="009F422C"/>
    <w:rsid w:val="009F4A69"/>
    <w:rsid w:val="009F6962"/>
    <w:rsid w:val="009F6998"/>
    <w:rsid w:val="009F6AC6"/>
    <w:rsid w:val="00A00DD1"/>
    <w:rsid w:val="00A01A52"/>
    <w:rsid w:val="00A023F6"/>
    <w:rsid w:val="00A03D49"/>
    <w:rsid w:val="00A068A5"/>
    <w:rsid w:val="00A07F24"/>
    <w:rsid w:val="00A118A6"/>
    <w:rsid w:val="00A1473C"/>
    <w:rsid w:val="00A17B93"/>
    <w:rsid w:val="00A17D35"/>
    <w:rsid w:val="00A2053D"/>
    <w:rsid w:val="00A21F83"/>
    <w:rsid w:val="00A227C8"/>
    <w:rsid w:val="00A22B17"/>
    <w:rsid w:val="00A22F3D"/>
    <w:rsid w:val="00A24BA1"/>
    <w:rsid w:val="00A25645"/>
    <w:rsid w:val="00A25731"/>
    <w:rsid w:val="00A2613C"/>
    <w:rsid w:val="00A309E7"/>
    <w:rsid w:val="00A30B09"/>
    <w:rsid w:val="00A30B10"/>
    <w:rsid w:val="00A30B3B"/>
    <w:rsid w:val="00A32343"/>
    <w:rsid w:val="00A359D1"/>
    <w:rsid w:val="00A35E45"/>
    <w:rsid w:val="00A362C0"/>
    <w:rsid w:val="00A3668C"/>
    <w:rsid w:val="00A40550"/>
    <w:rsid w:val="00A415E1"/>
    <w:rsid w:val="00A42E2C"/>
    <w:rsid w:val="00A440D0"/>
    <w:rsid w:val="00A45841"/>
    <w:rsid w:val="00A45BF5"/>
    <w:rsid w:val="00A46082"/>
    <w:rsid w:val="00A50AF3"/>
    <w:rsid w:val="00A51848"/>
    <w:rsid w:val="00A52AB7"/>
    <w:rsid w:val="00A53D38"/>
    <w:rsid w:val="00A552D5"/>
    <w:rsid w:val="00A576E3"/>
    <w:rsid w:val="00A57FE6"/>
    <w:rsid w:val="00A60EDD"/>
    <w:rsid w:val="00A610BC"/>
    <w:rsid w:val="00A61A56"/>
    <w:rsid w:val="00A61BCE"/>
    <w:rsid w:val="00A61DC4"/>
    <w:rsid w:val="00A63D12"/>
    <w:rsid w:val="00A646C6"/>
    <w:rsid w:val="00A7128A"/>
    <w:rsid w:val="00A7326F"/>
    <w:rsid w:val="00A740C7"/>
    <w:rsid w:val="00A74548"/>
    <w:rsid w:val="00A75B43"/>
    <w:rsid w:val="00A80A6F"/>
    <w:rsid w:val="00A8253D"/>
    <w:rsid w:val="00A85067"/>
    <w:rsid w:val="00A87932"/>
    <w:rsid w:val="00A87EA2"/>
    <w:rsid w:val="00A901D9"/>
    <w:rsid w:val="00A903C8"/>
    <w:rsid w:val="00A91356"/>
    <w:rsid w:val="00A9289E"/>
    <w:rsid w:val="00A933D3"/>
    <w:rsid w:val="00A94914"/>
    <w:rsid w:val="00A95CED"/>
    <w:rsid w:val="00A973C5"/>
    <w:rsid w:val="00AA1407"/>
    <w:rsid w:val="00AA5165"/>
    <w:rsid w:val="00AA56A3"/>
    <w:rsid w:val="00AA59AE"/>
    <w:rsid w:val="00AA6EB2"/>
    <w:rsid w:val="00AB09A9"/>
    <w:rsid w:val="00AB0E0A"/>
    <w:rsid w:val="00AB35D0"/>
    <w:rsid w:val="00AB42BB"/>
    <w:rsid w:val="00AB5768"/>
    <w:rsid w:val="00AC08AB"/>
    <w:rsid w:val="00AC0C63"/>
    <w:rsid w:val="00AC5173"/>
    <w:rsid w:val="00AC5D98"/>
    <w:rsid w:val="00AD0B16"/>
    <w:rsid w:val="00AD1440"/>
    <w:rsid w:val="00AD2114"/>
    <w:rsid w:val="00AD2853"/>
    <w:rsid w:val="00AD579B"/>
    <w:rsid w:val="00AD59AE"/>
    <w:rsid w:val="00AD6F8A"/>
    <w:rsid w:val="00AD7B46"/>
    <w:rsid w:val="00AE1AE9"/>
    <w:rsid w:val="00AE2984"/>
    <w:rsid w:val="00AE38A0"/>
    <w:rsid w:val="00AE39D8"/>
    <w:rsid w:val="00AE45FA"/>
    <w:rsid w:val="00AE5385"/>
    <w:rsid w:val="00AE548F"/>
    <w:rsid w:val="00AE661D"/>
    <w:rsid w:val="00AE6774"/>
    <w:rsid w:val="00AE6A65"/>
    <w:rsid w:val="00AE7D85"/>
    <w:rsid w:val="00AF06B3"/>
    <w:rsid w:val="00AF083E"/>
    <w:rsid w:val="00AF264E"/>
    <w:rsid w:val="00AF338E"/>
    <w:rsid w:val="00AF512C"/>
    <w:rsid w:val="00AF6B5F"/>
    <w:rsid w:val="00AF6F27"/>
    <w:rsid w:val="00B01A3E"/>
    <w:rsid w:val="00B029A5"/>
    <w:rsid w:val="00B03B11"/>
    <w:rsid w:val="00B03D19"/>
    <w:rsid w:val="00B03EF6"/>
    <w:rsid w:val="00B04702"/>
    <w:rsid w:val="00B04C4C"/>
    <w:rsid w:val="00B073B0"/>
    <w:rsid w:val="00B134C1"/>
    <w:rsid w:val="00B149AD"/>
    <w:rsid w:val="00B16635"/>
    <w:rsid w:val="00B16FB6"/>
    <w:rsid w:val="00B1753A"/>
    <w:rsid w:val="00B179F3"/>
    <w:rsid w:val="00B17AD5"/>
    <w:rsid w:val="00B212C7"/>
    <w:rsid w:val="00B2311F"/>
    <w:rsid w:val="00B2384F"/>
    <w:rsid w:val="00B25A20"/>
    <w:rsid w:val="00B30017"/>
    <w:rsid w:val="00B3085A"/>
    <w:rsid w:val="00B337C2"/>
    <w:rsid w:val="00B34489"/>
    <w:rsid w:val="00B358D2"/>
    <w:rsid w:val="00B35F09"/>
    <w:rsid w:val="00B37DC0"/>
    <w:rsid w:val="00B43DF5"/>
    <w:rsid w:val="00B440FB"/>
    <w:rsid w:val="00B45F47"/>
    <w:rsid w:val="00B4674F"/>
    <w:rsid w:val="00B517FB"/>
    <w:rsid w:val="00B63CFC"/>
    <w:rsid w:val="00B6490C"/>
    <w:rsid w:val="00B6637F"/>
    <w:rsid w:val="00B66553"/>
    <w:rsid w:val="00B67595"/>
    <w:rsid w:val="00B7140C"/>
    <w:rsid w:val="00B72AD9"/>
    <w:rsid w:val="00B73132"/>
    <w:rsid w:val="00B7441D"/>
    <w:rsid w:val="00B7493D"/>
    <w:rsid w:val="00B774EA"/>
    <w:rsid w:val="00B77B5E"/>
    <w:rsid w:val="00B813B4"/>
    <w:rsid w:val="00B81979"/>
    <w:rsid w:val="00B81A6C"/>
    <w:rsid w:val="00B84179"/>
    <w:rsid w:val="00B854EC"/>
    <w:rsid w:val="00B92B12"/>
    <w:rsid w:val="00B948DA"/>
    <w:rsid w:val="00B9609E"/>
    <w:rsid w:val="00B961C8"/>
    <w:rsid w:val="00B96BF8"/>
    <w:rsid w:val="00BA5863"/>
    <w:rsid w:val="00BA7F18"/>
    <w:rsid w:val="00BB164F"/>
    <w:rsid w:val="00BB3524"/>
    <w:rsid w:val="00BB39BF"/>
    <w:rsid w:val="00BB3A46"/>
    <w:rsid w:val="00BB7C4E"/>
    <w:rsid w:val="00BC1103"/>
    <w:rsid w:val="00BC4F0F"/>
    <w:rsid w:val="00BC6DE8"/>
    <w:rsid w:val="00BD2538"/>
    <w:rsid w:val="00BD25E2"/>
    <w:rsid w:val="00BD2EB2"/>
    <w:rsid w:val="00BE0499"/>
    <w:rsid w:val="00BE0705"/>
    <w:rsid w:val="00BE5A5F"/>
    <w:rsid w:val="00BE6936"/>
    <w:rsid w:val="00BE70B9"/>
    <w:rsid w:val="00BE7463"/>
    <w:rsid w:val="00BE7950"/>
    <w:rsid w:val="00BF0449"/>
    <w:rsid w:val="00BF0A63"/>
    <w:rsid w:val="00BF1425"/>
    <w:rsid w:val="00BF18D0"/>
    <w:rsid w:val="00BF1C69"/>
    <w:rsid w:val="00BF1DF1"/>
    <w:rsid w:val="00BF2186"/>
    <w:rsid w:val="00BF2997"/>
    <w:rsid w:val="00BF4276"/>
    <w:rsid w:val="00BF57B3"/>
    <w:rsid w:val="00BF6DAE"/>
    <w:rsid w:val="00BF7C45"/>
    <w:rsid w:val="00C01713"/>
    <w:rsid w:val="00C02923"/>
    <w:rsid w:val="00C04127"/>
    <w:rsid w:val="00C05B92"/>
    <w:rsid w:val="00C07295"/>
    <w:rsid w:val="00C1357D"/>
    <w:rsid w:val="00C13BBF"/>
    <w:rsid w:val="00C23085"/>
    <w:rsid w:val="00C2583E"/>
    <w:rsid w:val="00C25F66"/>
    <w:rsid w:val="00C278E9"/>
    <w:rsid w:val="00C35AF9"/>
    <w:rsid w:val="00C432A3"/>
    <w:rsid w:val="00C44051"/>
    <w:rsid w:val="00C46524"/>
    <w:rsid w:val="00C46A3B"/>
    <w:rsid w:val="00C47DFF"/>
    <w:rsid w:val="00C50454"/>
    <w:rsid w:val="00C50761"/>
    <w:rsid w:val="00C525FC"/>
    <w:rsid w:val="00C55986"/>
    <w:rsid w:val="00C56C03"/>
    <w:rsid w:val="00C579D0"/>
    <w:rsid w:val="00C57A8A"/>
    <w:rsid w:val="00C57FE8"/>
    <w:rsid w:val="00C65216"/>
    <w:rsid w:val="00C6549A"/>
    <w:rsid w:val="00C74B57"/>
    <w:rsid w:val="00C76EE8"/>
    <w:rsid w:val="00C77131"/>
    <w:rsid w:val="00C805E3"/>
    <w:rsid w:val="00C80D35"/>
    <w:rsid w:val="00C81186"/>
    <w:rsid w:val="00C813BD"/>
    <w:rsid w:val="00C83C28"/>
    <w:rsid w:val="00C846FA"/>
    <w:rsid w:val="00C8483C"/>
    <w:rsid w:val="00C84D99"/>
    <w:rsid w:val="00C85DB8"/>
    <w:rsid w:val="00C90D26"/>
    <w:rsid w:val="00C915BF"/>
    <w:rsid w:val="00C9196B"/>
    <w:rsid w:val="00C925BB"/>
    <w:rsid w:val="00C95133"/>
    <w:rsid w:val="00C954D9"/>
    <w:rsid w:val="00C96123"/>
    <w:rsid w:val="00C9718E"/>
    <w:rsid w:val="00C97E32"/>
    <w:rsid w:val="00CA10E5"/>
    <w:rsid w:val="00CA137A"/>
    <w:rsid w:val="00CA5506"/>
    <w:rsid w:val="00CA57EB"/>
    <w:rsid w:val="00CA6A3C"/>
    <w:rsid w:val="00CA7BD8"/>
    <w:rsid w:val="00CB0248"/>
    <w:rsid w:val="00CB10CB"/>
    <w:rsid w:val="00CB32EB"/>
    <w:rsid w:val="00CB3B33"/>
    <w:rsid w:val="00CB6A62"/>
    <w:rsid w:val="00CB736B"/>
    <w:rsid w:val="00CB7C63"/>
    <w:rsid w:val="00CC3D43"/>
    <w:rsid w:val="00CD1BDF"/>
    <w:rsid w:val="00CD2998"/>
    <w:rsid w:val="00CD64BC"/>
    <w:rsid w:val="00CD6891"/>
    <w:rsid w:val="00CE2194"/>
    <w:rsid w:val="00CE508E"/>
    <w:rsid w:val="00CE708E"/>
    <w:rsid w:val="00CF0956"/>
    <w:rsid w:val="00CF11B0"/>
    <w:rsid w:val="00D01D9A"/>
    <w:rsid w:val="00D0236C"/>
    <w:rsid w:val="00D029B6"/>
    <w:rsid w:val="00D12035"/>
    <w:rsid w:val="00D141F8"/>
    <w:rsid w:val="00D167A3"/>
    <w:rsid w:val="00D17937"/>
    <w:rsid w:val="00D21F59"/>
    <w:rsid w:val="00D2284D"/>
    <w:rsid w:val="00D22C95"/>
    <w:rsid w:val="00D247EF"/>
    <w:rsid w:val="00D24D51"/>
    <w:rsid w:val="00D27241"/>
    <w:rsid w:val="00D27FC0"/>
    <w:rsid w:val="00D30822"/>
    <w:rsid w:val="00D3649D"/>
    <w:rsid w:val="00D3685C"/>
    <w:rsid w:val="00D36E34"/>
    <w:rsid w:val="00D37C5F"/>
    <w:rsid w:val="00D37E0D"/>
    <w:rsid w:val="00D4048A"/>
    <w:rsid w:val="00D41906"/>
    <w:rsid w:val="00D41CC9"/>
    <w:rsid w:val="00D46362"/>
    <w:rsid w:val="00D47C75"/>
    <w:rsid w:val="00D52898"/>
    <w:rsid w:val="00D549FA"/>
    <w:rsid w:val="00D60A6D"/>
    <w:rsid w:val="00D675BC"/>
    <w:rsid w:val="00D67DFC"/>
    <w:rsid w:val="00D67F6E"/>
    <w:rsid w:val="00D71D37"/>
    <w:rsid w:val="00D71E50"/>
    <w:rsid w:val="00D7239E"/>
    <w:rsid w:val="00D72D84"/>
    <w:rsid w:val="00D74551"/>
    <w:rsid w:val="00D8273B"/>
    <w:rsid w:val="00D827B1"/>
    <w:rsid w:val="00D847F1"/>
    <w:rsid w:val="00D851AD"/>
    <w:rsid w:val="00D87021"/>
    <w:rsid w:val="00D90041"/>
    <w:rsid w:val="00D93517"/>
    <w:rsid w:val="00D94967"/>
    <w:rsid w:val="00D95848"/>
    <w:rsid w:val="00D9590A"/>
    <w:rsid w:val="00D969F1"/>
    <w:rsid w:val="00D96C83"/>
    <w:rsid w:val="00D96DEE"/>
    <w:rsid w:val="00D976F4"/>
    <w:rsid w:val="00D979D3"/>
    <w:rsid w:val="00DA1AB1"/>
    <w:rsid w:val="00DA2189"/>
    <w:rsid w:val="00DA4315"/>
    <w:rsid w:val="00DA46EC"/>
    <w:rsid w:val="00DA4A85"/>
    <w:rsid w:val="00DA61EA"/>
    <w:rsid w:val="00DA6AC9"/>
    <w:rsid w:val="00DA76D2"/>
    <w:rsid w:val="00DA7FCD"/>
    <w:rsid w:val="00DB02A5"/>
    <w:rsid w:val="00DB03A3"/>
    <w:rsid w:val="00DB0A75"/>
    <w:rsid w:val="00DB1BCE"/>
    <w:rsid w:val="00DB3C05"/>
    <w:rsid w:val="00DB6165"/>
    <w:rsid w:val="00DC06DE"/>
    <w:rsid w:val="00DC2F6C"/>
    <w:rsid w:val="00DC344C"/>
    <w:rsid w:val="00DC4004"/>
    <w:rsid w:val="00DC4397"/>
    <w:rsid w:val="00DC4B9D"/>
    <w:rsid w:val="00DC700A"/>
    <w:rsid w:val="00DC7F21"/>
    <w:rsid w:val="00DD405C"/>
    <w:rsid w:val="00DD75F3"/>
    <w:rsid w:val="00DD77CE"/>
    <w:rsid w:val="00DE2FA6"/>
    <w:rsid w:val="00DE3091"/>
    <w:rsid w:val="00DE5328"/>
    <w:rsid w:val="00DE77A7"/>
    <w:rsid w:val="00DF192D"/>
    <w:rsid w:val="00DF1E83"/>
    <w:rsid w:val="00DF1F1B"/>
    <w:rsid w:val="00DF2179"/>
    <w:rsid w:val="00DF224B"/>
    <w:rsid w:val="00DF26CA"/>
    <w:rsid w:val="00DF4F4D"/>
    <w:rsid w:val="00DF5CEC"/>
    <w:rsid w:val="00DF5F45"/>
    <w:rsid w:val="00DF718C"/>
    <w:rsid w:val="00E00E20"/>
    <w:rsid w:val="00E00E3F"/>
    <w:rsid w:val="00E00FC0"/>
    <w:rsid w:val="00E01417"/>
    <w:rsid w:val="00E016A9"/>
    <w:rsid w:val="00E016B9"/>
    <w:rsid w:val="00E018D9"/>
    <w:rsid w:val="00E0375C"/>
    <w:rsid w:val="00E03DA9"/>
    <w:rsid w:val="00E047D9"/>
    <w:rsid w:val="00E050CF"/>
    <w:rsid w:val="00E0789F"/>
    <w:rsid w:val="00E16528"/>
    <w:rsid w:val="00E22882"/>
    <w:rsid w:val="00E24582"/>
    <w:rsid w:val="00E277DA"/>
    <w:rsid w:val="00E30024"/>
    <w:rsid w:val="00E316A6"/>
    <w:rsid w:val="00E335DA"/>
    <w:rsid w:val="00E34E33"/>
    <w:rsid w:val="00E35BDB"/>
    <w:rsid w:val="00E36B77"/>
    <w:rsid w:val="00E36EA8"/>
    <w:rsid w:val="00E37ABD"/>
    <w:rsid w:val="00E405E7"/>
    <w:rsid w:val="00E4117D"/>
    <w:rsid w:val="00E418BD"/>
    <w:rsid w:val="00E45994"/>
    <w:rsid w:val="00E46245"/>
    <w:rsid w:val="00E47C86"/>
    <w:rsid w:val="00E502A7"/>
    <w:rsid w:val="00E52B24"/>
    <w:rsid w:val="00E53514"/>
    <w:rsid w:val="00E60A55"/>
    <w:rsid w:val="00E61418"/>
    <w:rsid w:val="00E642BF"/>
    <w:rsid w:val="00E646A0"/>
    <w:rsid w:val="00E657E6"/>
    <w:rsid w:val="00E65D64"/>
    <w:rsid w:val="00E660C4"/>
    <w:rsid w:val="00E700CE"/>
    <w:rsid w:val="00E75B27"/>
    <w:rsid w:val="00E83F0C"/>
    <w:rsid w:val="00E85350"/>
    <w:rsid w:val="00E91087"/>
    <w:rsid w:val="00E92DC4"/>
    <w:rsid w:val="00E95ED3"/>
    <w:rsid w:val="00E9733B"/>
    <w:rsid w:val="00EA27AA"/>
    <w:rsid w:val="00EA539A"/>
    <w:rsid w:val="00EA60EF"/>
    <w:rsid w:val="00EA7821"/>
    <w:rsid w:val="00EA7CA7"/>
    <w:rsid w:val="00EB2E47"/>
    <w:rsid w:val="00EB37C0"/>
    <w:rsid w:val="00EB5190"/>
    <w:rsid w:val="00EB6C8A"/>
    <w:rsid w:val="00EB71D1"/>
    <w:rsid w:val="00EB7CD4"/>
    <w:rsid w:val="00EC304F"/>
    <w:rsid w:val="00EC31AC"/>
    <w:rsid w:val="00EC381D"/>
    <w:rsid w:val="00EC640F"/>
    <w:rsid w:val="00EC6DD8"/>
    <w:rsid w:val="00EC79E3"/>
    <w:rsid w:val="00ED2C50"/>
    <w:rsid w:val="00ED53C8"/>
    <w:rsid w:val="00ED5890"/>
    <w:rsid w:val="00ED6832"/>
    <w:rsid w:val="00ED6978"/>
    <w:rsid w:val="00ED734A"/>
    <w:rsid w:val="00EE0E34"/>
    <w:rsid w:val="00EE2879"/>
    <w:rsid w:val="00EE3BF6"/>
    <w:rsid w:val="00EF1017"/>
    <w:rsid w:val="00EF129D"/>
    <w:rsid w:val="00EF13EA"/>
    <w:rsid w:val="00EF17AC"/>
    <w:rsid w:val="00EF3842"/>
    <w:rsid w:val="00EF3B63"/>
    <w:rsid w:val="00F00251"/>
    <w:rsid w:val="00F00BF6"/>
    <w:rsid w:val="00F00E79"/>
    <w:rsid w:val="00F01226"/>
    <w:rsid w:val="00F01F77"/>
    <w:rsid w:val="00F0381B"/>
    <w:rsid w:val="00F03E0B"/>
    <w:rsid w:val="00F04A18"/>
    <w:rsid w:val="00F04B49"/>
    <w:rsid w:val="00F06323"/>
    <w:rsid w:val="00F0718C"/>
    <w:rsid w:val="00F07D74"/>
    <w:rsid w:val="00F1232B"/>
    <w:rsid w:val="00F13500"/>
    <w:rsid w:val="00F14DF7"/>
    <w:rsid w:val="00F15F82"/>
    <w:rsid w:val="00F16631"/>
    <w:rsid w:val="00F1675B"/>
    <w:rsid w:val="00F17787"/>
    <w:rsid w:val="00F17A4D"/>
    <w:rsid w:val="00F22541"/>
    <w:rsid w:val="00F2292D"/>
    <w:rsid w:val="00F22A92"/>
    <w:rsid w:val="00F2595B"/>
    <w:rsid w:val="00F3146F"/>
    <w:rsid w:val="00F33362"/>
    <w:rsid w:val="00F36E33"/>
    <w:rsid w:val="00F37F1A"/>
    <w:rsid w:val="00F42211"/>
    <w:rsid w:val="00F42F65"/>
    <w:rsid w:val="00F472A3"/>
    <w:rsid w:val="00F5268A"/>
    <w:rsid w:val="00F53807"/>
    <w:rsid w:val="00F54701"/>
    <w:rsid w:val="00F579F3"/>
    <w:rsid w:val="00F614D0"/>
    <w:rsid w:val="00F62430"/>
    <w:rsid w:val="00F649D8"/>
    <w:rsid w:val="00F6704F"/>
    <w:rsid w:val="00F67D24"/>
    <w:rsid w:val="00F70EEC"/>
    <w:rsid w:val="00F712CE"/>
    <w:rsid w:val="00F73778"/>
    <w:rsid w:val="00F7479B"/>
    <w:rsid w:val="00F7538D"/>
    <w:rsid w:val="00F80714"/>
    <w:rsid w:val="00F80742"/>
    <w:rsid w:val="00F831B1"/>
    <w:rsid w:val="00F839EB"/>
    <w:rsid w:val="00F85D98"/>
    <w:rsid w:val="00F86FE9"/>
    <w:rsid w:val="00F903F1"/>
    <w:rsid w:val="00F9150C"/>
    <w:rsid w:val="00F931C2"/>
    <w:rsid w:val="00F94D93"/>
    <w:rsid w:val="00F9514A"/>
    <w:rsid w:val="00F955DA"/>
    <w:rsid w:val="00F96296"/>
    <w:rsid w:val="00F96F2C"/>
    <w:rsid w:val="00FA01E8"/>
    <w:rsid w:val="00FA16D1"/>
    <w:rsid w:val="00FA23DD"/>
    <w:rsid w:val="00FA41A2"/>
    <w:rsid w:val="00FA445D"/>
    <w:rsid w:val="00FA4473"/>
    <w:rsid w:val="00FA45F6"/>
    <w:rsid w:val="00FA71A5"/>
    <w:rsid w:val="00FB050D"/>
    <w:rsid w:val="00FB0C20"/>
    <w:rsid w:val="00FB1D84"/>
    <w:rsid w:val="00FB23E5"/>
    <w:rsid w:val="00FB4401"/>
    <w:rsid w:val="00FB4A6B"/>
    <w:rsid w:val="00FB4CE0"/>
    <w:rsid w:val="00FB6310"/>
    <w:rsid w:val="00FC22BB"/>
    <w:rsid w:val="00FC245F"/>
    <w:rsid w:val="00FC3D24"/>
    <w:rsid w:val="00FC4936"/>
    <w:rsid w:val="00FC5CEF"/>
    <w:rsid w:val="00FC71F1"/>
    <w:rsid w:val="00FD3C20"/>
    <w:rsid w:val="00FD4B7E"/>
    <w:rsid w:val="00FE1BB2"/>
    <w:rsid w:val="00FE4713"/>
    <w:rsid w:val="00FE629C"/>
    <w:rsid w:val="00FE637C"/>
    <w:rsid w:val="00FE6CF9"/>
    <w:rsid w:val="00FF1BC5"/>
    <w:rsid w:val="00FF3030"/>
    <w:rsid w:val="00FF35C1"/>
    <w:rsid w:val="00FF3E04"/>
    <w:rsid w:val="00FF70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85759"/>
    <w:pPr>
      <w:ind w:left="720"/>
      <w:contextualSpacing/>
    </w:pPr>
  </w:style>
  <w:style w:type="paragraph" w:styleId="Caption">
    <w:name w:val="caption"/>
    <w:basedOn w:val="Normal"/>
    <w:next w:val="Normal"/>
    <w:uiPriority w:val="35"/>
    <w:unhideWhenUsed/>
    <w:qFormat/>
    <w:rsid w:val="00A362C0"/>
    <w:pPr>
      <w:spacing w:after="200"/>
    </w:pPr>
    <w:rPr>
      <w:i/>
      <w:iCs/>
      <w:color w:val="575F6D" w:themeColor="text2"/>
      <w:sz w:val="18"/>
      <w:szCs w:val="18"/>
    </w:rPr>
  </w:style>
  <w:style w:type="character" w:styleId="Hyperlink">
    <w:name w:val="Hyperlink"/>
    <w:basedOn w:val="DefaultParagraphFont"/>
    <w:uiPriority w:val="99"/>
    <w:semiHidden/>
    <w:unhideWhenUsed/>
    <w:rsid w:val="008C0EDF"/>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36767880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577</TotalTime>
  <Pages>5</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Erwin</cp:lastModifiedBy>
  <cp:revision>2278</cp:revision>
  <dcterms:created xsi:type="dcterms:W3CDTF">2017-10-20T05:51:00Z</dcterms:created>
  <dcterms:modified xsi:type="dcterms:W3CDTF">2023-09-01T04:07:00Z</dcterms:modified>
</cp:coreProperties>
</file>