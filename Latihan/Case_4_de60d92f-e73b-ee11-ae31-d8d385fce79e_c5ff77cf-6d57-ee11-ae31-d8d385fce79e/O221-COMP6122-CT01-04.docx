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7E494B4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D72D" w14:textId="77777777" w:rsidR="006947C6" w:rsidRPr="00B67595" w:rsidRDefault="006947C6" w:rsidP="006947C6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COMP6122 | COMP6122001</w:t>
            </w:r>
          </w:p>
          <w:p w14:paraId="36656A16" w14:textId="490FD2A8" w:rsidR="00235C36" w:rsidRPr="00AE2984" w:rsidRDefault="006947C6" w:rsidP="006947C6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Framework Layer Architecture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1880E2F" w:rsidR="00F80742" w:rsidRPr="00DF718C" w:rsidRDefault="006B4B2C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46F5401" w:rsidR="000732DF" w:rsidRPr="0036420F" w:rsidRDefault="0032725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2725C">
              <w:rPr>
                <w:rFonts w:ascii="Arial" w:hAnsi="Arial" w:cs="Arial"/>
                <w:b/>
                <w:sz w:val="20"/>
              </w:rPr>
              <w:t>O221-COMP6122-CT01-04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43F3615" w:rsidR="00535DA7" w:rsidRPr="00C65754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C6575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C65754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C65754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FE4908B" w14:textId="77777777" w:rsidR="001E0FA3" w:rsidRPr="00141684" w:rsidRDefault="001E0FA3" w:rsidP="001E0FA3">
      <w:pPr>
        <w:spacing w:before="240" w:line="360" w:lineRule="auto"/>
        <w:rPr>
          <w:b/>
        </w:rPr>
      </w:pPr>
      <w:r w:rsidRPr="00141684">
        <w:rPr>
          <w:b/>
        </w:rPr>
        <w:t>Learning Outcome</w:t>
      </w:r>
    </w:p>
    <w:p w14:paraId="4E89E802" w14:textId="1ED955DC" w:rsidR="001E0FA3" w:rsidRPr="003C7AD1" w:rsidRDefault="001E0FA3" w:rsidP="001E0FA3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 w:rsidRPr="00141684">
        <w:t xml:space="preserve">LO1 – </w:t>
      </w:r>
      <w:r w:rsidR="006D2300" w:rsidRPr="006D2300">
        <w:t xml:space="preserve">describe use of design pattern in </w:t>
      </w:r>
      <w:proofErr w:type="gramStart"/>
      <w:r w:rsidR="006D2300" w:rsidRPr="006D2300">
        <w:t>java</w:t>
      </w:r>
      <w:proofErr w:type="gramEnd"/>
    </w:p>
    <w:p w14:paraId="1B966175" w14:textId="5093C08D" w:rsidR="001E0FA3" w:rsidRPr="00141684" w:rsidRDefault="001E0FA3" w:rsidP="001E0FA3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sv-SE"/>
        </w:rPr>
      </w:pPr>
      <w:r>
        <w:t xml:space="preserve">LO2 – </w:t>
      </w:r>
      <w:r w:rsidR="006D2300" w:rsidRPr="006D2300">
        <w:t xml:space="preserve">apply design pattern in </w:t>
      </w:r>
      <w:proofErr w:type="gramStart"/>
      <w:r w:rsidR="006D2300" w:rsidRPr="006D2300">
        <w:t>java</w:t>
      </w:r>
      <w:proofErr w:type="gramEnd"/>
    </w:p>
    <w:p w14:paraId="732578FA" w14:textId="77777777" w:rsidR="001E0FA3" w:rsidRPr="00141684" w:rsidRDefault="001E0FA3" w:rsidP="001E0FA3">
      <w:pPr>
        <w:suppressAutoHyphens/>
        <w:spacing w:line="360" w:lineRule="auto"/>
        <w:rPr>
          <w:rFonts w:eastAsia="Times New Roman"/>
        </w:rPr>
      </w:pPr>
    </w:p>
    <w:p w14:paraId="7F9F06DA" w14:textId="77777777" w:rsidR="001E0FA3" w:rsidRPr="00141684" w:rsidRDefault="001E0FA3" w:rsidP="001E0FA3">
      <w:pPr>
        <w:suppressAutoHyphens/>
        <w:spacing w:line="360" w:lineRule="auto"/>
        <w:rPr>
          <w:rFonts w:eastAsia="Times New Roman"/>
          <w:b/>
        </w:rPr>
      </w:pPr>
      <w:r w:rsidRPr="00141684">
        <w:rPr>
          <w:rFonts w:eastAsia="Times New Roman"/>
          <w:b/>
        </w:rPr>
        <w:t>Topic</w:t>
      </w:r>
    </w:p>
    <w:p w14:paraId="12D6D91A" w14:textId="7E33E463" w:rsidR="001E0FA3" w:rsidRPr="00141684" w:rsidRDefault="001E0FA3" w:rsidP="001E0FA3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 w:rsidRPr="00141684">
        <w:t xml:space="preserve">Session </w:t>
      </w:r>
      <w:r>
        <w:t>4</w:t>
      </w:r>
      <w:r w:rsidRPr="00141684">
        <w:t xml:space="preserve"> – </w:t>
      </w:r>
      <w:r>
        <w:t>Creational Design Pattern III</w:t>
      </w:r>
    </w:p>
    <w:p w14:paraId="57537051" w14:textId="77777777" w:rsidR="001E0FA3" w:rsidRPr="00141684" w:rsidRDefault="001E0FA3" w:rsidP="001E0FA3">
      <w:pPr>
        <w:spacing w:line="360" w:lineRule="auto"/>
        <w:jc w:val="both"/>
      </w:pPr>
    </w:p>
    <w:p w14:paraId="3708C445" w14:textId="77777777" w:rsidR="001E0FA3" w:rsidRPr="00141684" w:rsidRDefault="001E0FA3" w:rsidP="001E0FA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141684">
        <w:rPr>
          <w:rFonts w:ascii="Times New Roman" w:hAnsi="Times New Roman" w:cs="Times New Roman"/>
          <w:color w:val="auto"/>
          <w:sz w:val="24"/>
          <w:szCs w:val="24"/>
        </w:rPr>
        <w:t>Sub Topics</w:t>
      </w:r>
      <w:proofErr w:type="gramEnd"/>
    </w:p>
    <w:p w14:paraId="524F1AFA" w14:textId="5C6810FC" w:rsidR="007E0BF6" w:rsidRPr="001E0FA3" w:rsidRDefault="001E0FA3" w:rsidP="007E0BF6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Abstract Factory</w:t>
      </w:r>
    </w:p>
    <w:p w14:paraId="1D5BE719" w14:textId="77777777" w:rsidR="00A2184D" w:rsidRDefault="00A2184D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6511C24" w14:textId="7B9850AD" w:rsidR="007E0BF6" w:rsidRPr="0080005D" w:rsidRDefault="007E0BF6" w:rsidP="0080005D">
      <w:pPr>
        <w:pStyle w:val="ListParagraph"/>
        <w:numPr>
          <w:ilvl w:val="0"/>
          <w:numId w:val="22"/>
        </w:numPr>
        <w:spacing w:before="120" w:line="360" w:lineRule="auto"/>
        <w:ind w:left="426" w:hanging="426"/>
        <w:jc w:val="both"/>
        <w:rPr>
          <w:b/>
        </w:rPr>
      </w:pPr>
      <w:r w:rsidRPr="0080005D">
        <w:rPr>
          <w:b/>
        </w:rPr>
        <w:lastRenderedPageBreak/>
        <w:t>Abstract Factory Pattern</w:t>
      </w:r>
    </w:p>
    <w:p w14:paraId="5BF70FB5" w14:textId="795800B2" w:rsidR="007E0BF6" w:rsidRDefault="007E0BF6" w:rsidP="0080005D">
      <w:pPr>
        <w:spacing w:before="120" w:line="360" w:lineRule="auto"/>
        <w:ind w:left="426" w:firstLine="720"/>
        <w:jc w:val="both"/>
      </w:pPr>
      <w:r w:rsidRPr="007E0BF6">
        <w:rPr>
          <w:lang w:val="id-ID"/>
        </w:rPr>
        <w:t>Abstract Factory is a creational design pattern that lets you produce families of related objects without specifying their concrete classes.</w:t>
      </w:r>
      <w:r>
        <w:t xml:space="preserve"> </w:t>
      </w:r>
      <w:r w:rsidRPr="007E0BF6">
        <w:t xml:space="preserve">The first thing the Abstract Factory pattern suggests is to explicitly declare interfaces for each distinct product of the product family (e.g., chair, </w:t>
      </w:r>
      <w:r w:rsidR="00E63FE2" w:rsidRPr="007E0BF6">
        <w:t>sofa,</w:t>
      </w:r>
      <w:r w:rsidRPr="007E0BF6">
        <w:t xml:space="preserve"> or coffee table). Then you can make all variants of products </w:t>
      </w:r>
      <w:proofErr w:type="gramStart"/>
      <w:r w:rsidRPr="007E0BF6">
        <w:t>follow</w:t>
      </w:r>
      <w:proofErr w:type="gramEnd"/>
      <w:r w:rsidRPr="007E0BF6">
        <w:t xml:space="preserve"> those interfaces. For example, all chair variants can implement the Chair interface; all coffee table variants can implement the </w:t>
      </w:r>
      <w:proofErr w:type="spellStart"/>
      <w:r w:rsidRPr="007E0BF6">
        <w:t>CoffeeTable</w:t>
      </w:r>
      <w:proofErr w:type="spellEnd"/>
      <w:r w:rsidRPr="007E0BF6">
        <w:t xml:space="preserve"> interface, and so on.</w:t>
      </w:r>
    </w:p>
    <w:p w14:paraId="401F9B42" w14:textId="77777777" w:rsidR="0080005D" w:rsidRDefault="0080005D" w:rsidP="0080005D">
      <w:pPr>
        <w:spacing w:before="120" w:line="360" w:lineRule="auto"/>
        <w:jc w:val="both"/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ECE9906" w14:textId="274737C5" w:rsidR="00643F75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2335A2E" w14:textId="77777777" w:rsidR="007C6AF1" w:rsidRPr="007C6AF1" w:rsidRDefault="007C6AF1" w:rsidP="00643F75">
      <w:pPr>
        <w:rPr>
          <w:i/>
          <w:sz w:val="16"/>
          <w:lang w:val="id-ID"/>
        </w:rPr>
      </w:pPr>
    </w:p>
    <w:p w14:paraId="16D13FD1" w14:textId="66A8E5B3" w:rsidR="00BC6DE8" w:rsidRDefault="00DA46EC" w:rsidP="00DA46EC">
      <w:pPr>
        <w:spacing w:after="240" w:line="360" w:lineRule="auto"/>
        <w:jc w:val="center"/>
        <w:rPr>
          <w:b/>
          <w:bCs/>
        </w:rPr>
      </w:pPr>
      <w:r w:rsidRPr="00DA46EC">
        <w:rPr>
          <w:b/>
          <w:bCs/>
        </w:rPr>
        <w:t xml:space="preserve">Toppo </w:t>
      </w:r>
      <w:r w:rsidR="00C57DD7">
        <w:rPr>
          <w:b/>
          <w:bCs/>
        </w:rPr>
        <w:t>C</w:t>
      </w:r>
      <w:r w:rsidR="00CE2194">
        <w:rPr>
          <w:b/>
          <w:bCs/>
        </w:rPr>
        <w:t>afe</w:t>
      </w:r>
    </w:p>
    <w:p w14:paraId="3B435294" w14:textId="7E19E22F" w:rsidR="00594E72" w:rsidRDefault="00DA46EC" w:rsidP="00834ABE">
      <w:pPr>
        <w:spacing w:after="240" w:line="360" w:lineRule="auto"/>
        <w:jc w:val="both"/>
      </w:pPr>
      <w:r>
        <w:rPr>
          <w:b/>
          <w:bCs/>
        </w:rPr>
        <w:tab/>
      </w:r>
      <w:r w:rsidR="00ED2C50" w:rsidRPr="00ED2C50">
        <w:t xml:space="preserve">Toppo </w:t>
      </w:r>
      <w:r w:rsidR="00CA1B08">
        <w:t>C</w:t>
      </w:r>
      <w:r w:rsidR="00ED2C50" w:rsidRPr="00ED2C50">
        <w:t>afe is a popular beverage cafe in Jakarta</w:t>
      </w:r>
      <w:r w:rsidR="00940579">
        <w:t xml:space="preserve"> that </w:t>
      </w:r>
      <w:proofErr w:type="gramStart"/>
      <w:r w:rsidR="00940579">
        <w:t>placed</w:t>
      </w:r>
      <w:proofErr w:type="gramEnd"/>
      <w:r w:rsidR="00940579">
        <w:t xml:space="preserve"> in a </w:t>
      </w:r>
      <w:r w:rsidR="0016307E">
        <w:t xml:space="preserve">popular </w:t>
      </w:r>
      <w:r w:rsidR="00940579">
        <w:t>shopping center</w:t>
      </w:r>
      <w:r w:rsidR="00ED2C50" w:rsidRPr="00ED2C50">
        <w:t xml:space="preserve">. Every day the Toppo cafe sells </w:t>
      </w:r>
      <w:r w:rsidR="0016307E">
        <w:t xml:space="preserve">very little </w:t>
      </w:r>
      <w:r w:rsidR="00ED2C50" w:rsidRPr="00F01F77">
        <w:rPr>
          <w:b/>
          <w:bCs/>
        </w:rPr>
        <w:t xml:space="preserve">tea </w:t>
      </w:r>
      <w:r w:rsidR="00ED2C50" w:rsidRPr="00CA1B08">
        <w:t>and</w:t>
      </w:r>
      <w:r w:rsidR="00ED2C50" w:rsidRPr="00F01F77">
        <w:rPr>
          <w:b/>
          <w:bCs/>
        </w:rPr>
        <w:t xml:space="preserve"> milk tea.</w:t>
      </w:r>
      <w:r w:rsidR="00ED2C50" w:rsidRPr="00ED2C50">
        <w:t xml:space="preserve"> Because of that, the business </w:t>
      </w:r>
      <w:r w:rsidR="001A6057">
        <w:t>can fall</w:t>
      </w:r>
      <w:r w:rsidR="00ED2C50" w:rsidRPr="00ED2C50">
        <w:t xml:space="preserve">, Angel as the business owner of the </w:t>
      </w:r>
      <w:r w:rsidR="00CA1B08">
        <w:t>T</w:t>
      </w:r>
      <w:r w:rsidR="00ED2C50" w:rsidRPr="00ED2C50">
        <w:t xml:space="preserve">oppo </w:t>
      </w:r>
      <w:r w:rsidR="00CA1B08">
        <w:t>C</w:t>
      </w:r>
      <w:r w:rsidR="00ED2C50" w:rsidRPr="00ED2C50">
        <w:t xml:space="preserve">afe has </w:t>
      </w:r>
      <w:r w:rsidR="007A65EB">
        <w:t>split her cafe</w:t>
      </w:r>
      <w:r w:rsidR="00ED2C50" w:rsidRPr="00ED2C50">
        <w:t xml:space="preserve"> </w:t>
      </w:r>
      <w:r w:rsidR="00735846">
        <w:t>in</w:t>
      </w:r>
      <w:r w:rsidR="00DB03A3">
        <w:t xml:space="preserve">to </w:t>
      </w:r>
      <w:r w:rsidR="00ED2C50" w:rsidRPr="00ED2C50">
        <w:t xml:space="preserve">two </w:t>
      </w:r>
      <w:r w:rsidR="0010597A">
        <w:t>cafes</w:t>
      </w:r>
      <w:r w:rsidR="000128A9">
        <w:t xml:space="preserve"> (before that she rented two places</w:t>
      </w:r>
      <w:r w:rsidR="005E3E51">
        <w:t xml:space="preserve"> into one</w:t>
      </w:r>
      <w:r w:rsidR="000128A9">
        <w:t>)</w:t>
      </w:r>
      <w:r w:rsidR="00ED2C50" w:rsidRPr="00ED2C50">
        <w:t>, and changes the cafe name into tw</w:t>
      </w:r>
      <w:r w:rsidR="00724F04">
        <w:t>o kinds</w:t>
      </w:r>
      <w:r w:rsidR="00ED2C50" w:rsidRPr="00ED2C50">
        <w:t xml:space="preserve">, which are Top </w:t>
      </w:r>
      <w:proofErr w:type="spellStart"/>
      <w:r w:rsidR="00ED2C50" w:rsidRPr="00ED2C50">
        <w:t>Top</w:t>
      </w:r>
      <w:proofErr w:type="spellEnd"/>
      <w:r w:rsidR="00ED2C50" w:rsidRPr="00ED2C50">
        <w:t xml:space="preserve"> and Tap Top</w:t>
      </w:r>
      <w:r w:rsidR="00D0236C">
        <w:t>.</w:t>
      </w:r>
      <w:r w:rsidR="001C6FCD">
        <w:t xml:space="preserve"> </w:t>
      </w:r>
      <w:r w:rsidR="006918D1">
        <w:t xml:space="preserve">These two </w:t>
      </w:r>
      <w:r w:rsidR="00E85350">
        <w:t>cafes</w:t>
      </w:r>
      <w:r w:rsidR="006918D1">
        <w:t xml:space="preserve"> ha</w:t>
      </w:r>
      <w:r w:rsidR="00687118">
        <w:t>ve</w:t>
      </w:r>
      <w:r w:rsidR="006918D1">
        <w:t xml:space="preserve"> their own formula</w:t>
      </w:r>
      <w:r w:rsidR="00687118">
        <w:t>s</w:t>
      </w:r>
      <w:r w:rsidR="006918D1">
        <w:t xml:space="preserve"> </w:t>
      </w:r>
      <w:r w:rsidR="0002276B">
        <w:t>to</w:t>
      </w:r>
      <w:r w:rsidR="006918D1">
        <w:t xml:space="preserve"> generate</w:t>
      </w:r>
      <w:r w:rsidR="002579F9">
        <w:t xml:space="preserve"> the</w:t>
      </w:r>
      <w:r w:rsidR="006918D1">
        <w:t xml:space="preserve"> beverage</w:t>
      </w:r>
      <w:r w:rsidR="002579F9">
        <w:t>s</w:t>
      </w:r>
      <w:r w:rsidR="006918D1">
        <w:t>.</w:t>
      </w:r>
      <w:r w:rsidR="006F33D6">
        <w:t xml:space="preserve"> Because you </w:t>
      </w:r>
      <w:r w:rsidR="00642780">
        <w:t>are</w:t>
      </w:r>
      <w:r w:rsidR="006F33D6">
        <w:t xml:space="preserve"> one of her best </w:t>
      </w:r>
      <w:r w:rsidR="0002276B">
        <w:t>friends</w:t>
      </w:r>
      <w:r w:rsidR="005F7C18">
        <w:t>.</w:t>
      </w:r>
      <w:r w:rsidR="00D979D3">
        <w:t xml:space="preserve"> You decide to help her to create a program that can help her </w:t>
      </w:r>
      <w:r w:rsidR="00395B87">
        <w:t>to improve her business</w:t>
      </w:r>
      <w:r w:rsidR="00875345">
        <w:t>.</w:t>
      </w:r>
      <w:r w:rsidR="0056231B">
        <w:t xml:space="preserve"> Below are the following details of the program:</w:t>
      </w:r>
    </w:p>
    <w:p w14:paraId="7D68A63F" w14:textId="2FD02F66" w:rsidR="004F4AF9" w:rsidRDefault="00594E72" w:rsidP="00AE5385">
      <w:pPr>
        <w:spacing w:line="360" w:lineRule="auto"/>
        <w:ind w:firstLine="720"/>
      </w:pPr>
      <w:r>
        <w:t xml:space="preserve">There are </w:t>
      </w:r>
      <w:r w:rsidRPr="00CC3D43">
        <w:rPr>
          <w:b/>
          <w:bCs/>
        </w:rPr>
        <w:t xml:space="preserve">two types of beverages </w:t>
      </w:r>
      <w:r w:rsidRPr="00834ABE">
        <w:t>in the shop</w:t>
      </w:r>
      <w:r w:rsidR="00663819" w:rsidRPr="00834ABE">
        <w:t>s</w:t>
      </w:r>
      <w:r>
        <w:t>, which are</w:t>
      </w:r>
      <w:r w:rsidR="00D827B1">
        <w:t xml:space="preserve"> </w:t>
      </w:r>
      <w:r w:rsidR="00834ABE">
        <w:rPr>
          <w:b/>
          <w:bCs/>
        </w:rPr>
        <w:t>m</w:t>
      </w:r>
      <w:r w:rsidR="00D827B1" w:rsidRPr="009A2D5C">
        <w:rPr>
          <w:b/>
          <w:bCs/>
        </w:rPr>
        <w:t xml:space="preserve">ilk tea and </w:t>
      </w:r>
      <w:r w:rsidR="00834ABE">
        <w:rPr>
          <w:b/>
          <w:bCs/>
        </w:rPr>
        <w:t>t</w:t>
      </w:r>
      <w:r w:rsidR="00D827B1" w:rsidRPr="009A2D5C">
        <w:rPr>
          <w:b/>
          <w:bCs/>
        </w:rPr>
        <w:t>ea</w:t>
      </w:r>
      <w:r w:rsidR="000F5CF8">
        <w:t xml:space="preserve">. </w:t>
      </w:r>
      <w:r w:rsidR="00E47AB8">
        <w:t>To</w:t>
      </w:r>
      <w:r w:rsidR="000F5CF8">
        <w:t xml:space="preserve"> generate milk tea and tea, below are the </w:t>
      </w:r>
      <w:r w:rsidR="000F5CF8" w:rsidRPr="00500A07">
        <w:rPr>
          <w:b/>
          <w:bCs/>
        </w:rPr>
        <w:t>ingredients</w:t>
      </w:r>
      <w:r w:rsidR="000F5CF8">
        <w:t xml:space="preserve"> </w:t>
      </w:r>
      <w:r w:rsidR="00726857">
        <w:t xml:space="preserve">that they used </w:t>
      </w:r>
      <w:r w:rsidR="000F5CF8">
        <w:t xml:space="preserve">for the </w:t>
      </w:r>
      <w:r w:rsidR="000F5CF8" w:rsidRPr="00834ABE">
        <w:t>beverage</w:t>
      </w:r>
      <w:r w:rsidR="00256327" w:rsidRPr="00834ABE">
        <w:t>s</w:t>
      </w:r>
      <w:r w:rsidR="000F5CF8"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C579D0" w14:paraId="1B96AFD8" w14:textId="77777777" w:rsidTr="002E6D12">
        <w:trPr>
          <w:trHeight w:val="340"/>
        </w:trPr>
        <w:tc>
          <w:tcPr>
            <w:tcW w:w="4536" w:type="dxa"/>
            <w:shd w:val="clear" w:color="auto" w:fill="C8CACE" w:themeFill="accent6" w:themeFillTint="66"/>
          </w:tcPr>
          <w:p w14:paraId="7EDBA527" w14:textId="1DE42838" w:rsidR="00C579D0" w:rsidRPr="00834ABE" w:rsidRDefault="00C579D0" w:rsidP="002E6D12">
            <w:pPr>
              <w:jc w:val="center"/>
              <w:rPr>
                <w:b/>
                <w:bCs/>
              </w:rPr>
            </w:pPr>
            <w:r w:rsidRPr="00834ABE">
              <w:rPr>
                <w:b/>
                <w:bCs/>
              </w:rPr>
              <w:t>Beverage</w:t>
            </w:r>
          </w:p>
        </w:tc>
        <w:tc>
          <w:tcPr>
            <w:tcW w:w="4536" w:type="dxa"/>
            <w:shd w:val="clear" w:color="auto" w:fill="C8CACE" w:themeFill="accent6" w:themeFillTint="66"/>
          </w:tcPr>
          <w:p w14:paraId="4B5BCB65" w14:textId="4C0270B7" w:rsidR="00C579D0" w:rsidRPr="00834ABE" w:rsidRDefault="00C579D0" w:rsidP="002E6D12">
            <w:pPr>
              <w:jc w:val="center"/>
              <w:rPr>
                <w:b/>
                <w:bCs/>
              </w:rPr>
            </w:pPr>
            <w:r w:rsidRPr="00834ABE">
              <w:rPr>
                <w:b/>
                <w:bCs/>
              </w:rPr>
              <w:t>Ingredients</w:t>
            </w:r>
          </w:p>
        </w:tc>
      </w:tr>
      <w:tr w:rsidR="00C579D0" w14:paraId="113845B4" w14:textId="77777777" w:rsidTr="002E6D12">
        <w:trPr>
          <w:trHeight w:val="340"/>
        </w:trPr>
        <w:tc>
          <w:tcPr>
            <w:tcW w:w="4536" w:type="dxa"/>
          </w:tcPr>
          <w:p w14:paraId="7EE4B640" w14:textId="560E1DCB" w:rsidR="00C579D0" w:rsidRDefault="00C579D0" w:rsidP="002E6D12">
            <w:pPr>
              <w:jc w:val="center"/>
            </w:pPr>
            <w:r>
              <w:t>Tea</w:t>
            </w:r>
          </w:p>
        </w:tc>
        <w:tc>
          <w:tcPr>
            <w:tcW w:w="4536" w:type="dxa"/>
          </w:tcPr>
          <w:p w14:paraId="2730ABB7" w14:textId="2DE9A1CF" w:rsidR="00C579D0" w:rsidRDefault="00C579D0" w:rsidP="002E6D12">
            <w:pPr>
              <w:jc w:val="center"/>
            </w:pPr>
            <w:r>
              <w:t>Leaf</w:t>
            </w:r>
          </w:p>
        </w:tc>
      </w:tr>
      <w:tr w:rsidR="00C579D0" w14:paraId="263910A3" w14:textId="77777777" w:rsidTr="002E6D12">
        <w:trPr>
          <w:trHeight w:val="340"/>
        </w:trPr>
        <w:tc>
          <w:tcPr>
            <w:tcW w:w="4536" w:type="dxa"/>
          </w:tcPr>
          <w:p w14:paraId="36D6C30A" w14:textId="720E4297" w:rsidR="00C579D0" w:rsidRDefault="00C579D0" w:rsidP="002E6D12">
            <w:pPr>
              <w:jc w:val="center"/>
            </w:pPr>
            <w:r>
              <w:t>Milk tea</w:t>
            </w:r>
          </w:p>
        </w:tc>
        <w:tc>
          <w:tcPr>
            <w:tcW w:w="4536" w:type="dxa"/>
          </w:tcPr>
          <w:p w14:paraId="68051665" w14:textId="0D20EEB7" w:rsidR="00C579D0" w:rsidRDefault="00C579D0" w:rsidP="002E6D12">
            <w:pPr>
              <w:jc w:val="center"/>
            </w:pPr>
            <w:r>
              <w:t>Leaf and Milk</w:t>
            </w:r>
          </w:p>
        </w:tc>
      </w:tr>
    </w:tbl>
    <w:p w14:paraId="1E1D8060" w14:textId="3D2D5261" w:rsidR="00594E72" w:rsidRDefault="008F19D4" w:rsidP="002E6D12">
      <w:pPr>
        <w:spacing w:before="240" w:line="360" w:lineRule="auto"/>
        <w:ind w:firstLine="720"/>
        <w:jc w:val="both"/>
      </w:pPr>
      <w:r>
        <w:t>T</w:t>
      </w:r>
      <w:r w:rsidR="004256BF">
        <w:t>hese two shops</w:t>
      </w:r>
      <w:r w:rsidR="004256BF" w:rsidRPr="00947226">
        <w:rPr>
          <w:b/>
          <w:bCs/>
        </w:rPr>
        <w:t xml:space="preserve"> </w:t>
      </w:r>
      <w:r w:rsidR="004256BF" w:rsidRPr="00834ABE">
        <w:t>have their own</w:t>
      </w:r>
      <w:r w:rsidR="004256BF">
        <w:t xml:space="preserve"> </w:t>
      </w:r>
      <w:r w:rsidR="004256BF" w:rsidRPr="001723B4">
        <w:rPr>
          <w:b/>
          <w:bCs/>
        </w:rPr>
        <w:t>formula</w:t>
      </w:r>
      <w:r w:rsidR="004256BF">
        <w:t xml:space="preserve"> </w:t>
      </w:r>
      <w:proofErr w:type="gramStart"/>
      <w:r w:rsidR="004256BF">
        <w:t>in order to</w:t>
      </w:r>
      <w:proofErr w:type="gramEnd"/>
      <w:r w:rsidR="004256BF">
        <w:t xml:space="preserve"> </w:t>
      </w:r>
      <w:r w:rsidR="004256BF" w:rsidRPr="008D00EE">
        <w:t>generate</w:t>
      </w:r>
      <w:r w:rsidR="00625B91">
        <w:t xml:space="preserve"> </w:t>
      </w:r>
      <w:r w:rsidR="00625B91" w:rsidRPr="00C13BBF">
        <w:rPr>
          <w:b/>
          <w:bCs/>
        </w:rPr>
        <w:t>m</w:t>
      </w:r>
      <w:r w:rsidR="004256BF" w:rsidRPr="00C13BBF">
        <w:rPr>
          <w:b/>
          <w:bCs/>
        </w:rPr>
        <w:t xml:space="preserve">ilk tea and </w:t>
      </w:r>
      <w:r w:rsidR="00625B91" w:rsidRPr="00C13BBF">
        <w:rPr>
          <w:b/>
          <w:bCs/>
        </w:rPr>
        <w:t>t</w:t>
      </w:r>
      <w:r w:rsidR="004256BF" w:rsidRPr="00C13BBF">
        <w:rPr>
          <w:b/>
          <w:bCs/>
        </w:rPr>
        <w:t>ea</w:t>
      </w:r>
      <w:r w:rsidR="004668CC" w:rsidRPr="00C13BBF">
        <w:rPr>
          <w:b/>
          <w:bCs/>
        </w:rPr>
        <w:t>.</w:t>
      </w:r>
      <w:r w:rsidR="003C2C88">
        <w:t xml:space="preserve"> These are the </w:t>
      </w:r>
      <w:r w:rsidR="003C2C88" w:rsidRPr="006A1C78">
        <w:rPr>
          <w:b/>
          <w:bCs/>
        </w:rPr>
        <w:t>leaves</w:t>
      </w:r>
      <w:r w:rsidR="003C2C88">
        <w:t xml:space="preserve"> that they used: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41C18" w14:paraId="5FDCE60B" w14:textId="77777777" w:rsidTr="002E6D12">
        <w:trPr>
          <w:trHeight w:val="340"/>
        </w:trPr>
        <w:tc>
          <w:tcPr>
            <w:tcW w:w="4536" w:type="dxa"/>
            <w:shd w:val="clear" w:color="auto" w:fill="C8CACE" w:themeFill="accent6" w:themeFillTint="66"/>
          </w:tcPr>
          <w:p w14:paraId="13AD1B8D" w14:textId="06CC5DE3" w:rsidR="00841C18" w:rsidRPr="00834ABE" w:rsidRDefault="00841C18" w:rsidP="002E6D12">
            <w:pPr>
              <w:jc w:val="center"/>
              <w:rPr>
                <w:b/>
                <w:bCs/>
              </w:rPr>
            </w:pPr>
            <w:r w:rsidRPr="00834ABE">
              <w:rPr>
                <w:b/>
                <w:bCs/>
              </w:rPr>
              <w:t>Shop</w:t>
            </w:r>
          </w:p>
        </w:tc>
        <w:tc>
          <w:tcPr>
            <w:tcW w:w="4536" w:type="dxa"/>
            <w:shd w:val="clear" w:color="auto" w:fill="C8CACE" w:themeFill="accent6" w:themeFillTint="66"/>
          </w:tcPr>
          <w:p w14:paraId="73069DB4" w14:textId="7F41369F" w:rsidR="00841C18" w:rsidRPr="00834ABE" w:rsidRDefault="00747D20" w:rsidP="002E6D12">
            <w:pPr>
              <w:jc w:val="center"/>
              <w:rPr>
                <w:b/>
                <w:bCs/>
              </w:rPr>
            </w:pPr>
            <w:r w:rsidRPr="00834ABE">
              <w:rPr>
                <w:b/>
                <w:bCs/>
              </w:rPr>
              <w:t>Leaf</w:t>
            </w:r>
          </w:p>
        </w:tc>
      </w:tr>
      <w:tr w:rsidR="00841C18" w14:paraId="16C67F19" w14:textId="77777777" w:rsidTr="002E6D12">
        <w:trPr>
          <w:trHeight w:val="340"/>
        </w:trPr>
        <w:tc>
          <w:tcPr>
            <w:tcW w:w="4536" w:type="dxa"/>
          </w:tcPr>
          <w:p w14:paraId="38722450" w14:textId="3B6546F2" w:rsidR="00841C18" w:rsidRDefault="00841C18" w:rsidP="002E6D12">
            <w:pPr>
              <w:jc w:val="center"/>
            </w:pPr>
            <w:r>
              <w:t xml:space="preserve">Top </w:t>
            </w:r>
            <w:proofErr w:type="spellStart"/>
            <w:r>
              <w:t>Top</w:t>
            </w:r>
            <w:proofErr w:type="spellEnd"/>
          </w:p>
        </w:tc>
        <w:tc>
          <w:tcPr>
            <w:tcW w:w="4536" w:type="dxa"/>
          </w:tcPr>
          <w:p w14:paraId="0DE7F59F" w14:textId="6BBE3DC7" w:rsidR="00841C18" w:rsidRDefault="00747D20" w:rsidP="002E6D12">
            <w:pPr>
              <w:jc w:val="center"/>
            </w:pPr>
            <w:r>
              <w:t>Green Leaf</w:t>
            </w:r>
          </w:p>
        </w:tc>
      </w:tr>
      <w:tr w:rsidR="00841C18" w14:paraId="7666540D" w14:textId="77777777" w:rsidTr="002E6D12">
        <w:trPr>
          <w:trHeight w:val="340"/>
        </w:trPr>
        <w:tc>
          <w:tcPr>
            <w:tcW w:w="4536" w:type="dxa"/>
          </w:tcPr>
          <w:p w14:paraId="5806AD9C" w14:textId="50480BEE" w:rsidR="00841C18" w:rsidRDefault="00841C18" w:rsidP="002E6D12">
            <w:pPr>
              <w:jc w:val="center"/>
            </w:pPr>
            <w:r>
              <w:t>Tap Top</w:t>
            </w:r>
          </w:p>
        </w:tc>
        <w:tc>
          <w:tcPr>
            <w:tcW w:w="4536" w:type="dxa"/>
          </w:tcPr>
          <w:p w14:paraId="133F171C" w14:textId="52F82801" w:rsidR="00841C18" w:rsidRDefault="00747D20" w:rsidP="002E6D12">
            <w:pPr>
              <w:jc w:val="center"/>
            </w:pPr>
            <w:r>
              <w:t>Black Leaf</w:t>
            </w:r>
          </w:p>
        </w:tc>
      </w:tr>
    </w:tbl>
    <w:p w14:paraId="5CC26DB6" w14:textId="2023F23C" w:rsidR="008F0633" w:rsidRDefault="00CA7BD8" w:rsidP="002E6D12">
      <w:pPr>
        <w:spacing w:before="240" w:line="360" w:lineRule="auto"/>
        <w:ind w:firstLine="720"/>
        <w:jc w:val="both"/>
      </w:pPr>
      <w:r>
        <w:t xml:space="preserve">And </w:t>
      </w:r>
      <w:r w:rsidRPr="00315F8F">
        <w:t>these</w:t>
      </w:r>
      <w:r w:rsidRPr="00035595">
        <w:rPr>
          <w:b/>
          <w:bCs/>
        </w:rPr>
        <w:t xml:space="preserve"> </w:t>
      </w:r>
      <w:r w:rsidRPr="00315F8F">
        <w:t>are the</w:t>
      </w:r>
      <w:r w:rsidRPr="00035595">
        <w:rPr>
          <w:b/>
          <w:bCs/>
        </w:rPr>
        <w:t xml:space="preserve"> milk </w:t>
      </w:r>
      <w:r w:rsidRPr="008D00EE">
        <w:t>that they use</w:t>
      </w:r>
      <w:r w:rsidRPr="00796C93">
        <w:t>d</w:t>
      </w:r>
      <w:r w:rsidR="002E6D12" w:rsidRPr="00796C93"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F0633" w:rsidRPr="00C47DFF" w14:paraId="199FFF5F" w14:textId="77777777" w:rsidTr="002E6D12">
        <w:trPr>
          <w:trHeight w:val="340"/>
        </w:trPr>
        <w:tc>
          <w:tcPr>
            <w:tcW w:w="4536" w:type="dxa"/>
            <w:shd w:val="clear" w:color="auto" w:fill="C8CACE" w:themeFill="accent6" w:themeFillTint="66"/>
          </w:tcPr>
          <w:p w14:paraId="21640C90" w14:textId="77777777" w:rsidR="008F0633" w:rsidRPr="008D00EE" w:rsidRDefault="008F0633" w:rsidP="002E6D12">
            <w:pPr>
              <w:jc w:val="center"/>
              <w:rPr>
                <w:b/>
                <w:bCs/>
              </w:rPr>
            </w:pPr>
            <w:r w:rsidRPr="008D00EE">
              <w:rPr>
                <w:b/>
                <w:bCs/>
              </w:rPr>
              <w:t>Shop</w:t>
            </w:r>
          </w:p>
        </w:tc>
        <w:tc>
          <w:tcPr>
            <w:tcW w:w="4536" w:type="dxa"/>
            <w:shd w:val="clear" w:color="auto" w:fill="C8CACE" w:themeFill="accent6" w:themeFillTint="66"/>
          </w:tcPr>
          <w:p w14:paraId="1642BED7" w14:textId="64A744A8" w:rsidR="008F0633" w:rsidRPr="008D00EE" w:rsidRDefault="00516F2B" w:rsidP="002E6D12">
            <w:pPr>
              <w:jc w:val="center"/>
              <w:rPr>
                <w:b/>
                <w:bCs/>
              </w:rPr>
            </w:pPr>
            <w:r w:rsidRPr="008D00EE">
              <w:rPr>
                <w:b/>
                <w:bCs/>
              </w:rPr>
              <w:t>Milk</w:t>
            </w:r>
          </w:p>
        </w:tc>
      </w:tr>
      <w:tr w:rsidR="008F0633" w14:paraId="43B200D2" w14:textId="77777777" w:rsidTr="002E6D12">
        <w:trPr>
          <w:trHeight w:val="340"/>
        </w:trPr>
        <w:tc>
          <w:tcPr>
            <w:tcW w:w="4536" w:type="dxa"/>
          </w:tcPr>
          <w:p w14:paraId="2A149B02" w14:textId="77777777" w:rsidR="008F0633" w:rsidRDefault="008F0633" w:rsidP="002E6D12">
            <w:pPr>
              <w:jc w:val="center"/>
            </w:pPr>
            <w:r>
              <w:t xml:space="preserve">Top </w:t>
            </w:r>
            <w:proofErr w:type="spellStart"/>
            <w:r>
              <w:t>Top</w:t>
            </w:r>
            <w:proofErr w:type="spellEnd"/>
          </w:p>
        </w:tc>
        <w:tc>
          <w:tcPr>
            <w:tcW w:w="4536" w:type="dxa"/>
          </w:tcPr>
          <w:p w14:paraId="738B57BE" w14:textId="4879AE12" w:rsidR="008F0633" w:rsidRDefault="008224FC" w:rsidP="002E6D12">
            <w:pPr>
              <w:jc w:val="center"/>
            </w:pPr>
            <w:r>
              <w:t>Soy Milk</w:t>
            </w:r>
          </w:p>
        </w:tc>
      </w:tr>
      <w:tr w:rsidR="008F0633" w14:paraId="560DCC37" w14:textId="77777777" w:rsidTr="002E6D12">
        <w:trPr>
          <w:trHeight w:val="340"/>
        </w:trPr>
        <w:tc>
          <w:tcPr>
            <w:tcW w:w="4536" w:type="dxa"/>
          </w:tcPr>
          <w:p w14:paraId="1ED6483D" w14:textId="77777777" w:rsidR="008F0633" w:rsidRDefault="008F0633" w:rsidP="002E6D12">
            <w:pPr>
              <w:jc w:val="center"/>
            </w:pPr>
            <w:r>
              <w:t>Tap Top</w:t>
            </w:r>
          </w:p>
        </w:tc>
        <w:tc>
          <w:tcPr>
            <w:tcW w:w="4536" w:type="dxa"/>
          </w:tcPr>
          <w:p w14:paraId="1D9E1EBC" w14:textId="265F1F11" w:rsidR="008F0633" w:rsidRDefault="008224FC" w:rsidP="002E6D12">
            <w:pPr>
              <w:jc w:val="center"/>
            </w:pPr>
            <w:r>
              <w:t>Full Cream Milk</w:t>
            </w:r>
          </w:p>
        </w:tc>
      </w:tr>
    </w:tbl>
    <w:p w14:paraId="09F29C12" w14:textId="0A3500E7" w:rsidR="00885759" w:rsidRPr="008232F9" w:rsidRDefault="006B442F" w:rsidP="00E802DF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b/>
          <w:bCs/>
        </w:rPr>
      </w:pPr>
      <w:r>
        <w:rPr>
          <w:b/>
          <w:bCs/>
        </w:rPr>
        <w:lastRenderedPageBreak/>
        <w:t>Main</w:t>
      </w:r>
      <w:r w:rsidR="00885759" w:rsidRPr="008232F9">
        <w:rPr>
          <w:b/>
          <w:bCs/>
        </w:rPr>
        <w:t xml:space="preserve"> Menu</w:t>
      </w:r>
    </w:p>
    <w:p w14:paraId="6D6E7C1A" w14:textId="0A956C90" w:rsidR="00E657E6" w:rsidRPr="004C3E93" w:rsidRDefault="00E46245" w:rsidP="00AE3476">
      <w:pPr>
        <w:spacing w:line="360" w:lineRule="auto"/>
        <w:ind w:left="426"/>
        <w:rPr>
          <w:color w:val="000000"/>
        </w:rPr>
      </w:pPr>
      <w:proofErr w:type="gramStart"/>
      <w:r w:rsidRPr="00E802DF">
        <w:rPr>
          <w:color w:val="000000"/>
        </w:rPr>
        <w:t>At first</w:t>
      </w:r>
      <w:proofErr w:type="gramEnd"/>
      <w:r w:rsidRPr="00E802DF">
        <w:rPr>
          <w:color w:val="000000"/>
        </w:rPr>
        <w:t>,</w:t>
      </w:r>
      <w:r w:rsidRPr="004C3E93">
        <w:rPr>
          <w:color w:val="000000"/>
        </w:rPr>
        <w:t xml:space="preserve"> the program will show the menu. In this menu, the </w:t>
      </w:r>
      <w:r w:rsidR="009B73EA">
        <w:rPr>
          <w:color w:val="000000"/>
        </w:rPr>
        <w:t xml:space="preserve">program will </w:t>
      </w:r>
      <w:r w:rsidR="004D2727">
        <w:rPr>
          <w:color w:val="000000"/>
        </w:rPr>
        <w:t>ask</w:t>
      </w:r>
      <w:r w:rsidR="009B73EA">
        <w:rPr>
          <w:color w:val="000000"/>
        </w:rPr>
        <w:t xml:space="preserve"> the </w:t>
      </w:r>
      <w:r w:rsidR="00EB37C0">
        <w:rPr>
          <w:color w:val="000000"/>
        </w:rPr>
        <w:t>user</w:t>
      </w:r>
      <w:r w:rsidR="009B73EA">
        <w:rPr>
          <w:color w:val="000000"/>
        </w:rPr>
        <w:t xml:space="preserve"> to choose between </w:t>
      </w:r>
      <w:r w:rsidR="00B358D2">
        <w:rPr>
          <w:b/>
          <w:bCs/>
          <w:color w:val="000000"/>
        </w:rPr>
        <w:t>1</w:t>
      </w:r>
      <w:r w:rsidR="009B73EA" w:rsidRPr="00B72AD9">
        <w:rPr>
          <w:b/>
          <w:bCs/>
          <w:color w:val="000000"/>
        </w:rPr>
        <w:t xml:space="preserve"> </w:t>
      </w:r>
      <w:r w:rsidR="00B358D2">
        <w:rPr>
          <w:b/>
          <w:bCs/>
          <w:color w:val="000000"/>
        </w:rPr>
        <w:t>and</w:t>
      </w:r>
      <w:r w:rsidR="0098604C">
        <w:rPr>
          <w:b/>
          <w:bCs/>
          <w:color w:val="000000"/>
        </w:rPr>
        <w:t xml:space="preserve"> </w:t>
      </w:r>
      <w:r w:rsidR="00B358D2">
        <w:rPr>
          <w:b/>
          <w:bCs/>
          <w:color w:val="000000"/>
        </w:rPr>
        <w:t>2</w:t>
      </w:r>
      <w:r w:rsidR="00E802DF">
        <w:rPr>
          <w:b/>
          <w:bCs/>
          <w:color w:val="000000"/>
        </w:rPr>
        <w:t xml:space="preserve"> (inclusive)</w:t>
      </w:r>
      <w:r w:rsidR="00BF57B3" w:rsidRPr="004C3E93">
        <w:rPr>
          <w:color w:val="000000"/>
        </w:rPr>
        <w:t>.</w:t>
      </w:r>
      <w:r w:rsidRPr="004C3E93">
        <w:rPr>
          <w:color w:val="000000"/>
        </w:rPr>
        <w:t xml:space="preserve"> </w:t>
      </w:r>
    </w:p>
    <w:p w14:paraId="757061E8" w14:textId="4F011984" w:rsidR="0034284B" w:rsidRPr="0034284B" w:rsidRDefault="00285C2E" w:rsidP="00135570">
      <w:pPr>
        <w:pStyle w:val="ListParagraph"/>
        <w:numPr>
          <w:ilvl w:val="0"/>
          <w:numId w:val="15"/>
        </w:numPr>
        <w:spacing w:line="360" w:lineRule="auto"/>
        <w:ind w:left="1080"/>
        <w:rPr>
          <w:b/>
          <w:color w:val="000000"/>
        </w:rPr>
      </w:pPr>
      <w:r>
        <w:rPr>
          <w:b/>
          <w:color w:val="000000"/>
        </w:rPr>
        <w:t>Tap Top Cafe</w:t>
      </w:r>
    </w:p>
    <w:p w14:paraId="6D7F13F2" w14:textId="22CD6AA2" w:rsidR="00843FB8" w:rsidRDefault="00285C2E" w:rsidP="00F62430">
      <w:pPr>
        <w:pStyle w:val="ListParagraph"/>
        <w:numPr>
          <w:ilvl w:val="0"/>
          <w:numId w:val="15"/>
        </w:numPr>
        <w:spacing w:line="360" w:lineRule="auto"/>
        <w:ind w:left="1080"/>
        <w:rPr>
          <w:b/>
          <w:color w:val="000000"/>
        </w:rPr>
      </w:pPr>
      <w:r>
        <w:rPr>
          <w:b/>
          <w:color w:val="000000"/>
        </w:rPr>
        <w:t xml:space="preserve">Top </w:t>
      </w:r>
      <w:proofErr w:type="spellStart"/>
      <w:r>
        <w:rPr>
          <w:b/>
          <w:color w:val="000000"/>
        </w:rPr>
        <w:t>Top</w:t>
      </w:r>
      <w:proofErr w:type="spellEnd"/>
      <w:r>
        <w:rPr>
          <w:b/>
          <w:color w:val="000000"/>
        </w:rPr>
        <w:t xml:space="preserve"> Cafe</w:t>
      </w:r>
    </w:p>
    <w:p w14:paraId="6B9323FB" w14:textId="77777777" w:rsidR="00573FC2" w:rsidRDefault="008A4CB3" w:rsidP="00573FC2">
      <w:pPr>
        <w:keepNext/>
        <w:spacing w:line="360" w:lineRule="auto"/>
        <w:jc w:val="center"/>
      </w:pPr>
      <w:r w:rsidRPr="008A4CB3">
        <w:rPr>
          <w:b/>
          <w:noProof/>
          <w:color w:val="000000"/>
        </w:rPr>
        <w:drawing>
          <wp:inline distT="0" distB="0" distL="0" distR="0" wp14:anchorId="7F2CB851" wp14:editId="093C5C08">
            <wp:extent cx="5760000" cy="634092"/>
            <wp:effectExtent l="19050" t="19050" r="1270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343" t="2655" r="-41502" b="-1"/>
                    <a:stretch/>
                  </pic:blipFill>
                  <pic:spPr bwMode="auto">
                    <a:xfrm>
                      <a:off x="0" y="0"/>
                      <a:ext cx="5760000" cy="6340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091D5" w14:textId="01305507" w:rsidR="008A4CB3" w:rsidRPr="00E802DF" w:rsidRDefault="00573FC2" w:rsidP="00573FC2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E802DF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395EAF" w:rsidRPr="00E802DF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395EAF" w:rsidRPr="00E802DF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395EAF" w:rsidRPr="00E802DF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F649D8" w:rsidRPr="00E802DF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="00395EAF" w:rsidRPr="00E802DF">
        <w:rPr>
          <w:b/>
          <w:bCs/>
          <w:i w:val="0"/>
          <w:iCs w:val="0"/>
          <w:noProof/>
          <w:color w:val="auto"/>
          <w:sz w:val="20"/>
          <w:szCs w:val="20"/>
        </w:rPr>
        <w:fldChar w:fldCharType="end"/>
      </w:r>
      <w:r w:rsidRPr="00E802DF">
        <w:rPr>
          <w:b/>
          <w:bCs/>
          <w:i w:val="0"/>
          <w:iCs w:val="0"/>
          <w:color w:val="auto"/>
          <w:sz w:val="20"/>
          <w:szCs w:val="20"/>
        </w:rPr>
        <w:t>. Main Menu</w:t>
      </w:r>
    </w:p>
    <w:p w14:paraId="66FE89DF" w14:textId="30515892" w:rsidR="009242F1" w:rsidRPr="00B96BF8" w:rsidRDefault="002708DB" w:rsidP="00E802DF">
      <w:pPr>
        <w:pStyle w:val="ListParagraph"/>
        <w:numPr>
          <w:ilvl w:val="1"/>
          <w:numId w:val="14"/>
        </w:numPr>
        <w:spacing w:line="360" w:lineRule="auto"/>
        <w:ind w:left="851" w:hanging="425"/>
        <w:rPr>
          <w:b/>
          <w:bCs/>
        </w:rPr>
      </w:pPr>
      <w:r>
        <w:rPr>
          <w:b/>
          <w:bCs/>
        </w:rPr>
        <w:t>Tap Top Cafe</w:t>
      </w:r>
    </w:p>
    <w:p w14:paraId="7762B224" w14:textId="4AF795C2" w:rsidR="009820A5" w:rsidRDefault="00F96296" w:rsidP="00AE3476">
      <w:pPr>
        <w:spacing w:line="360" w:lineRule="auto"/>
        <w:ind w:left="851"/>
      </w:pPr>
      <w:r>
        <w:t xml:space="preserve">If the customer </w:t>
      </w:r>
      <w:r w:rsidRPr="004F650B">
        <w:rPr>
          <w:b/>
          <w:bCs/>
        </w:rPr>
        <w:t>cho</w:t>
      </w:r>
      <w:r w:rsidR="00297C32" w:rsidRPr="004F650B">
        <w:rPr>
          <w:b/>
          <w:bCs/>
        </w:rPr>
        <w:t>o</w:t>
      </w:r>
      <w:r w:rsidRPr="004F650B">
        <w:rPr>
          <w:b/>
          <w:bCs/>
        </w:rPr>
        <w:t>se</w:t>
      </w:r>
      <w:r w:rsidR="00297C32" w:rsidRPr="004F650B">
        <w:rPr>
          <w:b/>
          <w:bCs/>
        </w:rPr>
        <w:t>s</w:t>
      </w:r>
      <w:r>
        <w:t xml:space="preserve"> </w:t>
      </w:r>
      <w:r w:rsidR="007A0A89">
        <w:rPr>
          <w:b/>
          <w:bCs/>
        </w:rPr>
        <w:t>1</w:t>
      </w:r>
      <w:r>
        <w:t>, then the program</w:t>
      </w:r>
      <w:r w:rsidR="00BE7950">
        <w:t>:</w:t>
      </w:r>
    </w:p>
    <w:p w14:paraId="541A6D6A" w14:textId="23B266CE" w:rsidR="00667D05" w:rsidRDefault="00E00FC0" w:rsidP="00046338">
      <w:pPr>
        <w:pStyle w:val="ListParagraph"/>
        <w:numPr>
          <w:ilvl w:val="0"/>
          <w:numId w:val="18"/>
        </w:numPr>
        <w:spacing w:line="360" w:lineRule="auto"/>
        <w:ind w:left="1276" w:hanging="425"/>
        <w:jc w:val="both"/>
      </w:pPr>
      <w:r w:rsidRPr="00F0718C">
        <w:rPr>
          <w:b/>
          <w:bCs/>
        </w:rPr>
        <w:t>S</w:t>
      </w:r>
      <w:r w:rsidR="00BE7950" w:rsidRPr="00F0718C">
        <w:rPr>
          <w:b/>
          <w:bCs/>
        </w:rPr>
        <w:t>how</w:t>
      </w:r>
      <w:r w:rsidR="00F03E0B" w:rsidRPr="00F0718C">
        <w:rPr>
          <w:b/>
          <w:bCs/>
        </w:rPr>
        <w:t>s</w:t>
      </w:r>
      <w:r w:rsidR="00BE7950">
        <w:t xml:space="preserve"> the </w:t>
      </w:r>
      <w:r w:rsidR="00BE7950" w:rsidRPr="00F0718C">
        <w:rPr>
          <w:b/>
          <w:bCs/>
        </w:rPr>
        <w:t>Tap Top menu</w:t>
      </w:r>
      <w:r w:rsidR="00E802DF">
        <w:t>.</w:t>
      </w:r>
    </w:p>
    <w:p w14:paraId="67B46414" w14:textId="000D024B" w:rsidR="00BE7950" w:rsidRDefault="00475F45" w:rsidP="00046338">
      <w:pPr>
        <w:pStyle w:val="ListParagraph"/>
        <w:numPr>
          <w:ilvl w:val="0"/>
          <w:numId w:val="18"/>
        </w:numPr>
        <w:spacing w:line="360" w:lineRule="auto"/>
        <w:ind w:left="1276" w:hanging="425"/>
        <w:jc w:val="both"/>
      </w:pPr>
      <w:r w:rsidRPr="00F0718C">
        <w:rPr>
          <w:b/>
          <w:bCs/>
        </w:rPr>
        <w:t>A</w:t>
      </w:r>
      <w:r w:rsidR="00BE7950" w:rsidRPr="00F0718C">
        <w:rPr>
          <w:b/>
          <w:bCs/>
        </w:rPr>
        <w:t>sk</w:t>
      </w:r>
      <w:r w:rsidR="00F03E0B" w:rsidRPr="00F0718C">
        <w:rPr>
          <w:b/>
          <w:bCs/>
        </w:rPr>
        <w:t>s</w:t>
      </w:r>
      <w:r w:rsidR="00BE7950">
        <w:t xml:space="preserve"> the user to </w:t>
      </w:r>
      <w:r w:rsidR="00BE7950" w:rsidRPr="00E802DF">
        <w:t>input</w:t>
      </w:r>
      <w:r w:rsidR="00BE7950" w:rsidRPr="00F0718C">
        <w:rPr>
          <w:b/>
          <w:bCs/>
        </w:rPr>
        <w:t xml:space="preserve"> between 0 </w:t>
      </w:r>
      <w:r w:rsidR="00E802DF">
        <w:rPr>
          <w:b/>
          <w:bCs/>
        </w:rPr>
        <w:t>and</w:t>
      </w:r>
      <w:r w:rsidR="00BE7950" w:rsidRPr="00F0718C">
        <w:rPr>
          <w:b/>
          <w:bCs/>
        </w:rPr>
        <w:t xml:space="preserve"> 2</w:t>
      </w:r>
      <w:r w:rsidR="00BE7950">
        <w:t xml:space="preserve"> for what he/she wants to order.</w:t>
      </w:r>
    </w:p>
    <w:p w14:paraId="2CE0358A" w14:textId="795417EC" w:rsidR="00BE0499" w:rsidRDefault="00BE0499" w:rsidP="00046338">
      <w:pPr>
        <w:pStyle w:val="ListParagraph"/>
        <w:numPr>
          <w:ilvl w:val="0"/>
          <w:numId w:val="18"/>
        </w:numPr>
        <w:spacing w:line="360" w:lineRule="auto"/>
        <w:ind w:left="1276" w:hanging="425"/>
        <w:jc w:val="both"/>
      </w:pPr>
      <w:r>
        <w:t xml:space="preserve">If the </w:t>
      </w:r>
      <w:r w:rsidRPr="00D70C5E">
        <w:t>user</w:t>
      </w:r>
      <w:r w:rsidRPr="00D52898">
        <w:rPr>
          <w:b/>
          <w:bCs/>
        </w:rPr>
        <w:t xml:space="preserve"> </w:t>
      </w:r>
      <w:proofErr w:type="gramStart"/>
      <w:r w:rsidRPr="00D52898">
        <w:rPr>
          <w:b/>
          <w:bCs/>
        </w:rPr>
        <w:t>input</w:t>
      </w:r>
      <w:proofErr w:type="gramEnd"/>
      <w:r w:rsidRPr="00D52898">
        <w:rPr>
          <w:b/>
          <w:bCs/>
        </w:rPr>
        <w:t xml:space="preserve"> 1</w:t>
      </w:r>
      <w:r>
        <w:t>, then</w:t>
      </w:r>
      <w:r w:rsidR="00667E6E">
        <w:t xml:space="preserve"> the program will </w:t>
      </w:r>
      <w:r w:rsidR="00667E6E" w:rsidRPr="00D52898">
        <w:rPr>
          <w:b/>
          <w:bCs/>
        </w:rPr>
        <w:t>generate milk tea</w:t>
      </w:r>
      <w:r w:rsidR="00667E6E">
        <w:t>.</w:t>
      </w:r>
    </w:p>
    <w:p w14:paraId="13CD7204" w14:textId="13E4F8AE" w:rsidR="00BE0499" w:rsidRDefault="00BE0499" w:rsidP="00046338">
      <w:pPr>
        <w:pStyle w:val="ListParagraph"/>
        <w:numPr>
          <w:ilvl w:val="0"/>
          <w:numId w:val="18"/>
        </w:numPr>
        <w:spacing w:line="360" w:lineRule="auto"/>
        <w:ind w:left="1276" w:hanging="425"/>
        <w:jc w:val="both"/>
      </w:pPr>
      <w:r>
        <w:t xml:space="preserve">If the </w:t>
      </w:r>
      <w:r w:rsidRPr="00D70C5E">
        <w:t>user</w:t>
      </w:r>
      <w:r w:rsidRPr="00D52898">
        <w:rPr>
          <w:b/>
          <w:bCs/>
        </w:rPr>
        <w:t xml:space="preserve"> input 2</w:t>
      </w:r>
      <w:r>
        <w:t>, then</w:t>
      </w:r>
      <w:r w:rsidR="00D12035">
        <w:t xml:space="preserve"> the program will </w:t>
      </w:r>
      <w:r w:rsidR="00D12035" w:rsidRPr="00D52898">
        <w:rPr>
          <w:b/>
          <w:bCs/>
        </w:rPr>
        <w:t>generate tea</w:t>
      </w:r>
      <w:r w:rsidR="00464872">
        <w:t>.</w:t>
      </w:r>
    </w:p>
    <w:p w14:paraId="5224D8B1" w14:textId="152396D0" w:rsidR="00586AF5" w:rsidRDefault="00586AF5" w:rsidP="00D70C5E">
      <w:pPr>
        <w:pStyle w:val="ListParagraph"/>
        <w:numPr>
          <w:ilvl w:val="0"/>
          <w:numId w:val="18"/>
        </w:numPr>
        <w:spacing w:after="240" w:line="360" w:lineRule="auto"/>
        <w:ind w:left="1276" w:hanging="425"/>
        <w:jc w:val="both"/>
      </w:pPr>
      <w:r>
        <w:t xml:space="preserve">If the </w:t>
      </w:r>
      <w:r w:rsidRPr="00D70C5E">
        <w:t>user</w:t>
      </w:r>
      <w:r w:rsidRPr="00586AF5">
        <w:rPr>
          <w:b/>
          <w:bCs/>
        </w:rPr>
        <w:t xml:space="preserve"> </w:t>
      </w:r>
      <w:proofErr w:type="gramStart"/>
      <w:r w:rsidRPr="00586AF5">
        <w:rPr>
          <w:b/>
          <w:bCs/>
        </w:rPr>
        <w:t>input</w:t>
      </w:r>
      <w:proofErr w:type="gramEnd"/>
      <w:r w:rsidRPr="00586AF5">
        <w:rPr>
          <w:b/>
          <w:bCs/>
        </w:rPr>
        <w:t xml:space="preserve"> 0</w:t>
      </w:r>
      <w:r>
        <w:rPr>
          <w:b/>
          <w:bCs/>
        </w:rPr>
        <w:t xml:space="preserve">, </w:t>
      </w:r>
      <w:r>
        <w:t xml:space="preserve">then the program will be </w:t>
      </w:r>
      <w:proofErr w:type="gramStart"/>
      <w:r w:rsidR="00662B98">
        <w:t>show</w:t>
      </w:r>
      <w:proofErr w:type="gramEnd"/>
      <w:r w:rsidR="00662B98">
        <w:t xml:space="preserve"> </w:t>
      </w:r>
      <w:r w:rsidR="00662B98" w:rsidRPr="00CF0956">
        <w:rPr>
          <w:b/>
          <w:bCs/>
        </w:rPr>
        <w:t>ordered beverage</w:t>
      </w:r>
      <w:r w:rsidR="00CF0956" w:rsidRPr="00CF0956">
        <w:rPr>
          <w:b/>
          <w:bCs/>
        </w:rPr>
        <w:t>s</w:t>
      </w:r>
      <w:r w:rsidR="00662B98">
        <w:t xml:space="preserve"> and </w:t>
      </w:r>
      <w:r w:rsidR="00662B98" w:rsidRPr="00046338">
        <w:rPr>
          <w:b/>
          <w:bCs/>
        </w:rPr>
        <w:t>terminate</w:t>
      </w:r>
      <w:r w:rsidR="00662B98">
        <w:t xml:space="preserve"> the program.</w:t>
      </w:r>
    </w:p>
    <w:p w14:paraId="618AE001" w14:textId="37FA32AF" w:rsidR="00D70C5E" w:rsidRDefault="00AA5165" w:rsidP="00D70C5E">
      <w:pPr>
        <w:keepNext/>
        <w:spacing w:line="360" w:lineRule="auto"/>
        <w:jc w:val="center"/>
      </w:pPr>
      <w:r w:rsidRPr="00AA5165">
        <w:rPr>
          <w:noProof/>
        </w:rPr>
        <w:drawing>
          <wp:inline distT="0" distB="0" distL="0" distR="0" wp14:anchorId="6F7E6430" wp14:editId="07CC3E00">
            <wp:extent cx="5760000" cy="1404359"/>
            <wp:effectExtent l="19050" t="19050" r="1270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152" t="2833" r="-39882" b="-1079"/>
                    <a:stretch/>
                  </pic:blipFill>
                  <pic:spPr bwMode="auto">
                    <a:xfrm>
                      <a:off x="0" y="0"/>
                      <a:ext cx="5760000" cy="140435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1346A" w14:textId="44EDCBE0" w:rsidR="00AA5165" w:rsidRPr="00046338" w:rsidRDefault="00573FC2" w:rsidP="00D70C5E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046338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395EAF" w:rsidRPr="00046338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395EAF" w:rsidRPr="00046338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395EAF" w:rsidRPr="00046338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46338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="00395EAF" w:rsidRPr="00046338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046338">
        <w:rPr>
          <w:b/>
          <w:bCs/>
          <w:i w:val="0"/>
          <w:iCs w:val="0"/>
          <w:color w:val="auto"/>
          <w:sz w:val="20"/>
          <w:szCs w:val="20"/>
        </w:rPr>
        <w:t xml:space="preserve">. Ordered </w:t>
      </w:r>
      <w:r w:rsidR="00046338">
        <w:rPr>
          <w:b/>
          <w:bCs/>
          <w:i w:val="0"/>
          <w:iCs w:val="0"/>
          <w:color w:val="auto"/>
          <w:sz w:val="20"/>
          <w:szCs w:val="20"/>
        </w:rPr>
        <w:t>M</w:t>
      </w:r>
      <w:r w:rsidRPr="00046338">
        <w:rPr>
          <w:b/>
          <w:bCs/>
          <w:i w:val="0"/>
          <w:iCs w:val="0"/>
          <w:color w:val="auto"/>
          <w:sz w:val="20"/>
          <w:szCs w:val="20"/>
        </w:rPr>
        <w:t xml:space="preserve">ilk </w:t>
      </w:r>
      <w:r w:rsidR="00046338">
        <w:rPr>
          <w:b/>
          <w:bCs/>
          <w:i w:val="0"/>
          <w:iCs w:val="0"/>
          <w:color w:val="auto"/>
          <w:sz w:val="20"/>
          <w:szCs w:val="20"/>
        </w:rPr>
        <w:t>T</w:t>
      </w:r>
      <w:r w:rsidRPr="00046338">
        <w:rPr>
          <w:b/>
          <w:bCs/>
          <w:i w:val="0"/>
          <w:iCs w:val="0"/>
          <w:color w:val="auto"/>
          <w:sz w:val="20"/>
          <w:szCs w:val="20"/>
        </w:rPr>
        <w:t>ea in Tap Top</w:t>
      </w:r>
    </w:p>
    <w:p w14:paraId="0BB33DFE" w14:textId="77777777" w:rsidR="00573FC2" w:rsidRDefault="00AA5165" w:rsidP="00573FC2">
      <w:pPr>
        <w:keepNext/>
        <w:spacing w:line="360" w:lineRule="auto"/>
        <w:jc w:val="center"/>
      </w:pPr>
      <w:r w:rsidRPr="00AA5165">
        <w:rPr>
          <w:noProof/>
        </w:rPr>
        <w:drawing>
          <wp:inline distT="0" distB="0" distL="0" distR="0" wp14:anchorId="23967E0F" wp14:editId="4179BF85">
            <wp:extent cx="5760000" cy="1324832"/>
            <wp:effectExtent l="19050" t="19050" r="1270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070" t="-592" r="-19253" b="1340"/>
                    <a:stretch/>
                  </pic:blipFill>
                  <pic:spPr bwMode="auto">
                    <a:xfrm>
                      <a:off x="0" y="0"/>
                      <a:ext cx="5760000" cy="132483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ED097" w14:textId="21324CDD" w:rsidR="00BE7463" w:rsidRPr="00046338" w:rsidRDefault="00573FC2" w:rsidP="00573FC2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046338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395EAF" w:rsidRPr="00046338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395EAF" w:rsidRPr="00046338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395EAF" w:rsidRPr="00046338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46338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="00395EAF" w:rsidRPr="00046338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046338">
        <w:rPr>
          <w:b/>
          <w:bCs/>
          <w:i w:val="0"/>
          <w:iCs w:val="0"/>
          <w:color w:val="auto"/>
          <w:sz w:val="20"/>
          <w:szCs w:val="20"/>
        </w:rPr>
        <w:t>. Ordered Tea in Tap Top</w:t>
      </w:r>
    </w:p>
    <w:p w14:paraId="245A0406" w14:textId="5AA8A5B4" w:rsidR="00D70C5E" w:rsidRDefault="007861B6" w:rsidP="00D70C5E">
      <w:pPr>
        <w:keepNext/>
        <w:spacing w:line="360" w:lineRule="auto"/>
        <w:jc w:val="center"/>
      </w:pPr>
      <w:r w:rsidRPr="007861B6">
        <w:rPr>
          <w:noProof/>
        </w:rPr>
        <w:lastRenderedPageBreak/>
        <w:drawing>
          <wp:inline distT="0" distB="0" distL="0" distR="0" wp14:anchorId="24AD8E26" wp14:editId="7040E630">
            <wp:extent cx="5754497" cy="670560"/>
            <wp:effectExtent l="19050" t="19050" r="1778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238" t="119" r="-39766" b="11661"/>
                    <a:stretch/>
                  </pic:blipFill>
                  <pic:spPr bwMode="auto">
                    <a:xfrm>
                      <a:off x="0" y="0"/>
                      <a:ext cx="5760000" cy="67120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8A71F" w14:textId="7BE74840" w:rsidR="00BE7463" w:rsidRPr="00653795" w:rsidRDefault="00BB3A46" w:rsidP="00D70C5E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653795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395EAF" w:rsidRPr="0065379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395EAF" w:rsidRPr="00653795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395EAF" w:rsidRPr="0065379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53795"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="00395EAF" w:rsidRPr="0065379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53795">
        <w:rPr>
          <w:b/>
          <w:bCs/>
          <w:i w:val="0"/>
          <w:iCs w:val="0"/>
          <w:color w:val="auto"/>
          <w:sz w:val="20"/>
          <w:szCs w:val="20"/>
        </w:rPr>
        <w:t xml:space="preserve">. Show </w:t>
      </w:r>
      <w:r w:rsidR="00653795">
        <w:rPr>
          <w:b/>
          <w:bCs/>
          <w:i w:val="0"/>
          <w:iCs w:val="0"/>
          <w:color w:val="auto"/>
          <w:sz w:val="20"/>
          <w:szCs w:val="20"/>
        </w:rPr>
        <w:t>O</w:t>
      </w:r>
      <w:r w:rsidRPr="00653795">
        <w:rPr>
          <w:b/>
          <w:bCs/>
          <w:i w:val="0"/>
          <w:iCs w:val="0"/>
          <w:color w:val="auto"/>
          <w:sz w:val="20"/>
          <w:szCs w:val="20"/>
        </w:rPr>
        <w:t xml:space="preserve">rdered </w:t>
      </w:r>
      <w:r w:rsidR="00653795">
        <w:rPr>
          <w:b/>
          <w:bCs/>
          <w:i w:val="0"/>
          <w:iCs w:val="0"/>
          <w:color w:val="auto"/>
          <w:sz w:val="20"/>
          <w:szCs w:val="20"/>
        </w:rPr>
        <w:t>B</w:t>
      </w:r>
      <w:r w:rsidRPr="00653795">
        <w:rPr>
          <w:b/>
          <w:bCs/>
          <w:i w:val="0"/>
          <w:iCs w:val="0"/>
          <w:color w:val="auto"/>
          <w:sz w:val="20"/>
          <w:szCs w:val="20"/>
        </w:rPr>
        <w:t>everages in Tap Top</w:t>
      </w:r>
    </w:p>
    <w:p w14:paraId="4A364EF4" w14:textId="646DA4AA" w:rsidR="00D851AD" w:rsidRPr="00B96BF8" w:rsidRDefault="00D851AD" w:rsidP="00D70C5E">
      <w:pPr>
        <w:pStyle w:val="ListParagraph"/>
        <w:numPr>
          <w:ilvl w:val="1"/>
          <w:numId w:val="14"/>
        </w:numPr>
        <w:spacing w:line="360" w:lineRule="auto"/>
        <w:ind w:left="851" w:hanging="425"/>
        <w:rPr>
          <w:b/>
          <w:bCs/>
        </w:rPr>
      </w:pPr>
      <w:r>
        <w:rPr>
          <w:b/>
          <w:bCs/>
        </w:rPr>
        <w:t>T</w:t>
      </w:r>
      <w:r w:rsidR="006F73B0">
        <w:rPr>
          <w:b/>
          <w:bCs/>
        </w:rPr>
        <w:t>o</w:t>
      </w:r>
      <w:r>
        <w:rPr>
          <w:b/>
          <w:bCs/>
        </w:rPr>
        <w:t xml:space="preserve">p </w:t>
      </w:r>
      <w:proofErr w:type="spellStart"/>
      <w:r>
        <w:rPr>
          <w:b/>
          <w:bCs/>
        </w:rPr>
        <w:t>Top</w:t>
      </w:r>
      <w:proofErr w:type="spellEnd"/>
      <w:r>
        <w:rPr>
          <w:b/>
          <w:bCs/>
        </w:rPr>
        <w:t xml:space="preserve"> Cafe</w:t>
      </w:r>
    </w:p>
    <w:p w14:paraId="207FC0A2" w14:textId="0D231ADF" w:rsidR="00D851AD" w:rsidRDefault="00D851AD" w:rsidP="00354707">
      <w:pPr>
        <w:spacing w:line="360" w:lineRule="auto"/>
        <w:ind w:left="851"/>
      </w:pPr>
      <w:r>
        <w:t xml:space="preserve">If the customer </w:t>
      </w:r>
      <w:r w:rsidRPr="004F650B">
        <w:rPr>
          <w:b/>
          <w:bCs/>
        </w:rPr>
        <w:t>chooses</w:t>
      </w:r>
      <w:r>
        <w:t xml:space="preserve"> </w:t>
      </w:r>
      <w:r w:rsidR="0090630A">
        <w:rPr>
          <w:b/>
          <w:bCs/>
        </w:rPr>
        <w:t>2</w:t>
      </w:r>
      <w:r>
        <w:t>, then the program:</w:t>
      </w:r>
    </w:p>
    <w:p w14:paraId="600DCB8F" w14:textId="75C229CF" w:rsidR="00D851AD" w:rsidRDefault="00D851AD" w:rsidP="00D70C5E">
      <w:pPr>
        <w:pStyle w:val="ListParagraph"/>
        <w:numPr>
          <w:ilvl w:val="0"/>
          <w:numId w:val="18"/>
        </w:numPr>
        <w:spacing w:line="360" w:lineRule="auto"/>
        <w:ind w:left="1276" w:hanging="425"/>
        <w:jc w:val="both"/>
      </w:pPr>
      <w:r w:rsidRPr="00811E53">
        <w:rPr>
          <w:b/>
          <w:bCs/>
        </w:rPr>
        <w:t>Shows</w:t>
      </w:r>
      <w:r>
        <w:t xml:space="preserve"> the </w:t>
      </w:r>
      <w:r w:rsidRPr="00811E53">
        <w:rPr>
          <w:b/>
          <w:bCs/>
        </w:rPr>
        <w:t>T</w:t>
      </w:r>
      <w:r w:rsidR="0090630A" w:rsidRPr="00811E53">
        <w:rPr>
          <w:b/>
          <w:bCs/>
        </w:rPr>
        <w:t>o</w:t>
      </w:r>
      <w:r w:rsidRPr="00811E53">
        <w:rPr>
          <w:b/>
          <w:bCs/>
        </w:rPr>
        <w:t xml:space="preserve">p </w:t>
      </w:r>
      <w:proofErr w:type="spellStart"/>
      <w:r w:rsidRPr="00811E53">
        <w:rPr>
          <w:b/>
          <w:bCs/>
        </w:rPr>
        <w:t>Top</w:t>
      </w:r>
      <w:proofErr w:type="spellEnd"/>
      <w:r w:rsidRPr="00811E53">
        <w:rPr>
          <w:b/>
          <w:bCs/>
        </w:rPr>
        <w:t xml:space="preserve"> </w:t>
      </w:r>
      <w:proofErr w:type="gramStart"/>
      <w:r w:rsidRPr="00811E53">
        <w:rPr>
          <w:b/>
          <w:bCs/>
        </w:rPr>
        <w:t>menu</w:t>
      </w:r>
      <w:proofErr w:type="gramEnd"/>
      <w:r>
        <w:t xml:space="preserve"> </w:t>
      </w:r>
    </w:p>
    <w:p w14:paraId="0C471C72" w14:textId="77777777" w:rsidR="00D851AD" w:rsidRDefault="00D851AD" w:rsidP="00D70C5E">
      <w:pPr>
        <w:pStyle w:val="ListParagraph"/>
        <w:numPr>
          <w:ilvl w:val="0"/>
          <w:numId w:val="18"/>
        </w:numPr>
        <w:spacing w:line="360" w:lineRule="auto"/>
        <w:ind w:left="1276" w:hanging="425"/>
        <w:jc w:val="both"/>
      </w:pPr>
      <w:r w:rsidRPr="00D70C5E">
        <w:rPr>
          <w:b/>
          <w:bCs/>
        </w:rPr>
        <w:t>Asks</w:t>
      </w:r>
      <w:r>
        <w:t xml:space="preserve"> the </w:t>
      </w:r>
      <w:r w:rsidRPr="00D70C5E">
        <w:t>user to input</w:t>
      </w:r>
      <w:r>
        <w:t xml:space="preserve"> </w:t>
      </w:r>
      <w:r w:rsidRPr="00172A81">
        <w:rPr>
          <w:b/>
          <w:bCs/>
        </w:rPr>
        <w:t>between 0 to 2</w:t>
      </w:r>
      <w:r>
        <w:t xml:space="preserve"> for what he/she wants to order.</w:t>
      </w:r>
    </w:p>
    <w:p w14:paraId="1F1AFFAF" w14:textId="77777777" w:rsidR="00D851AD" w:rsidRDefault="00D851AD" w:rsidP="00D70C5E">
      <w:pPr>
        <w:pStyle w:val="ListParagraph"/>
        <w:numPr>
          <w:ilvl w:val="0"/>
          <w:numId w:val="18"/>
        </w:numPr>
        <w:spacing w:line="360" w:lineRule="auto"/>
        <w:ind w:left="1276" w:hanging="425"/>
        <w:jc w:val="both"/>
      </w:pPr>
      <w:r>
        <w:t xml:space="preserve">If the </w:t>
      </w:r>
      <w:r w:rsidRPr="00D70C5E">
        <w:t>user</w:t>
      </w:r>
      <w:r w:rsidRPr="001B64D5">
        <w:rPr>
          <w:b/>
          <w:bCs/>
        </w:rPr>
        <w:t xml:space="preserve"> </w:t>
      </w:r>
      <w:proofErr w:type="gramStart"/>
      <w:r w:rsidRPr="001B64D5">
        <w:rPr>
          <w:b/>
          <w:bCs/>
        </w:rPr>
        <w:t>input</w:t>
      </w:r>
      <w:proofErr w:type="gramEnd"/>
      <w:r w:rsidRPr="001B64D5">
        <w:rPr>
          <w:b/>
          <w:bCs/>
        </w:rPr>
        <w:t xml:space="preserve"> 1</w:t>
      </w:r>
      <w:r>
        <w:t xml:space="preserve">, then the program will </w:t>
      </w:r>
      <w:r w:rsidRPr="001B64D5">
        <w:rPr>
          <w:b/>
          <w:bCs/>
        </w:rPr>
        <w:t>generate milk tea</w:t>
      </w:r>
      <w:r>
        <w:t>.</w:t>
      </w:r>
    </w:p>
    <w:p w14:paraId="69CF8DE0" w14:textId="3C74C7C6" w:rsidR="00D851AD" w:rsidRDefault="00D851AD" w:rsidP="00D70C5E">
      <w:pPr>
        <w:pStyle w:val="ListParagraph"/>
        <w:numPr>
          <w:ilvl w:val="0"/>
          <w:numId w:val="18"/>
        </w:numPr>
        <w:spacing w:line="360" w:lineRule="auto"/>
        <w:ind w:left="1276" w:hanging="425"/>
        <w:jc w:val="both"/>
      </w:pPr>
      <w:r>
        <w:t xml:space="preserve">If the </w:t>
      </w:r>
      <w:r w:rsidRPr="00D70C5E">
        <w:t>user</w:t>
      </w:r>
      <w:r w:rsidRPr="001B64D5">
        <w:rPr>
          <w:b/>
          <w:bCs/>
        </w:rPr>
        <w:t xml:space="preserve"> input 2</w:t>
      </w:r>
      <w:r>
        <w:t xml:space="preserve">, then the program will </w:t>
      </w:r>
      <w:r w:rsidRPr="001B64D5">
        <w:rPr>
          <w:b/>
          <w:bCs/>
        </w:rPr>
        <w:t>generate tea</w:t>
      </w:r>
      <w:r w:rsidR="00A95CED">
        <w:t>.</w:t>
      </w:r>
    </w:p>
    <w:p w14:paraId="63A1DCFF" w14:textId="4B01A759" w:rsidR="002B0AA7" w:rsidRDefault="00640EE4" w:rsidP="00AB1060">
      <w:pPr>
        <w:pStyle w:val="ListParagraph"/>
        <w:numPr>
          <w:ilvl w:val="0"/>
          <w:numId w:val="18"/>
        </w:numPr>
        <w:spacing w:after="240" w:line="360" w:lineRule="auto"/>
        <w:ind w:left="1276" w:hanging="425"/>
        <w:jc w:val="both"/>
      </w:pPr>
      <w:r>
        <w:t xml:space="preserve">If the </w:t>
      </w:r>
      <w:r w:rsidRPr="00D70C5E">
        <w:t>user</w:t>
      </w:r>
      <w:r w:rsidRPr="00586AF5">
        <w:rPr>
          <w:b/>
          <w:bCs/>
        </w:rPr>
        <w:t xml:space="preserve"> </w:t>
      </w:r>
      <w:proofErr w:type="gramStart"/>
      <w:r w:rsidRPr="00586AF5">
        <w:rPr>
          <w:b/>
          <w:bCs/>
        </w:rPr>
        <w:t>input</w:t>
      </w:r>
      <w:proofErr w:type="gramEnd"/>
      <w:r w:rsidRPr="00586AF5">
        <w:rPr>
          <w:b/>
          <w:bCs/>
        </w:rPr>
        <w:t xml:space="preserve"> 0</w:t>
      </w:r>
      <w:r w:rsidR="007861B6">
        <w:t xml:space="preserve">, then the program will be </w:t>
      </w:r>
      <w:proofErr w:type="gramStart"/>
      <w:r w:rsidR="007861B6">
        <w:t>show</w:t>
      </w:r>
      <w:proofErr w:type="gramEnd"/>
      <w:r w:rsidR="007861B6">
        <w:t xml:space="preserve"> </w:t>
      </w:r>
      <w:r w:rsidR="007861B6" w:rsidRPr="00CF0956">
        <w:rPr>
          <w:b/>
          <w:bCs/>
        </w:rPr>
        <w:t>ordered beverages</w:t>
      </w:r>
      <w:r w:rsidR="007861B6">
        <w:t xml:space="preserve"> and </w:t>
      </w:r>
      <w:r w:rsidR="007861B6" w:rsidRPr="00D70C5E">
        <w:rPr>
          <w:b/>
          <w:bCs/>
        </w:rPr>
        <w:t>terminate</w:t>
      </w:r>
      <w:r w:rsidR="007861B6">
        <w:t xml:space="preserve"> the program.</w:t>
      </w:r>
    </w:p>
    <w:p w14:paraId="3F107CCD" w14:textId="14772A9C" w:rsidR="002B0AA7" w:rsidRDefault="00D70C5E" w:rsidP="002B0AA7">
      <w:pPr>
        <w:keepNext/>
        <w:spacing w:line="360" w:lineRule="auto"/>
        <w:jc w:val="center"/>
      </w:pPr>
      <w:r w:rsidRPr="00573FC2">
        <w:rPr>
          <w:noProof/>
        </w:rPr>
        <w:drawing>
          <wp:inline distT="0" distB="0" distL="0" distR="0" wp14:anchorId="3AAA5DA4" wp14:editId="0E25049A">
            <wp:extent cx="5757545" cy="1466850"/>
            <wp:effectExtent l="19050" t="19050" r="14605" b="1905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 rotWithShape="1">
                    <a:blip r:embed="rId13"/>
                    <a:srcRect l="-882" t="-3289" r="-7313" b="1971"/>
                    <a:stretch/>
                  </pic:blipFill>
                  <pic:spPr bwMode="auto">
                    <a:xfrm>
                      <a:off x="0" y="0"/>
                      <a:ext cx="5760000" cy="14674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BDBC" w14:textId="4391BF85" w:rsidR="00640EE4" w:rsidRPr="00D70C5E" w:rsidRDefault="002B0AA7" w:rsidP="00D70C5E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D70C5E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70C5E">
        <w:rPr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70C5E">
        <w:rPr>
          <w:b/>
          <w:bCs/>
          <w:i w:val="0"/>
          <w:iCs w:val="0"/>
          <w:color w:val="auto"/>
          <w:sz w:val="20"/>
          <w:szCs w:val="20"/>
        </w:rPr>
        <w:t xml:space="preserve">. Ordered Milk Tea in Top </w:t>
      </w:r>
      <w:proofErr w:type="spellStart"/>
      <w:r w:rsidRPr="00D70C5E">
        <w:rPr>
          <w:b/>
          <w:bCs/>
          <w:i w:val="0"/>
          <w:iCs w:val="0"/>
          <w:color w:val="auto"/>
          <w:sz w:val="20"/>
          <w:szCs w:val="20"/>
        </w:rPr>
        <w:t>Top</w:t>
      </w:r>
      <w:proofErr w:type="spellEnd"/>
    </w:p>
    <w:p w14:paraId="7E03EAA6" w14:textId="77777777" w:rsidR="00F649D8" w:rsidRDefault="00573FC2" w:rsidP="00F649D8">
      <w:pPr>
        <w:keepNext/>
        <w:spacing w:line="360" w:lineRule="auto"/>
        <w:jc w:val="center"/>
      </w:pPr>
      <w:r w:rsidRPr="00573FC2">
        <w:rPr>
          <w:noProof/>
        </w:rPr>
        <w:drawing>
          <wp:inline distT="0" distB="0" distL="0" distR="0" wp14:anchorId="0E9032CC" wp14:editId="3EE67A21">
            <wp:extent cx="5760000" cy="1299788"/>
            <wp:effectExtent l="19050" t="19050" r="1270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227" r="-7376"/>
                    <a:stretch/>
                  </pic:blipFill>
                  <pic:spPr bwMode="auto">
                    <a:xfrm>
                      <a:off x="0" y="0"/>
                      <a:ext cx="5760000" cy="12997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C4ABA" w14:textId="52FD2948" w:rsidR="00237860" w:rsidRPr="00D70C5E" w:rsidRDefault="00F649D8" w:rsidP="00D70C5E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D70C5E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70C5E">
        <w:rPr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70C5E">
        <w:rPr>
          <w:b/>
          <w:bCs/>
          <w:i w:val="0"/>
          <w:iCs w:val="0"/>
          <w:color w:val="auto"/>
          <w:sz w:val="20"/>
          <w:szCs w:val="20"/>
        </w:rPr>
        <w:t xml:space="preserve">. Ordered Tea in Top </w:t>
      </w:r>
      <w:proofErr w:type="spellStart"/>
      <w:r w:rsidRPr="00D70C5E">
        <w:rPr>
          <w:b/>
          <w:bCs/>
          <w:i w:val="0"/>
          <w:iCs w:val="0"/>
          <w:color w:val="auto"/>
          <w:sz w:val="20"/>
          <w:szCs w:val="20"/>
        </w:rPr>
        <w:t>Top</w:t>
      </w:r>
      <w:proofErr w:type="spellEnd"/>
    </w:p>
    <w:p w14:paraId="3103FF6B" w14:textId="12E9D95D" w:rsidR="00F649D8" w:rsidRDefault="00D70C5E" w:rsidP="00F649D8">
      <w:pPr>
        <w:keepNext/>
        <w:spacing w:line="360" w:lineRule="auto"/>
        <w:jc w:val="center"/>
      </w:pPr>
      <w:r w:rsidRPr="00573FC2">
        <w:rPr>
          <w:b/>
          <w:bCs/>
          <w:noProof/>
        </w:rPr>
        <w:drawing>
          <wp:inline distT="0" distB="0" distL="0" distR="0" wp14:anchorId="304478A3" wp14:editId="4DD4D35D">
            <wp:extent cx="5760000" cy="690299"/>
            <wp:effectExtent l="19050" t="19050" r="12700" b="14605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 rotWithShape="1">
                    <a:blip r:embed="rId15"/>
                    <a:srcRect l="-1147" r="-29844"/>
                    <a:stretch/>
                  </pic:blipFill>
                  <pic:spPr bwMode="auto">
                    <a:xfrm>
                      <a:off x="0" y="0"/>
                      <a:ext cx="5760000" cy="69029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09286" w14:textId="1966B742" w:rsidR="002D4B50" w:rsidRPr="00D70C5E" w:rsidRDefault="00F649D8" w:rsidP="00D70C5E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D70C5E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70C5E">
        <w:rPr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="00395EAF" w:rsidRPr="00D70C5E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70C5E">
        <w:rPr>
          <w:b/>
          <w:bCs/>
          <w:i w:val="0"/>
          <w:iCs w:val="0"/>
          <w:color w:val="auto"/>
          <w:sz w:val="20"/>
          <w:szCs w:val="20"/>
        </w:rPr>
        <w:t>. Show Ordered Beverages</w:t>
      </w:r>
    </w:p>
    <w:sectPr w:rsidR="002D4B50" w:rsidRPr="00D70C5E" w:rsidSect="00DF217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7928B" w14:textId="77777777" w:rsidR="00395EAF" w:rsidRDefault="00395EAF" w:rsidP="00273E4A">
      <w:r>
        <w:separator/>
      </w:r>
    </w:p>
  </w:endnote>
  <w:endnote w:type="continuationSeparator" w:id="0">
    <w:p w14:paraId="4A06A0A1" w14:textId="77777777" w:rsidR="00395EAF" w:rsidRDefault="00395EA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F59B" w14:textId="77777777" w:rsidR="00E0762D" w:rsidRDefault="00E07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24BF" w14:textId="77777777" w:rsidR="00395EAF" w:rsidRDefault="00395EAF" w:rsidP="00273E4A">
      <w:r>
        <w:separator/>
      </w:r>
    </w:p>
  </w:footnote>
  <w:footnote w:type="continuationSeparator" w:id="0">
    <w:p w14:paraId="27FD774A" w14:textId="77777777" w:rsidR="00395EAF" w:rsidRDefault="00395EA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22C" w14:textId="77777777" w:rsidR="00E0762D" w:rsidRDefault="00E07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61767F8" w:rsidR="005D0782" w:rsidRPr="00E0762D" w:rsidRDefault="00E0762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3017"/>
    <w:multiLevelType w:val="hybridMultilevel"/>
    <w:tmpl w:val="34983C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2B3389"/>
    <w:multiLevelType w:val="hybridMultilevel"/>
    <w:tmpl w:val="BBD0BE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D25141"/>
    <w:multiLevelType w:val="hybridMultilevel"/>
    <w:tmpl w:val="2F00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3752F"/>
    <w:multiLevelType w:val="hybridMultilevel"/>
    <w:tmpl w:val="C360C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951BA"/>
    <w:multiLevelType w:val="hybridMultilevel"/>
    <w:tmpl w:val="56B61CC8"/>
    <w:lvl w:ilvl="0" w:tplc="530079F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602FB3"/>
    <w:multiLevelType w:val="hybridMultilevel"/>
    <w:tmpl w:val="C2863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58483B0">
      <w:start w:val="1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67184"/>
    <w:multiLevelType w:val="hybridMultilevel"/>
    <w:tmpl w:val="B76E6A10"/>
    <w:lvl w:ilvl="0" w:tplc="5766488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4A7DB1"/>
    <w:multiLevelType w:val="hybridMultilevel"/>
    <w:tmpl w:val="80302E02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005F3C"/>
    <w:multiLevelType w:val="hybridMultilevel"/>
    <w:tmpl w:val="A2E47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60E44"/>
    <w:multiLevelType w:val="hybridMultilevel"/>
    <w:tmpl w:val="B9CC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F06F82"/>
    <w:multiLevelType w:val="hybridMultilevel"/>
    <w:tmpl w:val="39748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02806">
    <w:abstractNumId w:val="1"/>
  </w:num>
  <w:num w:numId="2" w16cid:durableId="1480152907">
    <w:abstractNumId w:val="8"/>
  </w:num>
  <w:num w:numId="3" w16cid:durableId="1487550494">
    <w:abstractNumId w:val="14"/>
  </w:num>
  <w:num w:numId="4" w16cid:durableId="1956709579">
    <w:abstractNumId w:val="9"/>
  </w:num>
  <w:num w:numId="5" w16cid:durableId="1063482821">
    <w:abstractNumId w:val="17"/>
  </w:num>
  <w:num w:numId="6" w16cid:durableId="461774797">
    <w:abstractNumId w:val="13"/>
  </w:num>
  <w:num w:numId="7" w16cid:durableId="19749635">
    <w:abstractNumId w:val="18"/>
  </w:num>
  <w:num w:numId="8" w16cid:durableId="1209486772">
    <w:abstractNumId w:val="0"/>
  </w:num>
  <w:num w:numId="9" w16cid:durableId="2107726231">
    <w:abstractNumId w:val="4"/>
  </w:num>
  <w:num w:numId="10" w16cid:durableId="104478903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7728103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4445638">
    <w:abstractNumId w:val="5"/>
  </w:num>
  <w:num w:numId="13" w16cid:durableId="1732578604">
    <w:abstractNumId w:val="16"/>
  </w:num>
  <w:num w:numId="14" w16cid:durableId="824662033">
    <w:abstractNumId w:val="10"/>
  </w:num>
  <w:num w:numId="15" w16cid:durableId="222571506">
    <w:abstractNumId w:val="11"/>
  </w:num>
  <w:num w:numId="16" w16cid:durableId="1264194007">
    <w:abstractNumId w:val="2"/>
  </w:num>
  <w:num w:numId="17" w16cid:durableId="2103990489">
    <w:abstractNumId w:val="12"/>
  </w:num>
  <w:num w:numId="18" w16cid:durableId="1585334727">
    <w:abstractNumId w:val="3"/>
  </w:num>
  <w:num w:numId="19" w16cid:durableId="831719419">
    <w:abstractNumId w:val="6"/>
  </w:num>
  <w:num w:numId="20" w16cid:durableId="87519685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27299861">
    <w:abstractNumId w:val="7"/>
  </w:num>
  <w:num w:numId="22" w16cid:durableId="18219174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70B"/>
    <w:rsid w:val="00004383"/>
    <w:rsid w:val="000128A9"/>
    <w:rsid w:val="00015CEA"/>
    <w:rsid w:val="00016043"/>
    <w:rsid w:val="00020E53"/>
    <w:rsid w:val="00020F10"/>
    <w:rsid w:val="00021EB4"/>
    <w:rsid w:val="0002276B"/>
    <w:rsid w:val="000322B4"/>
    <w:rsid w:val="00035595"/>
    <w:rsid w:val="0003568D"/>
    <w:rsid w:val="00037526"/>
    <w:rsid w:val="00041582"/>
    <w:rsid w:val="00046338"/>
    <w:rsid w:val="00046A40"/>
    <w:rsid w:val="0005015D"/>
    <w:rsid w:val="00051154"/>
    <w:rsid w:val="00051A92"/>
    <w:rsid w:val="000529E4"/>
    <w:rsid w:val="00060A5E"/>
    <w:rsid w:val="00061880"/>
    <w:rsid w:val="00061EE2"/>
    <w:rsid w:val="00072DE7"/>
    <w:rsid w:val="000732DF"/>
    <w:rsid w:val="00073979"/>
    <w:rsid w:val="00080108"/>
    <w:rsid w:val="000813F2"/>
    <w:rsid w:val="0008172C"/>
    <w:rsid w:val="000826A1"/>
    <w:rsid w:val="000936EB"/>
    <w:rsid w:val="000A0C90"/>
    <w:rsid w:val="000A23D8"/>
    <w:rsid w:val="000A3333"/>
    <w:rsid w:val="000A3F41"/>
    <w:rsid w:val="000A4C1F"/>
    <w:rsid w:val="000A4DA9"/>
    <w:rsid w:val="000A666E"/>
    <w:rsid w:val="000B23B2"/>
    <w:rsid w:val="000B4835"/>
    <w:rsid w:val="000B69D0"/>
    <w:rsid w:val="000B6CAA"/>
    <w:rsid w:val="000B756F"/>
    <w:rsid w:val="000B7C2E"/>
    <w:rsid w:val="000C3015"/>
    <w:rsid w:val="000C307E"/>
    <w:rsid w:val="000C7AC7"/>
    <w:rsid w:val="000D11F9"/>
    <w:rsid w:val="000D1997"/>
    <w:rsid w:val="000D1E86"/>
    <w:rsid w:val="000D278A"/>
    <w:rsid w:val="000D5221"/>
    <w:rsid w:val="000D52C2"/>
    <w:rsid w:val="000E3B05"/>
    <w:rsid w:val="000E4F4F"/>
    <w:rsid w:val="000E5A36"/>
    <w:rsid w:val="000E6802"/>
    <w:rsid w:val="000E6C05"/>
    <w:rsid w:val="000E73DD"/>
    <w:rsid w:val="000F057A"/>
    <w:rsid w:val="000F0FD3"/>
    <w:rsid w:val="000F1EBF"/>
    <w:rsid w:val="000F3EB6"/>
    <w:rsid w:val="000F5CF8"/>
    <w:rsid w:val="000F784C"/>
    <w:rsid w:val="000F7CFC"/>
    <w:rsid w:val="000F7FC6"/>
    <w:rsid w:val="00100F2F"/>
    <w:rsid w:val="0010183D"/>
    <w:rsid w:val="00105860"/>
    <w:rsid w:val="0010597A"/>
    <w:rsid w:val="00105EE0"/>
    <w:rsid w:val="00111834"/>
    <w:rsid w:val="001128D4"/>
    <w:rsid w:val="0011420B"/>
    <w:rsid w:val="00115F26"/>
    <w:rsid w:val="00121E39"/>
    <w:rsid w:val="0012285E"/>
    <w:rsid w:val="00122BC2"/>
    <w:rsid w:val="001262AF"/>
    <w:rsid w:val="00126822"/>
    <w:rsid w:val="00130368"/>
    <w:rsid w:val="00130D40"/>
    <w:rsid w:val="001316C4"/>
    <w:rsid w:val="00131DAA"/>
    <w:rsid w:val="00133407"/>
    <w:rsid w:val="00133D8C"/>
    <w:rsid w:val="00135570"/>
    <w:rsid w:val="001379B4"/>
    <w:rsid w:val="00137A5E"/>
    <w:rsid w:val="00144CA9"/>
    <w:rsid w:val="00145C2E"/>
    <w:rsid w:val="00150E94"/>
    <w:rsid w:val="00151847"/>
    <w:rsid w:val="00153B73"/>
    <w:rsid w:val="00155C25"/>
    <w:rsid w:val="001563C7"/>
    <w:rsid w:val="0015698F"/>
    <w:rsid w:val="0016023E"/>
    <w:rsid w:val="0016307E"/>
    <w:rsid w:val="00163B6F"/>
    <w:rsid w:val="001713F1"/>
    <w:rsid w:val="00171921"/>
    <w:rsid w:val="00171C7A"/>
    <w:rsid w:val="001723B4"/>
    <w:rsid w:val="00172A81"/>
    <w:rsid w:val="0018027A"/>
    <w:rsid w:val="00183F26"/>
    <w:rsid w:val="00186DD6"/>
    <w:rsid w:val="001955A6"/>
    <w:rsid w:val="001A0F91"/>
    <w:rsid w:val="001A16C2"/>
    <w:rsid w:val="001A300E"/>
    <w:rsid w:val="001A458E"/>
    <w:rsid w:val="001A6057"/>
    <w:rsid w:val="001B3A2E"/>
    <w:rsid w:val="001B64D5"/>
    <w:rsid w:val="001C1093"/>
    <w:rsid w:val="001C6FCD"/>
    <w:rsid w:val="001D24AA"/>
    <w:rsid w:val="001D4810"/>
    <w:rsid w:val="001D76FB"/>
    <w:rsid w:val="001E0627"/>
    <w:rsid w:val="001E0FA3"/>
    <w:rsid w:val="001E18D7"/>
    <w:rsid w:val="001E4042"/>
    <w:rsid w:val="001E637E"/>
    <w:rsid w:val="001E7ABE"/>
    <w:rsid w:val="001F0763"/>
    <w:rsid w:val="001F3DFB"/>
    <w:rsid w:val="001F6323"/>
    <w:rsid w:val="001F64B6"/>
    <w:rsid w:val="0020711C"/>
    <w:rsid w:val="00213ABA"/>
    <w:rsid w:val="00217E6D"/>
    <w:rsid w:val="00223DBA"/>
    <w:rsid w:val="00224780"/>
    <w:rsid w:val="00225D67"/>
    <w:rsid w:val="002266AA"/>
    <w:rsid w:val="00234D32"/>
    <w:rsid w:val="00235C36"/>
    <w:rsid w:val="002376FA"/>
    <w:rsid w:val="00237860"/>
    <w:rsid w:val="0024207C"/>
    <w:rsid w:val="00243C26"/>
    <w:rsid w:val="0024599C"/>
    <w:rsid w:val="00246AB6"/>
    <w:rsid w:val="00256327"/>
    <w:rsid w:val="00256EC7"/>
    <w:rsid w:val="0025713C"/>
    <w:rsid w:val="002579F9"/>
    <w:rsid w:val="00260B58"/>
    <w:rsid w:val="002628BC"/>
    <w:rsid w:val="002675A4"/>
    <w:rsid w:val="002700DC"/>
    <w:rsid w:val="002708DB"/>
    <w:rsid w:val="0027092E"/>
    <w:rsid w:val="00273E4A"/>
    <w:rsid w:val="0027473B"/>
    <w:rsid w:val="00277628"/>
    <w:rsid w:val="00281799"/>
    <w:rsid w:val="00283B6C"/>
    <w:rsid w:val="002841B3"/>
    <w:rsid w:val="00284413"/>
    <w:rsid w:val="00285C2E"/>
    <w:rsid w:val="00286422"/>
    <w:rsid w:val="00287A5F"/>
    <w:rsid w:val="00291B31"/>
    <w:rsid w:val="00292D44"/>
    <w:rsid w:val="00293670"/>
    <w:rsid w:val="002956DC"/>
    <w:rsid w:val="0029689D"/>
    <w:rsid w:val="00296DA6"/>
    <w:rsid w:val="00297C32"/>
    <w:rsid w:val="002A07C0"/>
    <w:rsid w:val="002A138B"/>
    <w:rsid w:val="002A4C5D"/>
    <w:rsid w:val="002A66E0"/>
    <w:rsid w:val="002B00F2"/>
    <w:rsid w:val="002B0AA7"/>
    <w:rsid w:val="002B7CDD"/>
    <w:rsid w:val="002C001D"/>
    <w:rsid w:val="002C3AC5"/>
    <w:rsid w:val="002C4890"/>
    <w:rsid w:val="002C64FF"/>
    <w:rsid w:val="002C7FC0"/>
    <w:rsid w:val="002D1472"/>
    <w:rsid w:val="002D4B50"/>
    <w:rsid w:val="002D5E6B"/>
    <w:rsid w:val="002D7F31"/>
    <w:rsid w:val="002E05D1"/>
    <w:rsid w:val="002E3324"/>
    <w:rsid w:val="002E6D12"/>
    <w:rsid w:val="002E74AC"/>
    <w:rsid w:val="002F00B1"/>
    <w:rsid w:val="002F650F"/>
    <w:rsid w:val="003002A2"/>
    <w:rsid w:val="00305136"/>
    <w:rsid w:val="003054E4"/>
    <w:rsid w:val="00311A7F"/>
    <w:rsid w:val="0031229F"/>
    <w:rsid w:val="00312FB1"/>
    <w:rsid w:val="00315F8F"/>
    <w:rsid w:val="003170A1"/>
    <w:rsid w:val="003175DE"/>
    <w:rsid w:val="00317A8B"/>
    <w:rsid w:val="00320C87"/>
    <w:rsid w:val="00321362"/>
    <w:rsid w:val="00321A3A"/>
    <w:rsid w:val="00323347"/>
    <w:rsid w:val="0032725C"/>
    <w:rsid w:val="003302D4"/>
    <w:rsid w:val="003306FA"/>
    <w:rsid w:val="00333644"/>
    <w:rsid w:val="0033565C"/>
    <w:rsid w:val="0033797B"/>
    <w:rsid w:val="003422F2"/>
    <w:rsid w:val="0034284B"/>
    <w:rsid w:val="003432E6"/>
    <w:rsid w:val="003439D3"/>
    <w:rsid w:val="00347DCE"/>
    <w:rsid w:val="003500EF"/>
    <w:rsid w:val="003511E9"/>
    <w:rsid w:val="00351460"/>
    <w:rsid w:val="00351878"/>
    <w:rsid w:val="003533C4"/>
    <w:rsid w:val="00353DEC"/>
    <w:rsid w:val="00354707"/>
    <w:rsid w:val="00362146"/>
    <w:rsid w:val="00362317"/>
    <w:rsid w:val="0036420F"/>
    <w:rsid w:val="00364F99"/>
    <w:rsid w:val="00366392"/>
    <w:rsid w:val="0036669F"/>
    <w:rsid w:val="00366844"/>
    <w:rsid w:val="00372575"/>
    <w:rsid w:val="00372A55"/>
    <w:rsid w:val="00374ABC"/>
    <w:rsid w:val="0037553B"/>
    <w:rsid w:val="00376F69"/>
    <w:rsid w:val="00382509"/>
    <w:rsid w:val="00382CAB"/>
    <w:rsid w:val="0038376D"/>
    <w:rsid w:val="00384B68"/>
    <w:rsid w:val="00384C7B"/>
    <w:rsid w:val="00385EB1"/>
    <w:rsid w:val="00387002"/>
    <w:rsid w:val="00387D06"/>
    <w:rsid w:val="00393AF5"/>
    <w:rsid w:val="00395B87"/>
    <w:rsid w:val="00395EAF"/>
    <w:rsid w:val="00397C78"/>
    <w:rsid w:val="003A1788"/>
    <w:rsid w:val="003A1A5A"/>
    <w:rsid w:val="003A3ABF"/>
    <w:rsid w:val="003A6E0B"/>
    <w:rsid w:val="003A6F08"/>
    <w:rsid w:val="003B14EE"/>
    <w:rsid w:val="003B1D05"/>
    <w:rsid w:val="003B27CC"/>
    <w:rsid w:val="003B47AC"/>
    <w:rsid w:val="003B4A89"/>
    <w:rsid w:val="003B50DF"/>
    <w:rsid w:val="003B5F77"/>
    <w:rsid w:val="003C07AD"/>
    <w:rsid w:val="003C088B"/>
    <w:rsid w:val="003C0A29"/>
    <w:rsid w:val="003C1CE6"/>
    <w:rsid w:val="003C2C88"/>
    <w:rsid w:val="003C5A72"/>
    <w:rsid w:val="003C65E6"/>
    <w:rsid w:val="003D11CD"/>
    <w:rsid w:val="003D7084"/>
    <w:rsid w:val="003E0F6A"/>
    <w:rsid w:val="003E3469"/>
    <w:rsid w:val="003E764C"/>
    <w:rsid w:val="003F0930"/>
    <w:rsid w:val="003F1E39"/>
    <w:rsid w:val="003F642F"/>
    <w:rsid w:val="003F71D2"/>
    <w:rsid w:val="003F7F50"/>
    <w:rsid w:val="00400F90"/>
    <w:rsid w:val="0040239E"/>
    <w:rsid w:val="004063EA"/>
    <w:rsid w:val="00406C3B"/>
    <w:rsid w:val="004074A1"/>
    <w:rsid w:val="00411325"/>
    <w:rsid w:val="00411A2A"/>
    <w:rsid w:val="00414D11"/>
    <w:rsid w:val="00417E41"/>
    <w:rsid w:val="00420AFF"/>
    <w:rsid w:val="00422134"/>
    <w:rsid w:val="00422923"/>
    <w:rsid w:val="004249AB"/>
    <w:rsid w:val="004256BF"/>
    <w:rsid w:val="00430D98"/>
    <w:rsid w:val="00434FFC"/>
    <w:rsid w:val="004355FE"/>
    <w:rsid w:val="00435B2F"/>
    <w:rsid w:val="0043698D"/>
    <w:rsid w:val="004427D7"/>
    <w:rsid w:val="00446309"/>
    <w:rsid w:val="00446550"/>
    <w:rsid w:val="004467A9"/>
    <w:rsid w:val="00446D31"/>
    <w:rsid w:val="004510C5"/>
    <w:rsid w:val="0045325D"/>
    <w:rsid w:val="0045329A"/>
    <w:rsid w:val="00455726"/>
    <w:rsid w:val="004564E4"/>
    <w:rsid w:val="00457017"/>
    <w:rsid w:val="00457A99"/>
    <w:rsid w:val="00460FBE"/>
    <w:rsid w:val="00462936"/>
    <w:rsid w:val="004633AF"/>
    <w:rsid w:val="00464237"/>
    <w:rsid w:val="00464369"/>
    <w:rsid w:val="0046440B"/>
    <w:rsid w:val="00464872"/>
    <w:rsid w:val="004668CC"/>
    <w:rsid w:val="00466EDE"/>
    <w:rsid w:val="00470964"/>
    <w:rsid w:val="004716A8"/>
    <w:rsid w:val="00474604"/>
    <w:rsid w:val="00475F45"/>
    <w:rsid w:val="00476FB5"/>
    <w:rsid w:val="00477346"/>
    <w:rsid w:val="00485B24"/>
    <w:rsid w:val="00491BE9"/>
    <w:rsid w:val="00494E4C"/>
    <w:rsid w:val="004A6F1F"/>
    <w:rsid w:val="004A79A0"/>
    <w:rsid w:val="004B081E"/>
    <w:rsid w:val="004B4711"/>
    <w:rsid w:val="004B47B5"/>
    <w:rsid w:val="004B6AFE"/>
    <w:rsid w:val="004C0F0C"/>
    <w:rsid w:val="004C3E93"/>
    <w:rsid w:val="004D11F8"/>
    <w:rsid w:val="004D176C"/>
    <w:rsid w:val="004D2626"/>
    <w:rsid w:val="004D2727"/>
    <w:rsid w:val="004D2A9C"/>
    <w:rsid w:val="004D4D87"/>
    <w:rsid w:val="004D62C3"/>
    <w:rsid w:val="004E1FF4"/>
    <w:rsid w:val="004E5E9E"/>
    <w:rsid w:val="004E7352"/>
    <w:rsid w:val="004F037F"/>
    <w:rsid w:val="004F2C12"/>
    <w:rsid w:val="004F4AF9"/>
    <w:rsid w:val="004F650B"/>
    <w:rsid w:val="004F68A6"/>
    <w:rsid w:val="00500A07"/>
    <w:rsid w:val="00503E50"/>
    <w:rsid w:val="0050543D"/>
    <w:rsid w:val="00505A4B"/>
    <w:rsid w:val="0050692E"/>
    <w:rsid w:val="00506EF2"/>
    <w:rsid w:val="00507139"/>
    <w:rsid w:val="00511AE0"/>
    <w:rsid w:val="00516F2B"/>
    <w:rsid w:val="0051748F"/>
    <w:rsid w:val="00520E03"/>
    <w:rsid w:val="00522FD7"/>
    <w:rsid w:val="00526D23"/>
    <w:rsid w:val="00527BD1"/>
    <w:rsid w:val="005314B7"/>
    <w:rsid w:val="00535010"/>
    <w:rsid w:val="00535DA7"/>
    <w:rsid w:val="005366E3"/>
    <w:rsid w:val="00542126"/>
    <w:rsid w:val="005445CD"/>
    <w:rsid w:val="005447D7"/>
    <w:rsid w:val="00546BF3"/>
    <w:rsid w:val="005472D1"/>
    <w:rsid w:val="005514AC"/>
    <w:rsid w:val="0055410B"/>
    <w:rsid w:val="005544C7"/>
    <w:rsid w:val="00556E41"/>
    <w:rsid w:val="00557D2B"/>
    <w:rsid w:val="00557E50"/>
    <w:rsid w:val="0056231B"/>
    <w:rsid w:val="00562E89"/>
    <w:rsid w:val="00567A02"/>
    <w:rsid w:val="00571B72"/>
    <w:rsid w:val="00573FC2"/>
    <w:rsid w:val="00577FB6"/>
    <w:rsid w:val="00582417"/>
    <w:rsid w:val="00582E4C"/>
    <w:rsid w:val="00586541"/>
    <w:rsid w:val="00586AF5"/>
    <w:rsid w:val="00587DD3"/>
    <w:rsid w:val="00592A1E"/>
    <w:rsid w:val="00594E72"/>
    <w:rsid w:val="005972D3"/>
    <w:rsid w:val="005A072D"/>
    <w:rsid w:val="005A32DD"/>
    <w:rsid w:val="005A3C44"/>
    <w:rsid w:val="005A777E"/>
    <w:rsid w:val="005B07D4"/>
    <w:rsid w:val="005B3392"/>
    <w:rsid w:val="005B56F2"/>
    <w:rsid w:val="005B66A9"/>
    <w:rsid w:val="005C156C"/>
    <w:rsid w:val="005C19B6"/>
    <w:rsid w:val="005D0782"/>
    <w:rsid w:val="005D15CA"/>
    <w:rsid w:val="005D205B"/>
    <w:rsid w:val="005D3D0B"/>
    <w:rsid w:val="005E3E51"/>
    <w:rsid w:val="005E4B2E"/>
    <w:rsid w:val="005E4DD5"/>
    <w:rsid w:val="005F47E6"/>
    <w:rsid w:val="005F4F5C"/>
    <w:rsid w:val="005F794B"/>
    <w:rsid w:val="005F7C18"/>
    <w:rsid w:val="0060184F"/>
    <w:rsid w:val="0060201C"/>
    <w:rsid w:val="0060486C"/>
    <w:rsid w:val="006065FD"/>
    <w:rsid w:val="00613D27"/>
    <w:rsid w:val="00622943"/>
    <w:rsid w:val="006231AB"/>
    <w:rsid w:val="00625B91"/>
    <w:rsid w:val="00631A5F"/>
    <w:rsid w:val="00631FD6"/>
    <w:rsid w:val="00634638"/>
    <w:rsid w:val="00635EE5"/>
    <w:rsid w:val="00640EE4"/>
    <w:rsid w:val="00642780"/>
    <w:rsid w:val="00643F75"/>
    <w:rsid w:val="00645030"/>
    <w:rsid w:val="00651DF7"/>
    <w:rsid w:val="006530C2"/>
    <w:rsid w:val="00653795"/>
    <w:rsid w:val="00660EA1"/>
    <w:rsid w:val="00662B98"/>
    <w:rsid w:val="00663819"/>
    <w:rsid w:val="00664137"/>
    <w:rsid w:val="006641A8"/>
    <w:rsid w:val="006642D9"/>
    <w:rsid w:val="00665202"/>
    <w:rsid w:val="00667D05"/>
    <w:rsid w:val="00667E6E"/>
    <w:rsid w:val="00670912"/>
    <w:rsid w:val="0067443D"/>
    <w:rsid w:val="00675061"/>
    <w:rsid w:val="00676EAE"/>
    <w:rsid w:val="00676FF3"/>
    <w:rsid w:val="0068081C"/>
    <w:rsid w:val="006837F3"/>
    <w:rsid w:val="00686913"/>
    <w:rsid w:val="00687118"/>
    <w:rsid w:val="006918D1"/>
    <w:rsid w:val="006947C6"/>
    <w:rsid w:val="00697FA7"/>
    <w:rsid w:val="006A1C78"/>
    <w:rsid w:val="006A5DCF"/>
    <w:rsid w:val="006A6292"/>
    <w:rsid w:val="006A657E"/>
    <w:rsid w:val="006B0B6D"/>
    <w:rsid w:val="006B35F8"/>
    <w:rsid w:val="006B442F"/>
    <w:rsid w:val="006B4B2C"/>
    <w:rsid w:val="006B59A8"/>
    <w:rsid w:val="006C29AD"/>
    <w:rsid w:val="006D2300"/>
    <w:rsid w:val="006D36BC"/>
    <w:rsid w:val="006D4260"/>
    <w:rsid w:val="006D4974"/>
    <w:rsid w:val="006D54E8"/>
    <w:rsid w:val="006D67AF"/>
    <w:rsid w:val="006E11AB"/>
    <w:rsid w:val="006E23A4"/>
    <w:rsid w:val="006E3278"/>
    <w:rsid w:val="006E43CD"/>
    <w:rsid w:val="006E57A5"/>
    <w:rsid w:val="006E6527"/>
    <w:rsid w:val="006F0003"/>
    <w:rsid w:val="006F03E0"/>
    <w:rsid w:val="006F0412"/>
    <w:rsid w:val="006F33D6"/>
    <w:rsid w:val="006F4D2E"/>
    <w:rsid w:val="006F4D80"/>
    <w:rsid w:val="006F5A95"/>
    <w:rsid w:val="006F73B0"/>
    <w:rsid w:val="00700546"/>
    <w:rsid w:val="00701ECA"/>
    <w:rsid w:val="00704476"/>
    <w:rsid w:val="007048C8"/>
    <w:rsid w:val="00710B66"/>
    <w:rsid w:val="00710D02"/>
    <w:rsid w:val="00716AF5"/>
    <w:rsid w:val="00716D61"/>
    <w:rsid w:val="00720962"/>
    <w:rsid w:val="00721889"/>
    <w:rsid w:val="0072202D"/>
    <w:rsid w:val="0072245D"/>
    <w:rsid w:val="00724F04"/>
    <w:rsid w:val="00726857"/>
    <w:rsid w:val="00734645"/>
    <w:rsid w:val="00735846"/>
    <w:rsid w:val="007369CE"/>
    <w:rsid w:val="00737595"/>
    <w:rsid w:val="00740F45"/>
    <w:rsid w:val="00743003"/>
    <w:rsid w:val="00745662"/>
    <w:rsid w:val="00747D20"/>
    <w:rsid w:val="0075000B"/>
    <w:rsid w:val="0075159A"/>
    <w:rsid w:val="0075434A"/>
    <w:rsid w:val="00755397"/>
    <w:rsid w:val="007605D2"/>
    <w:rsid w:val="00761C1D"/>
    <w:rsid w:val="007629F5"/>
    <w:rsid w:val="00765B5D"/>
    <w:rsid w:val="00772E88"/>
    <w:rsid w:val="00773D12"/>
    <w:rsid w:val="0077498F"/>
    <w:rsid w:val="00774D02"/>
    <w:rsid w:val="007754B5"/>
    <w:rsid w:val="0078470E"/>
    <w:rsid w:val="007861B6"/>
    <w:rsid w:val="00787247"/>
    <w:rsid w:val="00787DBC"/>
    <w:rsid w:val="00792B3E"/>
    <w:rsid w:val="007955AD"/>
    <w:rsid w:val="00795E1A"/>
    <w:rsid w:val="00796C93"/>
    <w:rsid w:val="007975D7"/>
    <w:rsid w:val="00797E29"/>
    <w:rsid w:val="007A0A89"/>
    <w:rsid w:val="007A28C9"/>
    <w:rsid w:val="007A29B5"/>
    <w:rsid w:val="007A4F5B"/>
    <w:rsid w:val="007A5195"/>
    <w:rsid w:val="007A65EB"/>
    <w:rsid w:val="007B5A6A"/>
    <w:rsid w:val="007B747F"/>
    <w:rsid w:val="007C1C37"/>
    <w:rsid w:val="007C6AF1"/>
    <w:rsid w:val="007D369C"/>
    <w:rsid w:val="007D3D33"/>
    <w:rsid w:val="007D4179"/>
    <w:rsid w:val="007D6F37"/>
    <w:rsid w:val="007D73E7"/>
    <w:rsid w:val="007E0BF6"/>
    <w:rsid w:val="007E0EE7"/>
    <w:rsid w:val="007E1BC7"/>
    <w:rsid w:val="007E33CF"/>
    <w:rsid w:val="007E7A68"/>
    <w:rsid w:val="007F2E1E"/>
    <w:rsid w:val="0080005D"/>
    <w:rsid w:val="00804C24"/>
    <w:rsid w:val="00805AE3"/>
    <w:rsid w:val="00806926"/>
    <w:rsid w:val="00806C2A"/>
    <w:rsid w:val="008103C2"/>
    <w:rsid w:val="00810737"/>
    <w:rsid w:val="00811C48"/>
    <w:rsid w:val="00811E53"/>
    <w:rsid w:val="00813D30"/>
    <w:rsid w:val="00815DB3"/>
    <w:rsid w:val="00817813"/>
    <w:rsid w:val="008224FC"/>
    <w:rsid w:val="008232F9"/>
    <w:rsid w:val="0082388E"/>
    <w:rsid w:val="008257B0"/>
    <w:rsid w:val="0083459F"/>
    <w:rsid w:val="00834ABE"/>
    <w:rsid w:val="00835E0C"/>
    <w:rsid w:val="0083780E"/>
    <w:rsid w:val="00837F14"/>
    <w:rsid w:val="00841328"/>
    <w:rsid w:val="00841C18"/>
    <w:rsid w:val="008421BD"/>
    <w:rsid w:val="00843D53"/>
    <w:rsid w:val="00843FB8"/>
    <w:rsid w:val="00844A7F"/>
    <w:rsid w:val="008466BC"/>
    <w:rsid w:val="00846A96"/>
    <w:rsid w:val="00856A26"/>
    <w:rsid w:val="00860AFB"/>
    <w:rsid w:val="0086154A"/>
    <w:rsid w:val="00862F00"/>
    <w:rsid w:val="00864143"/>
    <w:rsid w:val="008674E6"/>
    <w:rsid w:val="00875345"/>
    <w:rsid w:val="00876001"/>
    <w:rsid w:val="00876A58"/>
    <w:rsid w:val="008774AD"/>
    <w:rsid w:val="00885759"/>
    <w:rsid w:val="008857F7"/>
    <w:rsid w:val="00885A05"/>
    <w:rsid w:val="008866AB"/>
    <w:rsid w:val="00890681"/>
    <w:rsid w:val="008926A9"/>
    <w:rsid w:val="008939EF"/>
    <w:rsid w:val="00894072"/>
    <w:rsid w:val="00895B8D"/>
    <w:rsid w:val="008A0A36"/>
    <w:rsid w:val="008A1528"/>
    <w:rsid w:val="008A1F86"/>
    <w:rsid w:val="008A218F"/>
    <w:rsid w:val="008A3067"/>
    <w:rsid w:val="008A4CB3"/>
    <w:rsid w:val="008B08C6"/>
    <w:rsid w:val="008B212E"/>
    <w:rsid w:val="008B3CD3"/>
    <w:rsid w:val="008B3D9E"/>
    <w:rsid w:val="008B7541"/>
    <w:rsid w:val="008C1A4A"/>
    <w:rsid w:val="008C3BA2"/>
    <w:rsid w:val="008C6541"/>
    <w:rsid w:val="008C755F"/>
    <w:rsid w:val="008D00EE"/>
    <w:rsid w:val="008D01FC"/>
    <w:rsid w:val="008D159E"/>
    <w:rsid w:val="008D1B94"/>
    <w:rsid w:val="008D1CDF"/>
    <w:rsid w:val="008D411F"/>
    <w:rsid w:val="008D7203"/>
    <w:rsid w:val="008D7BCE"/>
    <w:rsid w:val="008E22BE"/>
    <w:rsid w:val="008E49F8"/>
    <w:rsid w:val="008E7B09"/>
    <w:rsid w:val="008F0633"/>
    <w:rsid w:val="008F19D4"/>
    <w:rsid w:val="008F4081"/>
    <w:rsid w:val="008F740C"/>
    <w:rsid w:val="009010C1"/>
    <w:rsid w:val="00901A30"/>
    <w:rsid w:val="0090372F"/>
    <w:rsid w:val="0090630A"/>
    <w:rsid w:val="009070DB"/>
    <w:rsid w:val="00907E1A"/>
    <w:rsid w:val="00923333"/>
    <w:rsid w:val="009242F1"/>
    <w:rsid w:val="009247F3"/>
    <w:rsid w:val="00924A7B"/>
    <w:rsid w:val="00927B7B"/>
    <w:rsid w:val="00931668"/>
    <w:rsid w:val="00932B6E"/>
    <w:rsid w:val="009355BA"/>
    <w:rsid w:val="0093677F"/>
    <w:rsid w:val="0093714F"/>
    <w:rsid w:val="00937B93"/>
    <w:rsid w:val="00937CF2"/>
    <w:rsid w:val="00940579"/>
    <w:rsid w:val="00942473"/>
    <w:rsid w:val="00943D3B"/>
    <w:rsid w:val="00944ADA"/>
    <w:rsid w:val="00947226"/>
    <w:rsid w:val="00947FAF"/>
    <w:rsid w:val="009500C6"/>
    <w:rsid w:val="00955C63"/>
    <w:rsid w:val="009568C5"/>
    <w:rsid w:val="009614CF"/>
    <w:rsid w:val="009617F5"/>
    <w:rsid w:val="00961A2D"/>
    <w:rsid w:val="0097243E"/>
    <w:rsid w:val="00973849"/>
    <w:rsid w:val="0098165A"/>
    <w:rsid w:val="009820A5"/>
    <w:rsid w:val="009832E4"/>
    <w:rsid w:val="00984292"/>
    <w:rsid w:val="00984430"/>
    <w:rsid w:val="00984D62"/>
    <w:rsid w:val="0098604C"/>
    <w:rsid w:val="00993AC6"/>
    <w:rsid w:val="00995C3C"/>
    <w:rsid w:val="00995DB2"/>
    <w:rsid w:val="009A096F"/>
    <w:rsid w:val="009A2464"/>
    <w:rsid w:val="009A2D5C"/>
    <w:rsid w:val="009A3213"/>
    <w:rsid w:val="009A3737"/>
    <w:rsid w:val="009A5800"/>
    <w:rsid w:val="009B05FB"/>
    <w:rsid w:val="009B5E05"/>
    <w:rsid w:val="009B73EA"/>
    <w:rsid w:val="009C3A92"/>
    <w:rsid w:val="009C694E"/>
    <w:rsid w:val="009C7801"/>
    <w:rsid w:val="009D09DF"/>
    <w:rsid w:val="009D49A6"/>
    <w:rsid w:val="009E17FB"/>
    <w:rsid w:val="009E29D9"/>
    <w:rsid w:val="009F2F92"/>
    <w:rsid w:val="009F422C"/>
    <w:rsid w:val="009F4A69"/>
    <w:rsid w:val="009F6962"/>
    <w:rsid w:val="009F6998"/>
    <w:rsid w:val="009F6AC6"/>
    <w:rsid w:val="00A03D49"/>
    <w:rsid w:val="00A068A5"/>
    <w:rsid w:val="00A118A6"/>
    <w:rsid w:val="00A1473C"/>
    <w:rsid w:val="00A21427"/>
    <w:rsid w:val="00A2184D"/>
    <w:rsid w:val="00A227C8"/>
    <w:rsid w:val="00A22F3D"/>
    <w:rsid w:val="00A25645"/>
    <w:rsid w:val="00A309E7"/>
    <w:rsid w:val="00A32343"/>
    <w:rsid w:val="00A359D1"/>
    <w:rsid w:val="00A35E45"/>
    <w:rsid w:val="00A362C0"/>
    <w:rsid w:val="00A3668C"/>
    <w:rsid w:val="00A42E2C"/>
    <w:rsid w:val="00A440D0"/>
    <w:rsid w:val="00A45841"/>
    <w:rsid w:val="00A45BF5"/>
    <w:rsid w:val="00A46082"/>
    <w:rsid w:val="00A50AF3"/>
    <w:rsid w:val="00A52AB7"/>
    <w:rsid w:val="00A53D38"/>
    <w:rsid w:val="00A552D5"/>
    <w:rsid w:val="00A57FE6"/>
    <w:rsid w:val="00A60EDD"/>
    <w:rsid w:val="00A61A56"/>
    <w:rsid w:val="00A61BCE"/>
    <w:rsid w:val="00A61DC4"/>
    <w:rsid w:val="00A63D12"/>
    <w:rsid w:val="00A7128A"/>
    <w:rsid w:val="00A74548"/>
    <w:rsid w:val="00A87932"/>
    <w:rsid w:val="00A901D9"/>
    <w:rsid w:val="00A91356"/>
    <w:rsid w:val="00A933D3"/>
    <w:rsid w:val="00A95CED"/>
    <w:rsid w:val="00A973C5"/>
    <w:rsid w:val="00AA1407"/>
    <w:rsid w:val="00AA5165"/>
    <w:rsid w:val="00AA56A3"/>
    <w:rsid w:val="00AA59AE"/>
    <w:rsid w:val="00AA6EB2"/>
    <w:rsid w:val="00AB0E0A"/>
    <w:rsid w:val="00AB1060"/>
    <w:rsid w:val="00AB35D0"/>
    <w:rsid w:val="00AB42BB"/>
    <w:rsid w:val="00AB5768"/>
    <w:rsid w:val="00AC08AB"/>
    <w:rsid w:val="00AC0C63"/>
    <w:rsid w:val="00AC5D98"/>
    <w:rsid w:val="00AD0B16"/>
    <w:rsid w:val="00AD2114"/>
    <w:rsid w:val="00AD59AE"/>
    <w:rsid w:val="00AD6F8A"/>
    <w:rsid w:val="00AD7B46"/>
    <w:rsid w:val="00AE1AE9"/>
    <w:rsid w:val="00AE2984"/>
    <w:rsid w:val="00AE3476"/>
    <w:rsid w:val="00AE39D8"/>
    <w:rsid w:val="00AE45FA"/>
    <w:rsid w:val="00AE5385"/>
    <w:rsid w:val="00AE548F"/>
    <w:rsid w:val="00AE661D"/>
    <w:rsid w:val="00AE7D85"/>
    <w:rsid w:val="00AF264E"/>
    <w:rsid w:val="00AF338E"/>
    <w:rsid w:val="00AF6F27"/>
    <w:rsid w:val="00B01A3E"/>
    <w:rsid w:val="00B03B11"/>
    <w:rsid w:val="00B04C4C"/>
    <w:rsid w:val="00B073B0"/>
    <w:rsid w:val="00B149AD"/>
    <w:rsid w:val="00B16635"/>
    <w:rsid w:val="00B16FB6"/>
    <w:rsid w:val="00B1753A"/>
    <w:rsid w:val="00B179F3"/>
    <w:rsid w:val="00B17AD5"/>
    <w:rsid w:val="00B212C7"/>
    <w:rsid w:val="00B2311F"/>
    <w:rsid w:val="00B25A20"/>
    <w:rsid w:val="00B30017"/>
    <w:rsid w:val="00B34489"/>
    <w:rsid w:val="00B358D2"/>
    <w:rsid w:val="00B35F09"/>
    <w:rsid w:val="00B43DF5"/>
    <w:rsid w:val="00B440FB"/>
    <w:rsid w:val="00B4674F"/>
    <w:rsid w:val="00B517FB"/>
    <w:rsid w:val="00B63CFC"/>
    <w:rsid w:val="00B6490C"/>
    <w:rsid w:val="00B6637F"/>
    <w:rsid w:val="00B67595"/>
    <w:rsid w:val="00B7140C"/>
    <w:rsid w:val="00B72AD9"/>
    <w:rsid w:val="00B7493D"/>
    <w:rsid w:val="00B774EA"/>
    <w:rsid w:val="00B77B5E"/>
    <w:rsid w:val="00B813B4"/>
    <w:rsid w:val="00B81979"/>
    <w:rsid w:val="00B81A6C"/>
    <w:rsid w:val="00B84179"/>
    <w:rsid w:val="00B854EC"/>
    <w:rsid w:val="00B92B12"/>
    <w:rsid w:val="00B948DA"/>
    <w:rsid w:val="00B9609E"/>
    <w:rsid w:val="00B96BF8"/>
    <w:rsid w:val="00BA5863"/>
    <w:rsid w:val="00BB164F"/>
    <w:rsid w:val="00BB3A46"/>
    <w:rsid w:val="00BC1103"/>
    <w:rsid w:val="00BC4F0F"/>
    <w:rsid w:val="00BC6DE8"/>
    <w:rsid w:val="00BD2538"/>
    <w:rsid w:val="00BD25E2"/>
    <w:rsid w:val="00BD2EB2"/>
    <w:rsid w:val="00BE0499"/>
    <w:rsid w:val="00BE0705"/>
    <w:rsid w:val="00BE7463"/>
    <w:rsid w:val="00BE7950"/>
    <w:rsid w:val="00BF0A63"/>
    <w:rsid w:val="00BF18D0"/>
    <w:rsid w:val="00BF1C69"/>
    <w:rsid w:val="00BF2997"/>
    <w:rsid w:val="00BF4276"/>
    <w:rsid w:val="00BF57B3"/>
    <w:rsid w:val="00BF7C45"/>
    <w:rsid w:val="00C01713"/>
    <w:rsid w:val="00C04127"/>
    <w:rsid w:val="00C1357D"/>
    <w:rsid w:val="00C13BBF"/>
    <w:rsid w:val="00C23085"/>
    <w:rsid w:val="00C2583E"/>
    <w:rsid w:val="00C25F66"/>
    <w:rsid w:val="00C35AF9"/>
    <w:rsid w:val="00C432A3"/>
    <w:rsid w:val="00C44051"/>
    <w:rsid w:val="00C46A3B"/>
    <w:rsid w:val="00C47DFF"/>
    <w:rsid w:val="00C50454"/>
    <w:rsid w:val="00C525FC"/>
    <w:rsid w:val="00C55986"/>
    <w:rsid w:val="00C56C03"/>
    <w:rsid w:val="00C579D0"/>
    <w:rsid w:val="00C57A8A"/>
    <w:rsid w:val="00C57DD7"/>
    <w:rsid w:val="00C57FE8"/>
    <w:rsid w:val="00C65216"/>
    <w:rsid w:val="00C6549A"/>
    <w:rsid w:val="00C65754"/>
    <w:rsid w:val="00C74B57"/>
    <w:rsid w:val="00C77131"/>
    <w:rsid w:val="00C80D35"/>
    <w:rsid w:val="00C81186"/>
    <w:rsid w:val="00C813BD"/>
    <w:rsid w:val="00C8483C"/>
    <w:rsid w:val="00C84D99"/>
    <w:rsid w:val="00C90D26"/>
    <w:rsid w:val="00C915BF"/>
    <w:rsid w:val="00C9196B"/>
    <w:rsid w:val="00C925BB"/>
    <w:rsid w:val="00C95133"/>
    <w:rsid w:val="00C96123"/>
    <w:rsid w:val="00C9718E"/>
    <w:rsid w:val="00C97E32"/>
    <w:rsid w:val="00CA10E5"/>
    <w:rsid w:val="00CA137A"/>
    <w:rsid w:val="00CA1B08"/>
    <w:rsid w:val="00CA57EB"/>
    <w:rsid w:val="00CA7BD8"/>
    <w:rsid w:val="00CB10CB"/>
    <w:rsid w:val="00CB32EB"/>
    <w:rsid w:val="00CB3B33"/>
    <w:rsid w:val="00CB6A62"/>
    <w:rsid w:val="00CB736B"/>
    <w:rsid w:val="00CC3D43"/>
    <w:rsid w:val="00CD1BDF"/>
    <w:rsid w:val="00CD64BC"/>
    <w:rsid w:val="00CE2194"/>
    <w:rsid w:val="00CE708E"/>
    <w:rsid w:val="00CF0956"/>
    <w:rsid w:val="00CF11B0"/>
    <w:rsid w:val="00D01D9A"/>
    <w:rsid w:val="00D0236C"/>
    <w:rsid w:val="00D029B6"/>
    <w:rsid w:val="00D12035"/>
    <w:rsid w:val="00D141F8"/>
    <w:rsid w:val="00D167A3"/>
    <w:rsid w:val="00D17937"/>
    <w:rsid w:val="00D2284D"/>
    <w:rsid w:val="00D22C95"/>
    <w:rsid w:val="00D27FC0"/>
    <w:rsid w:val="00D30822"/>
    <w:rsid w:val="00D3685C"/>
    <w:rsid w:val="00D37C5F"/>
    <w:rsid w:val="00D37E0D"/>
    <w:rsid w:val="00D46362"/>
    <w:rsid w:val="00D47C75"/>
    <w:rsid w:val="00D52898"/>
    <w:rsid w:val="00D60A6D"/>
    <w:rsid w:val="00D675BC"/>
    <w:rsid w:val="00D67DFC"/>
    <w:rsid w:val="00D70C5E"/>
    <w:rsid w:val="00D71E50"/>
    <w:rsid w:val="00D7239E"/>
    <w:rsid w:val="00D8273B"/>
    <w:rsid w:val="00D827B1"/>
    <w:rsid w:val="00D847F1"/>
    <w:rsid w:val="00D851AD"/>
    <w:rsid w:val="00D87021"/>
    <w:rsid w:val="00D93517"/>
    <w:rsid w:val="00D94967"/>
    <w:rsid w:val="00D95848"/>
    <w:rsid w:val="00D9590A"/>
    <w:rsid w:val="00D96C83"/>
    <w:rsid w:val="00D976F4"/>
    <w:rsid w:val="00D979D3"/>
    <w:rsid w:val="00DA1491"/>
    <w:rsid w:val="00DA1AB1"/>
    <w:rsid w:val="00DA4315"/>
    <w:rsid w:val="00DA46EC"/>
    <w:rsid w:val="00DA4A85"/>
    <w:rsid w:val="00DA76D2"/>
    <w:rsid w:val="00DA7FCD"/>
    <w:rsid w:val="00DB02A5"/>
    <w:rsid w:val="00DB03A3"/>
    <w:rsid w:val="00DB0A75"/>
    <w:rsid w:val="00DB1BCE"/>
    <w:rsid w:val="00DB6165"/>
    <w:rsid w:val="00DC06DE"/>
    <w:rsid w:val="00DC2F6C"/>
    <w:rsid w:val="00DC4004"/>
    <w:rsid w:val="00DC4397"/>
    <w:rsid w:val="00DC4B9D"/>
    <w:rsid w:val="00DC700A"/>
    <w:rsid w:val="00DD405C"/>
    <w:rsid w:val="00DD75F3"/>
    <w:rsid w:val="00DD77CE"/>
    <w:rsid w:val="00DE2FA6"/>
    <w:rsid w:val="00DE3091"/>
    <w:rsid w:val="00DE5328"/>
    <w:rsid w:val="00DE77A7"/>
    <w:rsid w:val="00DF192D"/>
    <w:rsid w:val="00DF1F1B"/>
    <w:rsid w:val="00DF2179"/>
    <w:rsid w:val="00DF224B"/>
    <w:rsid w:val="00DF26CA"/>
    <w:rsid w:val="00DF5CEC"/>
    <w:rsid w:val="00DF718C"/>
    <w:rsid w:val="00E00E3F"/>
    <w:rsid w:val="00E00FC0"/>
    <w:rsid w:val="00E016A9"/>
    <w:rsid w:val="00E018D9"/>
    <w:rsid w:val="00E0375C"/>
    <w:rsid w:val="00E03DA9"/>
    <w:rsid w:val="00E047D9"/>
    <w:rsid w:val="00E050CF"/>
    <w:rsid w:val="00E0762D"/>
    <w:rsid w:val="00E16528"/>
    <w:rsid w:val="00E22882"/>
    <w:rsid w:val="00E30024"/>
    <w:rsid w:val="00E316A6"/>
    <w:rsid w:val="00E335DA"/>
    <w:rsid w:val="00E34E33"/>
    <w:rsid w:val="00E35BDB"/>
    <w:rsid w:val="00E36B77"/>
    <w:rsid w:val="00E36EA8"/>
    <w:rsid w:val="00E4117D"/>
    <w:rsid w:val="00E45994"/>
    <w:rsid w:val="00E46245"/>
    <w:rsid w:val="00E47AB8"/>
    <w:rsid w:val="00E47C86"/>
    <w:rsid w:val="00E502A7"/>
    <w:rsid w:val="00E53514"/>
    <w:rsid w:val="00E60A55"/>
    <w:rsid w:val="00E63FE2"/>
    <w:rsid w:val="00E642BF"/>
    <w:rsid w:val="00E657E6"/>
    <w:rsid w:val="00E65D64"/>
    <w:rsid w:val="00E660C4"/>
    <w:rsid w:val="00E700CE"/>
    <w:rsid w:val="00E802DF"/>
    <w:rsid w:val="00E83F0C"/>
    <w:rsid w:val="00E85350"/>
    <w:rsid w:val="00E91087"/>
    <w:rsid w:val="00E92DC4"/>
    <w:rsid w:val="00E95ED3"/>
    <w:rsid w:val="00EA539A"/>
    <w:rsid w:val="00EA60EF"/>
    <w:rsid w:val="00EA7821"/>
    <w:rsid w:val="00EB37C0"/>
    <w:rsid w:val="00EB5190"/>
    <w:rsid w:val="00EB6C8A"/>
    <w:rsid w:val="00EB71D1"/>
    <w:rsid w:val="00EB7CD4"/>
    <w:rsid w:val="00EC640F"/>
    <w:rsid w:val="00ED2C50"/>
    <w:rsid w:val="00ED5890"/>
    <w:rsid w:val="00ED6832"/>
    <w:rsid w:val="00ED734A"/>
    <w:rsid w:val="00EE2879"/>
    <w:rsid w:val="00EE3BF6"/>
    <w:rsid w:val="00EF17AC"/>
    <w:rsid w:val="00F00251"/>
    <w:rsid w:val="00F00BF6"/>
    <w:rsid w:val="00F01226"/>
    <w:rsid w:val="00F01F77"/>
    <w:rsid w:val="00F0381B"/>
    <w:rsid w:val="00F03E0B"/>
    <w:rsid w:val="00F06323"/>
    <w:rsid w:val="00F0718C"/>
    <w:rsid w:val="00F1232B"/>
    <w:rsid w:val="00F13500"/>
    <w:rsid w:val="00F14DF7"/>
    <w:rsid w:val="00F16631"/>
    <w:rsid w:val="00F1675B"/>
    <w:rsid w:val="00F17787"/>
    <w:rsid w:val="00F17A4D"/>
    <w:rsid w:val="00F22541"/>
    <w:rsid w:val="00F2292D"/>
    <w:rsid w:val="00F22A92"/>
    <w:rsid w:val="00F2595B"/>
    <w:rsid w:val="00F3146F"/>
    <w:rsid w:val="00F36E33"/>
    <w:rsid w:val="00F472A3"/>
    <w:rsid w:val="00F53807"/>
    <w:rsid w:val="00F54701"/>
    <w:rsid w:val="00F614D0"/>
    <w:rsid w:val="00F62430"/>
    <w:rsid w:val="00F649D8"/>
    <w:rsid w:val="00F70EEC"/>
    <w:rsid w:val="00F712CE"/>
    <w:rsid w:val="00F726D7"/>
    <w:rsid w:val="00F80714"/>
    <w:rsid w:val="00F80742"/>
    <w:rsid w:val="00F831B1"/>
    <w:rsid w:val="00F86FE9"/>
    <w:rsid w:val="00F903F1"/>
    <w:rsid w:val="00F931C2"/>
    <w:rsid w:val="00F94D93"/>
    <w:rsid w:val="00F955DA"/>
    <w:rsid w:val="00F96296"/>
    <w:rsid w:val="00F96F2C"/>
    <w:rsid w:val="00FA01E8"/>
    <w:rsid w:val="00FA23DD"/>
    <w:rsid w:val="00FA41A2"/>
    <w:rsid w:val="00FA445D"/>
    <w:rsid w:val="00FA4473"/>
    <w:rsid w:val="00FB0C20"/>
    <w:rsid w:val="00FB23E5"/>
    <w:rsid w:val="00FB4401"/>
    <w:rsid w:val="00FB4A6B"/>
    <w:rsid w:val="00FB4CE0"/>
    <w:rsid w:val="00FC245F"/>
    <w:rsid w:val="00FC3D24"/>
    <w:rsid w:val="00FC4936"/>
    <w:rsid w:val="00FC5CEF"/>
    <w:rsid w:val="00FD3C20"/>
    <w:rsid w:val="00FD4B7E"/>
    <w:rsid w:val="00FE1BB2"/>
    <w:rsid w:val="00FE4713"/>
    <w:rsid w:val="00FE637C"/>
    <w:rsid w:val="00FE6CF9"/>
    <w:rsid w:val="00FF1BC5"/>
    <w:rsid w:val="00FF3E04"/>
    <w:rsid w:val="00FF7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8857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62C0"/>
    <w:pPr>
      <w:spacing w:after="200"/>
    </w:pPr>
    <w:rPr>
      <w:i/>
      <w:iCs/>
      <w:color w:val="575F6D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14D11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474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Erwin</cp:lastModifiedBy>
  <cp:revision>1458</cp:revision>
  <dcterms:created xsi:type="dcterms:W3CDTF">2017-10-20T05:51:00Z</dcterms:created>
  <dcterms:modified xsi:type="dcterms:W3CDTF">2023-09-01T04:05:00Z</dcterms:modified>
</cp:coreProperties>
</file>